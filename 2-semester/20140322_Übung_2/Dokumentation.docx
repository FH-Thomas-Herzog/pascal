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bookmarkStart w:id="0" w:name="_GoBack"/>
    <w:bookmarkEnd w:id="0"/>
    <w:p w:rsidR="00C034AC"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84060058" w:history="1">
        <w:r w:rsidR="00C034AC" w:rsidRPr="00403DC0">
          <w:rPr>
            <w:rStyle w:val="Hyperlink"/>
            <w:noProof/>
          </w:rPr>
          <w:t>1</w:t>
        </w:r>
        <w:r w:rsidR="00C034AC">
          <w:rPr>
            <w:rFonts w:asciiTheme="minorHAnsi" w:eastAsiaTheme="minorEastAsia" w:hAnsiTheme="minorHAnsi"/>
            <w:noProof/>
            <w:lang w:val="en-US"/>
          </w:rPr>
          <w:tab/>
        </w:r>
        <w:r w:rsidR="00C034AC" w:rsidRPr="00403DC0">
          <w:rPr>
            <w:rStyle w:val="Hyperlink"/>
            <w:noProof/>
          </w:rPr>
          <w:t>Lösungsidee</w:t>
        </w:r>
        <w:r w:rsidR="00C034AC">
          <w:rPr>
            <w:noProof/>
            <w:webHidden/>
          </w:rPr>
          <w:tab/>
        </w:r>
        <w:r w:rsidR="00C034AC">
          <w:rPr>
            <w:noProof/>
            <w:webHidden/>
          </w:rPr>
          <w:fldChar w:fldCharType="begin"/>
        </w:r>
        <w:r w:rsidR="00C034AC">
          <w:rPr>
            <w:noProof/>
            <w:webHidden/>
          </w:rPr>
          <w:instrText xml:space="preserve"> PAGEREF _Toc384060058 \h </w:instrText>
        </w:r>
        <w:r w:rsidR="00C034AC">
          <w:rPr>
            <w:noProof/>
            <w:webHidden/>
          </w:rPr>
        </w:r>
        <w:r w:rsidR="00C034AC">
          <w:rPr>
            <w:noProof/>
            <w:webHidden/>
          </w:rPr>
          <w:fldChar w:fldCharType="separate"/>
        </w:r>
        <w:r w:rsidR="00BF4250">
          <w:rPr>
            <w:noProof/>
            <w:webHidden/>
          </w:rPr>
          <w:t>2</w:t>
        </w:r>
        <w:r w:rsidR="00C034AC">
          <w:rPr>
            <w:noProof/>
            <w:webHidden/>
          </w:rPr>
          <w:fldChar w:fldCharType="end"/>
        </w:r>
      </w:hyperlink>
    </w:p>
    <w:p w:rsidR="00C034AC" w:rsidRDefault="00C034AC">
      <w:pPr>
        <w:pStyle w:val="TOC1"/>
        <w:tabs>
          <w:tab w:val="left" w:pos="440"/>
          <w:tab w:val="right" w:leader="dot" w:pos="9062"/>
        </w:tabs>
        <w:rPr>
          <w:rFonts w:asciiTheme="minorHAnsi" w:eastAsiaTheme="minorEastAsia" w:hAnsiTheme="minorHAnsi"/>
          <w:noProof/>
          <w:lang w:val="en-US"/>
        </w:rPr>
      </w:pPr>
      <w:hyperlink w:anchor="_Toc384060059" w:history="1">
        <w:r w:rsidRPr="00403DC0">
          <w:rPr>
            <w:rStyle w:val="Hyperlink"/>
            <w:noProof/>
          </w:rPr>
          <w:t>2</w:t>
        </w:r>
        <w:r>
          <w:rPr>
            <w:rFonts w:asciiTheme="minorHAnsi" w:eastAsiaTheme="minorEastAsia" w:hAnsiTheme="minorHAnsi"/>
            <w:noProof/>
            <w:lang w:val="en-US"/>
          </w:rPr>
          <w:tab/>
        </w:r>
        <w:r w:rsidRPr="00403DC0">
          <w:rPr>
            <w:rStyle w:val="Hyperlink"/>
            <w:noProof/>
          </w:rPr>
          <w:t>Source</w:t>
        </w:r>
        <w:r>
          <w:rPr>
            <w:noProof/>
            <w:webHidden/>
          </w:rPr>
          <w:tab/>
        </w:r>
        <w:r>
          <w:rPr>
            <w:noProof/>
            <w:webHidden/>
          </w:rPr>
          <w:fldChar w:fldCharType="begin"/>
        </w:r>
        <w:r>
          <w:rPr>
            <w:noProof/>
            <w:webHidden/>
          </w:rPr>
          <w:instrText xml:space="preserve"> PAGEREF _Toc384060059 \h </w:instrText>
        </w:r>
        <w:r>
          <w:rPr>
            <w:noProof/>
            <w:webHidden/>
          </w:rPr>
        </w:r>
        <w:r>
          <w:rPr>
            <w:noProof/>
            <w:webHidden/>
          </w:rPr>
          <w:fldChar w:fldCharType="separate"/>
        </w:r>
        <w:r w:rsidR="00BF4250">
          <w:rPr>
            <w:noProof/>
            <w:webHidden/>
          </w:rPr>
          <w:t>4</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60" w:history="1">
        <w:r w:rsidRPr="00403DC0">
          <w:rPr>
            <w:rStyle w:val="Hyperlink"/>
            <w:noProof/>
          </w:rPr>
          <w:t>2.1</w:t>
        </w:r>
        <w:r>
          <w:rPr>
            <w:rFonts w:asciiTheme="minorHAnsi" w:eastAsiaTheme="minorEastAsia" w:hAnsiTheme="minorHAnsi"/>
            <w:noProof/>
            <w:lang w:val="en-US"/>
          </w:rPr>
          <w:tab/>
        </w:r>
        <w:r w:rsidRPr="00403DC0">
          <w:rPr>
            <w:rStyle w:val="Hyperlink"/>
            <w:noProof/>
          </w:rPr>
          <w:t>RegexUtils</w:t>
        </w:r>
        <w:r>
          <w:rPr>
            <w:noProof/>
            <w:webHidden/>
          </w:rPr>
          <w:tab/>
        </w:r>
        <w:r>
          <w:rPr>
            <w:noProof/>
            <w:webHidden/>
          </w:rPr>
          <w:fldChar w:fldCharType="begin"/>
        </w:r>
        <w:r>
          <w:rPr>
            <w:noProof/>
            <w:webHidden/>
          </w:rPr>
          <w:instrText xml:space="preserve"> PAGEREF _Toc384060060 \h </w:instrText>
        </w:r>
        <w:r>
          <w:rPr>
            <w:noProof/>
            <w:webHidden/>
          </w:rPr>
        </w:r>
        <w:r>
          <w:rPr>
            <w:noProof/>
            <w:webHidden/>
          </w:rPr>
          <w:fldChar w:fldCharType="separate"/>
        </w:r>
        <w:r w:rsidR="00BF4250">
          <w:rPr>
            <w:noProof/>
            <w:webHidden/>
          </w:rPr>
          <w:t>4</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61" w:history="1">
        <w:r w:rsidRPr="00403DC0">
          <w:rPr>
            <w:rStyle w:val="Hyperlink"/>
            <w:noProof/>
          </w:rPr>
          <w:t>2.2</w:t>
        </w:r>
        <w:r>
          <w:rPr>
            <w:rFonts w:asciiTheme="minorHAnsi" w:eastAsiaTheme="minorEastAsia" w:hAnsiTheme="minorHAnsi"/>
            <w:noProof/>
            <w:lang w:val="en-US"/>
          </w:rPr>
          <w:tab/>
        </w:r>
        <w:r w:rsidRPr="00403DC0">
          <w:rPr>
            <w:rStyle w:val="Hyperlink"/>
            <w:noProof/>
          </w:rPr>
          <w:t>RegexUtilsTest</w:t>
        </w:r>
        <w:r>
          <w:rPr>
            <w:noProof/>
            <w:webHidden/>
          </w:rPr>
          <w:tab/>
        </w:r>
        <w:r>
          <w:rPr>
            <w:noProof/>
            <w:webHidden/>
          </w:rPr>
          <w:fldChar w:fldCharType="begin"/>
        </w:r>
        <w:r>
          <w:rPr>
            <w:noProof/>
            <w:webHidden/>
          </w:rPr>
          <w:instrText xml:space="preserve"> PAGEREF _Toc384060061 \h </w:instrText>
        </w:r>
        <w:r>
          <w:rPr>
            <w:noProof/>
            <w:webHidden/>
          </w:rPr>
        </w:r>
        <w:r>
          <w:rPr>
            <w:noProof/>
            <w:webHidden/>
          </w:rPr>
          <w:fldChar w:fldCharType="separate"/>
        </w:r>
        <w:r w:rsidR="00BF4250">
          <w:rPr>
            <w:noProof/>
            <w:webHidden/>
          </w:rPr>
          <w:t>12</w:t>
        </w:r>
        <w:r>
          <w:rPr>
            <w:noProof/>
            <w:webHidden/>
          </w:rPr>
          <w:fldChar w:fldCharType="end"/>
        </w:r>
      </w:hyperlink>
    </w:p>
    <w:p w:rsidR="00C034AC" w:rsidRDefault="00C034AC">
      <w:pPr>
        <w:pStyle w:val="TOC1"/>
        <w:tabs>
          <w:tab w:val="left" w:pos="440"/>
          <w:tab w:val="right" w:leader="dot" w:pos="9062"/>
        </w:tabs>
        <w:rPr>
          <w:rFonts w:asciiTheme="minorHAnsi" w:eastAsiaTheme="minorEastAsia" w:hAnsiTheme="minorHAnsi"/>
          <w:noProof/>
          <w:lang w:val="en-US"/>
        </w:rPr>
      </w:pPr>
      <w:hyperlink w:anchor="_Toc384060062" w:history="1">
        <w:r w:rsidRPr="00403DC0">
          <w:rPr>
            <w:rStyle w:val="Hyperlink"/>
            <w:noProof/>
          </w:rPr>
          <w:t>3</w:t>
        </w:r>
        <w:r>
          <w:rPr>
            <w:rFonts w:asciiTheme="minorHAnsi" w:eastAsiaTheme="minorEastAsia" w:hAnsiTheme="minorHAnsi"/>
            <w:noProof/>
            <w:lang w:val="en-US"/>
          </w:rPr>
          <w:tab/>
        </w:r>
        <w:r w:rsidRPr="00403DC0">
          <w:rPr>
            <w:rStyle w:val="Hyperlink"/>
            <w:noProof/>
          </w:rPr>
          <w:t>Tests</w:t>
        </w:r>
        <w:r>
          <w:rPr>
            <w:noProof/>
            <w:webHidden/>
          </w:rPr>
          <w:tab/>
        </w:r>
        <w:r>
          <w:rPr>
            <w:noProof/>
            <w:webHidden/>
          </w:rPr>
          <w:fldChar w:fldCharType="begin"/>
        </w:r>
        <w:r>
          <w:rPr>
            <w:noProof/>
            <w:webHidden/>
          </w:rPr>
          <w:instrText xml:space="preserve"> PAGEREF _Toc384060062 \h </w:instrText>
        </w:r>
        <w:r>
          <w:rPr>
            <w:noProof/>
            <w:webHidden/>
          </w:rPr>
        </w:r>
        <w:r>
          <w:rPr>
            <w:noProof/>
            <w:webHidden/>
          </w:rPr>
          <w:fldChar w:fldCharType="separate"/>
        </w:r>
        <w:r w:rsidR="00BF4250">
          <w:rPr>
            <w:noProof/>
            <w:webHidden/>
          </w:rPr>
          <w:t>22</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63" w:history="1">
        <w:r w:rsidRPr="00403DC0">
          <w:rPr>
            <w:rStyle w:val="Hyperlink"/>
            <w:noProof/>
          </w:rPr>
          <w:t>3.1</w:t>
        </w:r>
        <w:r>
          <w:rPr>
            <w:rFonts w:asciiTheme="minorHAnsi" w:eastAsiaTheme="minorEastAsia" w:hAnsiTheme="minorHAnsi"/>
            <w:noProof/>
            <w:lang w:val="en-US"/>
          </w:rPr>
          <w:tab/>
        </w:r>
        <w:r w:rsidRPr="00403DC0">
          <w:rPr>
            <w:rStyle w:val="Hyperlink"/>
            <w:noProof/>
          </w:rPr>
          <w:t>IsValidString</w:t>
        </w:r>
        <w:r>
          <w:rPr>
            <w:noProof/>
            <w:webHidden/>
          </w:rPr>
          <w:tab/>
        </w:r>
        <w:r>
          <w:rPr>
            <w:noProof/>
            <w:webHidden/>
          </w:rPr>
          <w:fldChar w:fldCharType="begin"/>
        </w:r>
        <w:r>
          <w:rPr>
            <w:noProof/>
            <w:webHidden/>
          </w:rPr>
          <w:instrText xml:space="preserve"> PAGEREF _Toc384060063 \h </w:instrText>
        </w:r>
        <w:r>
          <w:rPr>
            <w:noProof/>
            <w:webHidden/>
          </w:rPr>
        </w:r>
        <w:r>
          <w:rPr>
            <w:noProof/>
            <w:webHidden/>
          </w:rPr>
          <w:fldChar w:fldCharType="separate"/>
        </w:r>
        <w:r w:rsidR="00BF4250">
          <w:rPr>
            <w:noProof/>
            <w:webHidden/>
          </w:rPr>
          <w:t>22</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64" w:history="1">
        <w:r w:rsidRPr="00403DC0">
          <w:rPr>
            <w:rStyle w:val="Hyperlink"/>
            <w:noProof/>
          </w:rPr>
          <w:t>3.2</w:t>
        </w:r>
        <w:r>
          <w:rPr>
            <w:rFonts w:asciiTheme="minorHAnsi" w:eastAsiaTheme="minorEastAsia" w:hAnsiTheme="minorHAnsi"/>
            <w:noProof/>
            <w:lang w:val="en-US"/>
          </w:rPr>
          <w:tab/>
        </w:r>
        <w:r w:rsidRPr="00403DC0">
          <w:rPr>
            <w:rStyle w:val="Hyperlink"/>
            <w:noProof/>
          </w:rPr>
          <w:t>IsValidPattern</w:t>
        </w:r>
        <w:r>
          <w:rPr>
            <w:noProof/>
            <w:webHidden/>
          </w:rPr>
          <w:tab/>
        </w:r>
        <w:r>
          <w:rPr>
            <w:noProof/>
            <w:webHidden/>
          </w:rPr>
          <w:fldChar w:fldCharType="begin"/>
        </w:r>
        <w:r>
          <w:rPr>
            <w:noProof/>
            <w:webHidden/>
          </w:rPr>
          <w:instrText xml:space="preserve"> PAGEREF _Toc384060064 \h </w:instrText>
        </w:r>
        <w:r>
          <w:rPr>
            <w:noProof/>
            <w:webHidden/>
          </w:rPr>
        </w:r>
        <w:r>
          <w:rPr>
            <w:noProof/>
            <w:webHidden/>
          </w:rPr>
          <w:fldChar w:fldCharType="separate"/>
        </w:r>
        <w:r w:rsidR="00BF4250">
          <w:rPr>
            <w:noProof/>
            <w:webHidden/>
          </w:rPr>
          <w:t>22</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65" w:history="1">
        <w:r w:rsidRPr="00403DC0">
          <w:rPr>
            <w:rStyle w:val="Hyperlink"/>
            <w:noProof/>
          </w:rPr>
          <w:t>3.3</w:t>
        </w:r>
        <w:r>
          <w:rPr>
            <w:rFonts w:asciiTheme="minorHAnsi" w:eastAsiaTheme="minorEastAsia" w:hAnsiTheme="minorHAnsi"/>
            <w:noProof/>
            <w:lang w:val="en-US"/>
          </w:rPr>
          <w:tab/>
        </w:r>
        <w:r w:rsidRPr="00403DC0">
          <w:rPr>
            <w:rStyle w:val="Hyperlink"/>
            <w:noProof/>
          </w:rPr>
          <w:t>CreateIgnoreRegex</w:t>
        </w:r>
        <w:r>
          <w:rPr>
            <w:noProof/>
            <w:webHidden/>
          </w:rPr>
          <w:tab/>
        </w:r>
        <w:r>
          <w:rPr>
            <w:noProof/>
            <w:webHidden/>
          </w:rPr>
          <w:fldChar w:fldCharType="begin"/>
        </w:r>
        <w:r>
          <w:rPr>
            <w:noProof/>
            <w:webHidden/>
          </w:rPr>
          <w:instrText xml:space="preserve"> PAGEREF _Toc384060065 \h </w:instrText>
        </w:r>
        <w:r>
          <w:rPr>
            <w:noProof/>
            <w:webHidden/>
          </w:rPr>
        </w:r>
        <w:r>
          <w:rPr>
            <w:noProof/>
            <w:webHidden/>
          </w:rPr>
          <w:fldChar w:fldCharType="separate"/>
        </w:r>
        <w:r w:rsidR="00BF4250">
          <w:rPr>
            <w:noProof/>
            <w:webHidden/>
          </w:rPr>
          <w:t>23</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66" w:history="1">
        <w:r w:rsidRPr="00403DC0">
          <w:rPr>
            <w:rStyle w:val="Hyperlink"/>
            <w:noProof/>
          </w:rPr>
          <w:t>3.4</w:t>
        </w:r>
        <w:r>
          <w:rPr>
            <w:rFonts w:asciiTheme="minorHAnsi" w:eastAsiaTheme="minorEastAsia" w:hAnsiTheme="minorHAnsi"/>
            <w:noProof/>
            <w:lang w:val="en-US"/>
          </w:rPr>
          <w:tab/>
        </w:r>
        <w:r w:rsidRPr="00403DC0">
          <w:rPr>
            <w:rStyle w:val="Hyperlink"/>
            <w:noProof/>
          </w:rPr>
          <w:t>CreateNgationRegex</w:t>
        </w:r>
        <w:r>
          <w:rPr>
            <w:noProof/>
            <w:webHidden/>
          </w:rPr>
          <w:tab/>
        </w:r>
        <w:r>
          <w:rPr>
            <w:noProof/>
            <w:webHidden/>
          </w:rPr>
          <w:fldChar w:fldCharType="begin"/>
        </w:r>
        <w:r>
          <w:rPr>
            <w:noProof/>
            <w:webHidden/>
          </w:rPr>
          <w:instrText xml:space="preserve"> PAGEREF _Toc384060066 \h </w:instrText>
        </w:r>
        <w:r>
          <w:rPr>
            <w:noProof/>
            <w:webHidden/>
          </w:rPr>
        </w:r>
        <w:r>
          <w:rPr>
            <w:noProof/>
            <w:webHidden/>
          </w:rPr>
          <w:fldChar w:fldCharType="separate"/>
        </w:r>
        <w:r w:rsidR="00BF4250">
          <w:rPr>
            <w:noProof/>
            <w:webHidden/>
          </w:rPr>
          <w:t>23</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67" w:history="1">
        <w:r w:rsidRPr="00403DC0">
          <w:rPr>
            <w:rStyle w:val="Hyperlink"/>
            <w:noProof/>
          </w:rPr>
          <w:t>3.5</w:t>
        </w:r>
        <w:r>
          <w:rPr>
            <w:rFonts w:asciiTheme="minorHAnsi" w:eastAsiaTheme="minorEastAsia" w:hAnsiTheme="minorHAnsi"/>
            <w:noProof/>
            <w:lang w:val="en-US"/>
          </w:rPr>
          <w:tab/>
        </w:r>
        <w:r w:rsidRPr="00403DC0">
          <w:rPr>
            <w:rStyle w:val="Hyperlink"/>
            <w:noProof/>
          </w:rPr>
          <w:t>CreateCharacterSetRegex</w:t>
        </w:r>
        <w:r>
          <w:rPr>
            <w:noProof/>
            <w:webHidden/>
          </w:rPr>
          <w:tab/>
        </w:r>
        <w:r>
          <w:rPr>
            <w:noProof/>
            <w:webHidden/>
          </w:rPr>
          <w:fldChar w:fldCharType="begin"/>
        </w:r>
        <w:r>
          <w:rPr>
            <w:noProof/>
            <w:webHidden/>
          </w:rPr>
          <w:instrText xml:space="preserve"> PAGEREF _Toc384060067 \h </w:instrText>
        </w:r>
        <w:r>
          <w:rPr>
            <w:noProof/>
            <w:webHidden/>
          </w:rPr>
        </w:r>
        <w:r>
          <w:rPr>
            <w:noProof/>
            <w:webHidden/>
          </w:rPr>
          <w:fldChar w:fldCharType="separate"/>
        </w:r>
        <w:r w:rsidR="00BF4250">
          <w:rPr>
            <w:noProof/>
            <w:webHidden/>
          </w:rPr>
          <w:t>24</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68" w:history="1">
        <w:r w:rsidRPr="00403DC0">
          <w:rPr>
            <w:rStyle w:val="Hyperlink"/>
            <w:noProof/>
          </w:rPr>
          <w:t>3.6</w:t>
        </w:r>
        <w:r>
          <w:rPr>
            <w:rFonts w:asciiTheme="minorHAnsi" w:eastAsiaTheme="minorEastAsia" w:hAnsiTheme="minorHAnsi"/>
            <w:noProof/>
            <w:lang w:val="en-US"/>
          </w:rPr>
          <w:tab/>
        </w:r>
        <w:r w:rsidRPr="00403DC0">
          <w:rPr>
            <w:rStyle w:val="Hyperlink"/>
            <w:noProof/>
          </w:rPr>
          <w:t>CreateCharacterRangeRegex</w:t>
        </w:r>
        <w:r>
          <w:rPr>
            <w:noProof/>
            <w:webHidden/>
          </w:rPr>
          <w:tab/>
        </w:r>
        <w:r>
          <w:rPr>
            <w:noProof/>
            <w:webHidden/>
          </w:rPr>
          <w:fldChar w:fldCharType="begin"/>
        </w:r>
        <w:r>
          <w:rPr>
            <w:noProof/>
            <w:webHidden/>
          </w:rPr>
          <w:instrText xml:space="preserve"> PAGEREF _Toc384060068 \h </w:instrText>
        </w:r>
        <w:r>
          <w:rPr>
            <w:noProof/>
            <w:webHidden/>
          </w:rPr>
        </w:r>
        <w:r>
          <w:rPr>
            <w:noProof/>
            <w:webHidden/>
          </w:rPr>
          <w:fldChar w:fldCharType="separate"/>
        </w:r>
        <w:r w:rsidR="00BF4250">
          <w:rPr>
            <w:noProof/>
            <w:webHidden/>
          </w:rPr>
          <w:t>24</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69" w:history="1">
        <w:r w:rsidRPr="00403DC0">
          <w:rPr>
            <w:rStyle w:val="Hyperlink"/>
            <w:noProof/>
          </w:rPr>
          <w:t>3.7</w:t>
        </w:r>
        <w:r>
          <w:rPr>
            <w:rFonts w:asciiTheme="minorHAnsi" w:eastAsiaTheme="minorEastAsia" w:hAnsiTheme="minorHAnsi"/>
            <w:noProof/>
            <w:lang w:val="en-US"/>
          </w:rPr>
          <w:tab/>
        </w:r>
        <w:r w:rsidRPr="00403DC0">
          <w:rPr>
            <w:rStyle w:val="Hyperlink"/>
            <w:noProof/>
          </w:rPr>
          <w:t>CreateNegationCharacterSetRegex</w:t>
        </w:r>
        <w:r>
          <w:rPr>
            <w:noProof/>
            <w:webHidden/>
          </w:rPr>
          <w:tab/>
        </w:r>
        <w:r>
          <w:rPr>
            <w:noProof/>
            <w:webHidden/>
          </w:rPr>
          <w:fldChar w:fldCharType="begin"/>
        </w:r>
        <w:r>
          <w:rPr>
            <w:noProof/>
            <w:webHidden/>
          </w:rPr>
          <w:instrText xml:space="preserve"> PAGEREF _Toc384060069 \h </w:instrText>
        </w:r>
        <w:r>
          <w:rPr>
            <w:noProof/>
            <w:webHidden/>
          </w:rPr>
        </w:r>
        <w:r>
          <w:rPr>
            <w:noProof/>
            <w:webHidden/>
          </w:rPr>
          <w:fldChar w:fldCharType="separate"/>
        </w:r>
        <w:r w:rsidR="00BF4250">
          <w:rPr>
            <w:noProof/>
            <w:webHidden/>
          </w:rPr>
          <w:t>25</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70" w:history="1">
        <w:r w:rsidRPr="00403DC0">
          <w:rPr>
            <w:rStyle w:val="Hyperlink"/>
            <w:noProof/>
          </w:rPr>
          <w:t>3.8</w:t>
        </w:r>
        <w:r>
          <w:rPr>
            <w:rFonts w:asciiTheme="minorHAnsi" w:eastAsiaTheme="minorEastAsia" w:hAnsiTheme="minorHAnsi"/>
            <w:noProof/>
            <w:lang w:val="en-US"/>
          </w:rPr>
          <w:tab/>
        </w:r>
        <w:r w:rsidRPr="00403DC0">
          <w:rPr>
            <w:rStyle w:val="Hyperlink"/>
            <w:noProof/>
          </w:rPr>
          <w:t>CreateNegationCharacterRangeRegex</w:t>
        </w:r>
        <w:r>
          <w:rPr>
            <w:noProof/>
            <w:webHidden/>
          </w:rPr>
          <w:tab/>
        </w:r>
        <w:r>
          <w:rPr>
            <w:noProof/>
            <w:webHidden/>
          </w:rPr>
          <w:fldChar w:fldCharType="begin"/>
        </w:r>
        <w:r>
          <w:rPr>
            <w:noProof/>
            <w:webHidden/>
          </w:rPr>
          <w:instrText xml:space="preserve"> PAGEREF _Toc384060070 \h </w:instrText>
        </w:r>
        <w:r>
          <w:rPr>
            <w:noProof/>
            <w:webHidden/>
          </w:rPr>
        </w:r>
        <w:r>
          <w:rPr>
            <w:noProof/>
            <w:webHidden/>
          </w:rPr>
          <w:fldChar w:fldCharType="separate"/>
        </w:r>
        <w:r w:rsidR="00BF4250">
          <w:rPr>
            <w:noProof/>
            <w:webHidden/>
          </w:rPr>
          <w:t>25</w:t>
        </w:r>
        <w:r>
          <w:rPr>
            <w:noProof/>
            <w:webHidden/>
          </w:rPr>
          <w:fldChar w:fldCharType="end"/>
        </w:r>
      </w:hyperlink>
    </w:p>
    <w:p w:rsidR="00C034AC" w:rsidRDefault="00C034AC">
      <w:pPr>
        <w:pStyle w:val="TOC2"/>
        <w:tabs>
          <w:tab w:val="left" w:pos="880"/>
          <w:tab w:val="right" w:leader="dot" w:pos="9062"/>
        </w:tabs>
        <w:rPr>
          <w:rFonts w:asciiTheme="minorHAnsi" w:eastAsiaTheme="minorEastAsia" w:hAnsiTheme="minorHAnsi"/>
          <w:noProof/>
          <w:lang w:val="en-US"/>
        </w:rPr>
      </w:pPr>
      <w:hyperlink w:anchor="_Toc384060071" w:history="1">
        <w:r w:rsidRPr="00403DC0">
          <w:rPr>
            <w:rStyle w:val="Hyperlink"/>
            <w:noProof/>
          </w:rPr>
          <w:t>3.9</w:t>
        </w:r>
        <w:r>
          <w:rPr>
            <w:rFonts w:asciiTheme="minorHAnsi" w:eastAsiaTheme="minorEastAsia" w:hAnsiTheme="minorHAnsi"/>
            <w:noProof/>
            <w:lang w:val="en-US"/>
          </w:rPr>
          <w:tab/>
        </w:r>
        <w:r w:rsidRPr="00403DC0">
          <w:rPr>
            <w:rStyle w:val="Hyperlink"/>
            <w:noProof/>
          </w:rPr>
          <w:t>Matches</w:t>
        </w:r>
        <w:r>
          <w:rPr>
            <w:noProof/>
            <w:webHidden/>
          </w:rPr>
          <w:tab/>
        </w:r>
        <w:r>
          <w:rPr>
            <w:noProof/>
            <w:webHidden/>
          </w:rPr>
          <w:fldChar w:fldCharType="begin"/>
        </w:r>
        <w:r>
          <w:rPr>
            <w:noProof/>
            <w:webHidden/>
          </w:rPr>
          <w:instrText xml:space="preserve"> PAGEREF _Toc384060071 \h </w:instrText>
        </w:r>
        <w:r>
          <w:rPr>
            <w:noProof/>
            <w:webHidden/>
          </w:rPr>
        </w:r>
        <w:r>
          <w:rPr>
            <w:noProof/>
            <w:webHidden/>
          </w:rPr>
          <w:fldChar w:fldCharType="separate"/>
        </w:r>
        <w:r w:rsidR="00BF4250">
          <w:rPr>
            <w:noProof/>
            <w:webHidden/>
          </w:rPr>
          <w:t>26</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5028EF" w:rsidRDefault="005028EF" w:rsidP="005028EF">
      <w:pPr>
        <w:pStyle w:val="Heading1"/>
      </w:pPr>
      <w:bookmarkStart w:id="1" w:name="_Toc384060058"/>
      <w:r>
        <w:lastRenderedPageBreak/>
        <w:t>Lösungsidee</w:t>
      </w:r>
      <w:bookmarkEnd w:id="1"/>
    </w:p>
    <w:p w:rsidR="005028EF" w:rsidRDefault="005028EF" w:rsidP="005028EF">
      <w:r>
        <w:t xml:space="preserve">Folgend ist die Lösungsidee für die Übung 2 angeführt, wobei eine simple </w:t>
      </w:r>
      <w:r w:rsidR="008C1F96">
        <w:t>Funktionalität einer Regex</w:t>
      </w:r>
      <w:r>
        <w:t xml:space="preserve"> zu implementieren ist.</w:t>
      </w:r>
    </w:p>
    <w:p w:rsidR="008C1F96" w:rsidRDefault="005028EF" w:rsidP="005028EF">
      <w:r>
        <w:t xml:space="preserve">Hierbei sollen die unterstützten </w:t>
      </w:r>
      <w:r w:rsidR="008C1F96">
        <w:t xml:space="preserve">Regex Zeichen und Patterns </w:t>
      </w:r>
      <w:r>
        <w:t xml:space="preserve">vordefiniert </w:t>
      </w:r>
      <w:r w:rsidR="00A6178D">
        <w:t xml:space="preserve">und als Konstanten gehalten </w:t>
      </w:r>
      <w:r>
        <w:t xml:space="preserve">werden. Dem Aufrufer sollen Funktionen und Prozeduren zur Verfügung gestellt werden, die </w:t>
      </w:r>
      <w:r w:rsidR="008C1F96">
        <w:t xml:space="preserve">gültige </w:t>
      </w:r>
      <w:r>
        <w:t xml:space="preserve">Regular </w:t>
      </w:r>
      <w:r w:rsidR="008C1F96">
        <w:t xml:space="preserve">Expressions </w:t>
      </w:r>
      <w:r>
        <w:t xml:space="preserve">für </w:t>
      </w:r>
      <w:r w:rsidR="008C1F96">
        <w:t xml:space="preserve">die unterstützten Regex Patterns </w:t>
      </w:r>
      <w:r w:rsidR="00A02A77">
        <w:t>erstellen</w:t>
      </w:r>
      <w:r>
        <w:t xml:space="preserve">, wobei der Aufrufer hier keine bereits erstellte Regular Expression als </w:t>
      </w:r>
      <w:r w:rsidR="00A6178D">
        <w:t xml:space="preserve">Zeichenkette </w:t>
      </w:r>
      <w:r>
        <w:t xml:space="preserve">übergeben darf, sondern lediglich </w:t>
      </w:r>
      <w:r w:rsidR="008C1F96">
        <w:t>die Zeichen die innerhalb der erstellten Regex verwendet werden</w:t>
      </w:r>
      <w:r w:rsidR="00A6178D">
        <w:t xml:space="preserve"> sollen</w:t>
      </w:r>
      <w:r w:rsidR="008C1F96">
        <w:t>.</w:t>
      </w:r>
      <w:r>
        <w:t xml:space="preserve"> </w:t>
      </w:r>
    </w:p>
    <w:p w:rsidR="000E3C03" w:rsidRDefault="008C1F96" w:rsidP="005028EF">
      <w:r>
        <w:t xml:space="preserve">Es obliegt dem Aufrufer die erstellten Regular Expressions </w:t>
      </w:r>
      <w:r w:rsidR="00A02A77">
        <w:t xml:space="preserve">zu einem größeren Pattern, der mehrere Regular Expression beinhaltet </w:t>
      </w:r>
      <w:r>
        <w:t>zusammenzufügen. Damit soll gewährleitstet werden, dass keine ungültigen Regular Expressions produziert werden, und die Syntax vorm Aufrufer abstrahiert ist.</w:t>
      </w:r>
    </w:p>
    <w:p w:rsidR="000E3C03" w:rsidRDefault="000E3C03" w:rsidP="005028EF"/>
    <w:p w:rsidR="003D3187" w:rsidRDefault="000E3C03" w:rsidP="005028EF">
      <w:r>
        <w:t>Des Weiteren soll gewährleistet werden, dass dem Algorithmus keine nicht handhabbaren Pattern übergeben werden</w:t>
      </w:r>
      <w:r w:rsidR="00A6178D">
        <w:t>, da ein Aufrufer sich die Zeichenkette auch selber zusammenstellen könnte, was aber vermieden werden sollte. D</w:t>
      </w:r>
      <w:r>
        <w:t xml:space="preserve">aher soll der </w:t>
      </w:r>
      <w:r w:rsidR="00A6178D">
        <w:t xml:space="preserve">übergebene </w:t>
      </w:r>
      <w:r>
        <w:t>Pattern auf Gültigkeit geprüft werden,  bevor dieser angewendet wird.</w:t>
      </w:r>
    </w:p>
    <w:p w:rsidR="002D398F" w:rsidRDefault="003D3187" w:rsidP="005028EF">
      <w:r>
        <w:t xml:space="preserve">Für die Funktion Matches soll ein BruteForce Algorithmus verwendet werden, der die verschiedenen Regular </w:t>
      </w:r>
      <w:r w:rsidR="00BA1DD6">
        <w:t xml:space="preserve">Expressions </w:t>
      </w:r>
      <w:r>
        <w:t>handhaben kann.</w:t>
      </w:r>
      <w:r w:rsidR="00A6178D">
        <w:t xml:space="preserve"> Da die tatsächliche </w:t>
      </w:r>
      <w:r w:rsidR="00BA1DD6">
        <w:t>Pattern Länge</w:t>
      </w:r>
      <w:r w:rsidR="00A6178D">
        <w:t xml:space="preserve"> nicht mehr feststellbar ist, </w:t>
      </w:r>
      <w:r w:rsidR="00295F20">
        <w:t>soll</w:t>
      </w:r>
      <w:r w:rsidR="00A6178D">
        <w:t xml:space="preserve"> dieser Algorithmus bis zum Ende der </w:t>
      </w:r>
      <w:r w:rsidR="002E62F4">
        <w:t xml:space="preserve">zu durchsuchenden </w:t>
      </w:r>
      <w:r w:rsidR="00A6178D">
        <w:t xml:space="preserve">Zeichenkette laufen. Es könnte auch anders implementiert werden, indem die Regular Expression entfernt werden und sich ein Pattern aufgebaut wird, der der tatsächlichen </w:t>
      </w:r>
      <w:r w:rsidR="00BA1DD6">
        <w:t>Pattern Länge</w:t>
      </w:r>
      <w:r w:rsidR="00A6178D">
        <w:t xml:space="preserve"> entspricht, aber in dieser Implementierung </w:t>
      </w:r>
      <w:r w:rsidR="00295F20">
        <w:t>soll</w:t>
      </w:r>
      <w:r w:rsidR="00A6178D">
        <w:t xml:space="preserve"> darauf verzichtet</w:t>
      </w:r>
      <w:r w:rsidR="00295F20">
        <w:t xml:space="preserve"> werden</w:t>
      </w:r>
      <w:r w:rsidR="00A6178D">
        <w:t>. Es dürfen keine vordefinierten Regex Zeichen als Zeichen innerhalb des Patterns verwendet werden, sie sind also für die Regular Expressions reserviert. Alle anderen Zeichen auch Sonderzeichen sind als Zeichen erlaubt auch innerhalb einer Range Regex</w:t>
      </w:r>
      <w:r w:rsidR="00BA1DD6">
        <w:t>, da hier lediglich die Ordinal W</w:t>
      </w:r>
      <w:r w:rsidR="00A6178D">
        <w:t>erte herangezogen werden.</w:t>
      </w:r>
      <w:r w:rsidR="008C1F96">
        <w:t xml:space="preserve"> </w:t>
      </w:r>
      <w:r w:rsidR="002D398F">
        <w:t>Es soll unterstützt werden, dass sich mehrere Regular</w:t>
      </w:r>
      <w:r w:rsidR="00BA1DD6">
        <w:t xml:space="preserve"> </w:t>
      </w:r>
      <w:r w:rsidR="002D398F">
        <w:t xml:space="preserve">Expressions innerhalb </w:t>
      </w:r>
      <w:r w:rsidR="002E62F4">
        <w:t xml:space="preserve">eines </w:t>
      </w:r>
      <w:r w:rsidR="002D398F">
        <w:t xml:space="preserve">erstellten </w:t>
      </w:r>
      <w:r w:rsidR="002E62F4">
        <w:t>Pattern</w:t>
      </w:r>
      <w:r w:rsidR="002D398F">
        <w:t xml:space="preserve"> befinden.</w:t>
      </w:r>
    </w:p>
    <w:p w:rsidR="002D398F" w:rsidRDefault="002D398F" w:rsidP="005028EF">
      <w:r>
        <w:t>Bsp.:</w:t>
      </w:r>
    </w:p>
    <w:p w:rsidR="009318E4" w:rsidRDefault="002D398F" w:rsidP="002D398F">
      <w:pPr>
        <w:pStyle w:val="ListParagraph"/>
        <w:numPr>
          <w:ilvl w:val="0"/>
          <w:numId w:val="22"/>
        </w:numPr>
      </w:pPr>
      <w:r>
        <w:t>Hagen.b^[a-e].g</w:t>
      </w:r>
    </w:p>
    <w:p w:rsidR="002D398F" w:rsidRDefault="002D398F" w:rsidP="002D398F">
      <w:pPr>
        <w:pStyle w:val="ListParagraph"/>
        <w:numPr>
          <w:ilvl w:val="0"/>
          <w:numId w:val="22"/>
        </w:numPr>
      </w:pPr>
      <w:r>
        <w:t>.ag.n^er^[ab].^g</w:t>
      </w:r>
    </w:p>
    <w:p w:rsidR="002D398F" w:rsidRDefault="002D398F" w:rsidP="002D398F">
      <w:pPr>
        <w:pStyle w:val="ListParagraph"/>
        <w:numPr>
          <w:ilvl w:val="0"/>
          <w:numId w:val="22"/>
        </w:numPr>
      </w:pPr>
      <w:r>
        <w:t>…</w:t>
      </w:r>
    </w:p>
    <w:p w:rsidR="002D398F" w:rsidRDefault="002D398F" w:rsidP="002D398F"/>
    <w:p w:rsidR="009B58ED" w:rsidRDefault="009B58ED" w:rsidP="002D398F"/>
    <w:p w:rsidR="009B58ED" w:rsidRDefault="009B58ED" w:rsidP="002D398F"/>
    <w:p w:rsidR="009B58ED" w:rsidRDefault="009B58ED" w:rsidP="002D398F"/>
    <w:p w:rsidR="009B58ED" w:rsidRDefault="009B58ED" w:rsidP="002D398F"/>
    <w:p w:rsidR="009B58ED" w:rsidRDefault="009B58ED" w:rsidP="002D398F"/>
    <w:p w:rsidR="002D398F" w:rsidRDefault="002D398F" w:rsidP="002D398F">
      <w:r>
        <w:lastRenderedPageBreak/>
        <w:t>Die erstellten Patterns sollen folgender Syntax folgen.</w:t>
      </w:r>
    </w:p>
    <w:p w:rsidR="002D398F" w:rsidRDefault="002D398F" w:rsidP="002D398F"/>
    <w:p w:rsidR="002D398F" w:rsidRDefault="002D398F" w:rsidP="002D398F">
      <w:pPr>
        <w:rPr>
          <w:b/>
        </w:rPr>
      </w:pPr>
      <w:r>
        <w:rPr>
          <w:b/>
        </w:rPr>
        <w:t>Ignore Regex</w:t>
      </w:r>
    </w:p>
    <w:p w:rsidR="002D398F" w:rsidRDefault="002D398F" w:rsidP="002D398F">
      <w:r>
        <w:t>Diese Regex ist an folgenden Positionen nicht erlaubt.</w:t>
      </w:r>
    </w:p>
    <w:p w:rsidR="002D398F" w:rsidRDefault="002D398F" w:rsidP="002D398F">
      <w:pPr>
        <w:pStyle w:val="ListParagraph"/>
        <w:numPr>
          <w:ilvl w:val="0"/>
          <w:numId w:val="23"/>
        </w:numPr>
      </w:pPr>
      <w:r>
        <w:t>Hagen[.abcde]</w:t>
      </w:r>
      <w:r w:rsidRPr="002D398F">
        <w:t xml:space="preserve"> </w:t>
      </w:r>
    </w:p>
    <w:p w:rsidR="00DA7784" w:rsidRDefault="002D398F" w:rsidP="00DA7784">
      <w:pPr>
        <w:pStyle w:val="ListParagraph"/>
        <w:numPr>
          <w:ilvl w:val="0"/>
          <w:numId w:val="23"/>
        </w:numPr>
      </w:pPr>
      <w:r>
        <w:t>Hagen[.-b]</w:t>
      </w:r>
      <w:r w:rsidR="00DA7784" w:rsidRPr="00DA7784">
        <w:t xml:space="preserve"> </w:t>
      </w:r>
    </w:p>
    <w:p w:rsidR="002D398F" w:rsidRDefault="00DA7784" w:rsidP="00D147B4">
      <w:pPr>
        <w:pStyle w:val="ListParagraph"/>
        <w:numPr>
          <w:ilvl w:val="0"/>
          <w:numId w:val="23"/>
        </w:numPr>
      </w:pPr>
      <w:r>
        <w:t>Hagen[a-.]</w:t>
      </w:r>
    </w:p>
    <w:p w:rsidR="00E150E2" w:rsidRDefault="00E150E2" w:rsidP="002D398F">
      <w:pPr>
        <w:pStyle w:val="ListParagraph"/>
        <w:numPr>
          <w:ilvl w:val="0"/>
          <w:numId w:val="23"/>
        </w:numPr>
      </w:pPr>
      <w:r>
        <w:t>Hagen^.erg</w:t>
      </w:r>
    </w:p>
    <w:p w:rsidR="002D398F" w:rsidRDefault="002D398F" w:rsidP="002D398F"/>
    <w:p w:rsidR="002D398F" w:rsidRDefault="002D398F" w:rsidP="002D398F">
      <w:pPr>
        <w:rPr>
          <w:b/>
        </w:rPr>
      </w:pPr>
      <w:r>
        <w:rPr>
          <w:b/>
        </w:rPr>
        <w:t>Negation Regex</w:t>
      </w:r>
    </w:p>
    <w:p w:rsidR="002D398F" w:rsidRDefault="002D398F" w:rsidP="002D398F">
      <w:r>
        <w:t>Diese Regex ist an folgenden Positionen nicht erlaubt.</w:t>
      </w:r>
    </w:p>
    <w:p w:rsidR="002D398F" w:rsidRDefault="002D398F" w:rsidP="002D398F">
      <w:pPr>
        <w:pStyle w:val="ListParagraph"/>
        <w:numPr>
          <w:ilvl w:val="0"/>
          <w:numId w:val="24"/>
        </w:numPr>
      </w:pPr>
      <w:r>
        <w:t>Hagenberg^</w:t>
      </w:r>
    </w:p>
    <w:p w:rsidR="002D398F" w:rsidRDefault="002D398F" w:rsidP="002D398F">
      <w:pPr>
        <w:pStyle w:val="ListParagraph"/>
        <w:numPr>
          <w:ilvl w:val="0"/>
          <w:numId w:val="24"/>
        </w:numPr>
      </w:pPr>
      <w:r>
        <w:t>Hagen[^abc]</w:t>
      </w:r>
    </w:p>
    <w:p w:rsidR="00DA7784" w:rsidRDefault="002D398F" w:rsidP="00DA7784">
      <w:pPr>
        <w:pStyle w:val="ListParagraph"/>
        <w:numPr>
          <w:ilvl w:val="0"/>
          <w:numId w:val="24"/>
        </w:numPr>
      </w:pPr>
      <w:r>
        <w:t>Hagen[^-c]</w:t>
      </w:r>
      <w:r w:rsidR="00DA7784" w:rsidRPr="00DA7784">
        <w:t xml:space="preserve"> </w:t>
      </w:r>
    </w:p>
    <w:p w:rsidR="002D398F" w:rsidRDefault="00DA7784" w:rsidP="002D398F">
      <w:pPr>
        <w:pStyle w:val="ListParagraph"/>
        <w:numPr>
          <w:ilvl w:val="0"/>
          <w:numId w:val="24"/>
        </w:numPr>
      </w:pPr>
      <w:r>
        <w:t xml:space="preserve">Hagen[a-^] </w:t>
      </w:r>
    </w:p>
    <w:p w:rsidR="002D398F" w:rsidRDefault="002D398F" w:rsidP="002D398F">
      <w:pPr>
        <w:pStyle w:val="ListParagraph"/>
        <w:numPr>
          <w:ilvl w:val="0"/>
          <w:numId w:val="24"/>
        </w:numPr>
      </w:pPr>
      <w:r>
        <w:t>Hage</w:t>
      </w:r>
      <w:r w:rsidR="00DA7784">
        <w:t>^.</w:t>
      </w:r>
      <w:r>
        <w:t>berg</w:t>
      </w:r>
    </w:p>
    <w:p w:rsidR="002D398F" w:rsidRDefault="002D398F" w:rsidP="002D398F"/>
    <w:p w:rsidR="002D398F" w:rsidRDefault="00A17DCA" w:rsidP="002D398F">
      <w:pPr>
        <w:rPr>
          <w:b/>
        </w:rPr>
      </w:pPr>
      <w:r>
        <w:rPr>
          <w:b/>
        </w:rPr>
        <w:t>CharacterSet</w:t>
      </w:r>
      <w:r w:rsidR="002D398F">
        <w:rPr>
          <w:b/>
        </w:rPr>
        <w:t xml:space="preserve"> Regex</w:t>
      </w:r>
    </w:p>
    <w:p w:rsidR="009B58ED" w:rsidRDefault="009B58ED" w:rsidP="002D398F">
      <w:r>
        <w:t>Folgende Syntax dieser Regex ist nicht erlaubt.</w:t>
      </w:r>
    </w:p>
    <w:p w:rsidR="009B58ED" w:rsidRDefault="009B58ED" w:rsidP="009B58ED">
      <w:pPr>
        <w:pStyle w:val="ListParagraph"/>
        <w:numPr>
          <w:ilvl w:val="0"/>
          <w:numId w:val="26"/>
        </w:numPr>
      </w:pPr>
      <w:r>
        <w:t>Hagenbe[]</w:t>
      </w:r>
    </w:p>
    <w:p w:rsidR="009B58ED" w:rsidRDefault="009B58ED" w:rsidP="009B58ED">
      <w:pPr>
        <w:pStyle w:val="ListParagraph"/>
        <w:numPr>
          <w:ilvl w:val="0"/>
          <w:numId w:val="26"/>
        </w:numPr>
      </w:pPr>
      <w:r>
        <w:t>Hage]acd[</w:t>
      </w:r>
    </w:p>
    <w:p w:rsidR="009B58ED" w:rsidRDefault="009B58ED" w:rsidP="009B58ED"/>
    <w:p w:rsidR="009B58ED" w:rsidRDefault="00A17DCA" w:rsidP="009B58ED">
      <w:pPr>
        <w:rPr>
          <w:b/>
        </w:rPr>
      </w:pPr>
      <w:r>
        <w:rPr>
          <w:b/>
        </w:rPr>
        <w:t>CharacterRange</w:t>
      </w:r>
      <w:r w:rsidR="009B58ED">
        <w:rPr>
          <w:b/>
        </w:rPr>
        <w:t xml:space="preserve"> Regex</w:t>
      </w:r>
    </w:p>
    <w:p w:rsidR="009B58ED" w:rsidRDefault="009B58ED" w:rsidP="009B58ED">
      <w:r w:rsidRPr="009B58ED">
        <w:t xml:space="preserve">Folgende </w:t>
      </w:r>
      <w:r>
        <w:t>Syntax dieser Regex ist nicht erlaubt.</w:t>
      </w:r>
    </w:p>
    <w:p w:rsidR="009B58ED" w:rsidRDefault="009B58ED" w:rsidP="009B58ED">
      <w:pPr>
        <w:pStyle w:val="ListParagraph"/>
        <w:numPr>
          <w:ilvl w:val="0"/>
          <w:numId w:val="27"/>
        </w:numPr>
      </w:pPr>
      <w:r>
        <w:t>Hagenb[aa-v]</w:t>
      </w:r>
    </w:p>
    <w:p w:rsidR="009B58ED" w:rsidRDefault="009B58ED" w:rsidP="009B58ED">
      <w:pPr>
        <w:pStyle w:val="ListParagraph"/>
        <w:numPr>
          <w:ilvl w:val="0"/>
          <w:numId w:val="27"/>
        </w:numPr>
      </w:pPr>
      <w:r>
        <w:t>Hagenb[a-vvv]</w:t>
      </w:r>
    </w:p>
    <w:p w:rsidR="00B15D15" w:rsidRDefault="009B58ED" w:rsidP="00B15D15">
      <w:pPr>
        <w:pStyle w:val="ListParagraph"/>
        <w:numPr>
          <w:ilvl w:val="0"/>
          <w:numId w:val="27"/>
        </w:numPr>
      </w:pPr>
      <w:r>
        <w:t>Hagenb[v-a]</w:t>
      </w:r>
      <w:r w:rsidR="00B15D15" w:rsidRPr="00B15D15">
        <w:t xml:space="preserve"> </w:t>
      </w:r>
    </w:p>
    <w:p w:rsidR="009B58ED" w:rsidRPr="009B58ED" w:rsidRDefault="00B15D15" w:rsidP="00B15D15">
      <w:pPr>
        <w:pStyle w:val="ListParagraph"/>
        <w:numPr>
          <w:ilvl w:val="0"/>
          <w:numId w:val="27"/>
        </w:numPr>
      </w:pPr>
      <w:r>
        <w:t>Hagenb]</w:t>
      </w:r>
      <w:r w:rsidR="00295F20">
        <w:t>a-v</w:t>
      </w:r>
      <w:r>
        <w:t>[</w:t>
      </w:r>
    </w:p>
    <w:p w:rsidR="002D398F" w:rsidRDefault="008437F2" w:rsidP="008437F2">
      <w:pPr>
        <w:pStyle w:val="Heading1"/>
      </w:pPr>
      <w:bookmarkStart w:id="2" w:name="_Toc384060059"/>
      <w:r>
        <w:lastRenderedPageBreak/>
        <w:t>Source</w:t>
      </w:r>
      <w:bookmarkEnd w:id="2"/>
    </w:p>
    <w:p w:rsidR="008437F2" w:rsidRDefault="008437F2" w:rsidP="008437F2">
      <w:r>
        <w:t>Folgend ist der Source der</w:t>
      </w:r>
      <w:r w:rsidR="00611E85">
        <w:t xml:space="preserve"> implementierten RegexUtils </w:t>
      </w:r>
      <w:r w:rsidR="00924CC9">
        <w:t xml:space="preserve">und dessen Tests </w:t>
      </w:r>
      <w:r>
        <w:t>angeführt</w:t>
      </w:r>
      <w:r w:rsidR="00924CC9">
        <w:t>. Die verwendeten implementierten Util Untis wurden hier nicht explizit angeführt. Es sei hierbei auf den Source verwiesen.</w:t>
      </w:r>
    </w:p>
    <w:p w:rsidR="008437F2" w:rsidRDefault="008437F2" w:rsidP="008437F2">
      <w:pPr>
        <w:pStyle w:val="Heading2"/>
      </w:pPr>
      <w:bookmarkStart w:id="3" w:name="_Toc384060060"/>
      <w:r>
        <w:t>RegexUtils</w:t>
      </w:r>
      <w:bookmarkEnd w:id="3"/>
    </w:p>
    <w:p w:rsidR="00963658" w:rsidRDefault="00963658" w:rsidP="00963658">
      <w:r>
        <w:t>Folgend ist der Source der RegexUtils Unit angeführt.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295F20">
        <w:rPr>
          <w:rFonts w:ascii="Courier New" w:eastAsia="Times New Roman" w:hAnsi="Courier New" w:cs="Courier New"/>
          <w:b/>
          <w:bCs/>
          <w:color w:val="0000FF"/>
          <w:sz w:val="16"/>
          <w:szCs w:val="16"/>
          <w:lang w:val="en-US"/>
        </w:rPr>
        <w:t>Unit</w:t>
      </w:r>
      <w:r w:rsidRPr="00295F20">
        <w:rPr>
          <w:rFonts w:ascii="Courier New" w:eastAsia="Times New Roman" w:hAnsi="Courier New" w:cs="Courier New"/>
          <w:color w:val="808080"/>
          <w:sz w:val="16"/>
          <w:szCs w:val="16"/>
          <w:lang w:val="en-US"/>
        </w:rPr>
        <w:t xml:space="preserve"> </w:t>
      </w:r>
      <w:r w:rsidRPr="00295F20">
        <w:rPr>
          <w:rFonts w:ascii="Courier New" w:eastAsia="Times New Roman" w:hAnsi="Courier New" w:cs="Courier New"/>
          <w:color w:val="000000"/>
          <w:sz w:val="16"/>
          <w:szCs w:val="16"/>
          <w:lang w:val="en-US"/>
        </w:rPr>
        <w:t>RegexUtils</w:t>
      </w:r>
      <w:r w:rsidRPr="00295F20">
        <w:rPr>
          <w:rFonts w:ascii="Courier New" w:eastAsia="Times New Roman" w:hAnsi="Courier New" w:cs="Courier New"/>
          <w:b/>
          <w:bCs/>
          <w:color w:val="000080"/>
          <w:sz w:val="16"/>
          <w:szCs w:val="16"/>
          <w:lang w:val="en-US"/>
        </w:rPr>
        <w: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295F20">
        <w:rPr>
          <w:rFonts w:ascii="Courier New" w:eastAsia="Times New Roman" w:hAnsi="Courier New" w:cs="Courier New"/>
          <w:color w:val="008080"/>
          <w:sz w:val="16"/>
          <w:szCs w:val="16"/>
          <w:lang w:val="en-US"/>
        </w:rPr>
        <w:t>// ########################################</w:t>
      </w:r>
      <w:r w:rsidRPr="00963658">
        <w:rPr>
          <w:rFonts w:ascii="Courier New" w:eastAsia="Times New Roman" w:hAnsi="Courier New" w:cs="Courier New"/>
          <w:color w:val="008080"/>
          <w:sz w:val="16"/>
          <w:szCs w:val="16"/>
          <w:lang w:val="en-US"/>
        </w:rPr>
        <w:t>#### Interface part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Interface</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Uses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Type</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The predefined error codes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NONE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INVALID_CHARACTER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INVALID_COUNT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INVALID_PATTERN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Creates a regex for irgnore. E.g.: 'AB...CD'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prefix: the prefix which prefixes the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postfix: the postfix postfixes the regex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count: the count of regex to be added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the created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result: the result of this procedure invocation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INVALID_CHARACTER: If the prefix and/or postfix contains predefined regex characters</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INVALID_COUNT: If the count &lt; 0</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count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rPr>
      </w:pPr>
      <w:r w:rsidRPr="00963658">
        <w:rPr>
          <w:rFonts w:ascii="Courier New" w:eastAsia="Times New Roman" w:hAnsi="Courier New" w:cs="Courier New"/>
          <w:color w:val="008000"/>
          <w:sz w:val="16"/>
          <w:szCs w:val="16"/>
          <w:lang w:val="en-US"/>
        </w:rPr>
        <w:t xml:space="preserve">    Creates a regex for a character set. </w:t>
      </w:r>
      <w:r w:rsidRPr="00963658">
        <w:rPr>
          <w:rFonts w:ascii="Courier New" w:eastAsia="Times New Roman" w:hAnsi="Courier New" w:cs="Courier New"/>
          <w:color w:val="008000"/>
          <w:sz w:val="16"/>
          <w:szCs w:val="16"/>
        </w:rPr>
        <w:t>E.g.: 'AB[abcde]CD'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rPr>
      </w:pPr>
      <w:r w:rsidRPr="00963658">
        <w:rPr>
          <w:rFonts w:ascii="Courier New" w:eastAsia="Times New Roman" w:hAnsi="Courier New" w:cs="Courier New"/>
          <w:color w:val="00800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rPr>
      </w:pPr>
      <w:r w:rsidRPr="00963658">
        <w:rPr>
          <w:rFonts w:ascii="Courier New" w:eastAsia="Times New Roman" w:hAnsi="Courier New" w:cs="Courier New"/>
          <w:color w:val="008000"/>
          <w:sz w:val="16"/>
          <w:szCs w:val="16"/>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rPr>
        <w:t xml:space="preserve">        </w:t>
      </w:r>
      <w:r w:rsidRPr="00963658">
        <w:rPr>
          <w:rFonts w:ascii="Courier New" w:eastAsia="Times New Roman" w:hAnsi="Courier New" w:cs="Courier New"/>
          <w:color w:val="008000"/>
          <w:sz w:val="16"/>
          <w:szCs w:val="16"/>
          <w:lang w:val="en-US"/>
        </w:rPr>
        <w:t>prefix: the prefix which prefixes the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postfix: the postfix postfixes the regex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characters: the character t be contained in the character set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the created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result: the result of this procedure invocation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INVALID_CHARACTER: If the prefix and/or postfix contains predefined regex characters, or the given characters are empty</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INVALID_COUNT: If the count &lt; 0</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Creates a regex for a character range. E.g.: 'AB[a-b]CD'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prefix: the prefix which prefixes the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postfix: the postfix postfixes the regex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lowerRange: the char representing the lower range</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higherRange: the char representing the higher range</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lastRenderedPageBreak/>
        <w:t xml:space="preserve">    @return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the created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result: the result of this procedure invocation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INVALID_CHARACTER: If the prefix and/or postfix contains predefined regex characters,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or the given characters ordinal values overflow each other</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or the given character represent predfined regex characters</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INVALID_COUNT: If the count &lt; 0</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Creates a regex for negation. E.g.: 'AB^CD'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prefix: the prefix which prefixes the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postfix: the postfix postfixes the regex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the created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result: the result of this procedure invocation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INVALID_CHARACTER: If the prefix and/or postfix contains predefined regex characters,</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or if postfix is an empty string</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INVALID_COUNT: If the count &lt; 0</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rPr>
      </w:pPr>
      <w:r w:rsidRPr="00963658">
        <w:rPr>
          <w:rFonts w:ascii="Courier New" w:eastAsia="Times New Roman" w:hAnsi="Courier New" w:cs="Courier New"/>
          <w:color w:val="008000"/>
          <w:sz w:val="16"/>
          <w:szCs w:val="16"/>
          <w:lang w:val="en-US"/>
        </w:rPr>
        <w:t xml:space="preserve">    Creates a regex for a negation character set. </w:t>
      </w:r>
      <w:r w:rsidRPr="00963658">
        <w:rPr>
          <w:rFonts w:ascii="Courier New" w:eastAsia="Times New Roman" w:hAnsi="Courier New" w:cs="Courier New"/>
          <w:color w:val="008000"/>
          <w:sz w:val="16"/>
          <w:szCs w:val="16"/>
        </w:rPr>
        <w:t>E.g.: 'AB^[abcde]CD'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rPr>
      </w:pPr>
      <w:r w:rsidRPr="00963658">
        <w:rPr>
          <w:rFonts w:ascii="Courier New" w:eastAsia="Times New Roman" w:hAnsi="Courier New" w:cs="Courier New"/>
          <w:color w:val="00800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rPr>
      </w:pPr>
      <w:r w:rsidRPr="00963658">
        <w:rPr>
          <w:rFonts w:ascii="Courier New" w:eastAsia="Times New Roman" w:hAnsi="Courier New" w:cs="Courier New"/>
          <w:color w:val="008000"/>
          <w:sz w:val="16"/>
          <w:szCs w:val="16"/>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rPr>
        <w:t xml:space="preserve">        </w:t>
      </w:r>
      <w:r w:rsidRPr="00963658">
        <w:rPr>
          <w:rFonts w:ascii="Courier New" w:eastAsia="Times New Roman" w:hAnsi="Courier New" w:cs="Courier New"/>
          <w:color w:val="008000"/>
          <w:sz w:val="16"/>
          <w:szCs w:val="16"/>
          <w:lang w:val="en-US"/>
        </w:rPr>
        <w:t>prefix: the prefix which prefixes the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postfix: the postfix postfixes the regex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characters: the character t be contained in the character set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the created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result: the result of this procedure invocation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INVALID_CHARACTER: If the prefix and/or postfix contains predefined regex characters, or the given characters are empty</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INVALID_COUNT: If the count &lt; 0</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Creates a regex for a negation character range. E.g.: 'AB^[a-b]CD'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prefix: the prefix which prefixes the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postfix: the postfix postfixes the regex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lowerRange: the char representing the lower range</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higherRange: the char representing the higher range</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the created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result: the result of this procedure invocation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INVALID_CHARACTER: If the prefix and/or postfix contains predefined regex characters,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or the given characters ordinal values overflow each other</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or the given character represent predfined regex characters</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INVALID_COUNT: If the count &lt; 0</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Answers the question if the given pattern is contained in the given text,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where the pattern is allowed to contain regular expressions.</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lastRenderedPageBreak/>
        <w:t xml:space="preserve">    @param</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text: the text to searched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pattern: the pattern ot be searched in the text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the position of the contained text, 0 if not found or if invalid pattern.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008080"/>
          <w:sz w:val="16"/>
          <w:szCs w:val="16"/>
          <w:lang w:val="en-US"/>
        </w:rPr>
        <w:t>// ############################################ Interface part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008080"/>
          <w:sz w:val="16"/>
          <w:szCs w:val="16"/>
          <w:lang w:val="en-US"/>
        </w:rPr>
        <w:t>// ############################################ Just for testing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Boolean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Boolean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008080"/>
          <w:sz w:val="16"/>
          <w:szCs w:val="16"/>
          <w:lang w:val="en-US"/>
        </w:rPr>
        <w:t>// ############################################ Just for testing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008080"/>
          <w:sz w:val="16"/>
          <w:szCs w:val="16"/>
          <w:lang w:val="en-US"/>
        </w:rPr>
        <w:t>// ############################################ Implementation part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Implementation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Type</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The predefined regex types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RegexType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IGNORE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CHARACTER_RANGE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Const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the predefined regex characters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Array</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RegexType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008080"/>
          <w:sz w:val="16"/>
          <w:szCs w:val="16"/>
          <w:lang w:val="en-US"/>
        </w:rPr>
        <w:t>// ############################################ Private part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Validates if the given text contains any predefined regex characters which is not allowed.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text: the text which gets validated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true if the text is valid false otherwise</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Boolean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rType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RegexType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Boolean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true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pLength</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Iterator over all characters of the text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while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for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rType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RegexType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rType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rLength</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Iterate over all regex predefined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while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Break if valid, used because index overflow not possible with enumeration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Break</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lastRenderedPageBreak/>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Creates a single valued regex for the given regex type.</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prefix: the prefix which prefixes the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prefix: the postfix which postfixes the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count: the count how often the regex shall be added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the created regex string</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result: the result of this procedure invocation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INVALID_CHARACTER: If the prefix and/or postfix contains regex characters</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INVALID_COUNT: If the count &lt;= 0</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CreateSingleValueRegex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count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rType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RegexType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CreateSingleValueRegex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NONE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if pattern contains already regex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INVALID_CHARACTER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given count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count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INVALID_COUNT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Otherwise create regex string</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for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count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rType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CreateSingleValueRegex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Validates the given pattern if it contains a valid regex which can be handled by the matches function.</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@param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pattern: the pattern which shall be validated</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@return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true if the pattern is valid, false otherwise</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Boolean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Boolean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pos1</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true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contained multiple regex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pos1</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if ready to check for valid multiple regex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while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pos1</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writeln('tempPattern: ':15, tempPattern);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pos1</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pos1</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pos1</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writeln('split string: ':15, split);}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Contains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IGNORE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multiple select contains single regex</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Contains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no negation within braces</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Contains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no additional left brace embedded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Contains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no additional right brace embedded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Check for range regex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CHARACTER_RANGE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3</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IsValidRange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Ord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Ord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3</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3</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pos1</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multiple regex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pos1</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pos2</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single regex which can not be invalid positioned in multiple regex at this point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IGNORE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while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IGNORE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negation regex if it stands alone</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while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writeln('split: ', tempPattern);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tempPattern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valid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008080"/>
          <w:sz w:val="16"/>
          <w:szCs w:val="16"/>
          <w:lang w:val="en-US"/>
        </w:rPr>
        <w:t>// ############################################ Private part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008080"/>
          <w:sz w:val="16"/>
          <w:szCs w:val="16"/>
          <w:lang w:val="en-US"/>
        </w:rPr>
        <w:t>// ############################################ Public part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 CreateIgnoreRegex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count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CreateSingleValueRegex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count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IGNORE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 CreateCharacterSetRegex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lastRenderedPageBreak/>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NONE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if pattern contains already regex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INVALID_CHARACTER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Otherwise create regex string</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 CreateCharacterRangeRegex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NONE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if pattern contains already regex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lowerRange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Ord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lowerRange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Ord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higherRange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INVALID_CHARACTER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Otherwise create regex string</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lowerRange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higherRange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 CreateNegationRegex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NONE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if pattern contains already regex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INVALID_CHARACTER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Otherwise create regex string</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CreateSingleValueRegex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 CreateNegationCharacterSetRegex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NONE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if pattern contains already regex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INVALID_CHARACTER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Otherwise create regex string</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 CreateNegationCharacterRangeRegex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NONE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Validate if pattern contains already regex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Ord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lowerRange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Ord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higherRange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INVALID_CHARACTER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Otherwise create regex string</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prefix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lowerRange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higherRange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postfix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 Matches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Function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Integer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k</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idx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Integer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patternBuf</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negate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Boolean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IsValidPattern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textLength</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patternLength</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xml:space="preserve">// Iterate over string to last possible position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while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idx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true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writeln('j: ', j, ' - i: ', i);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Iterate over pattern an check for match</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while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idx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textPart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idx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negate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Ignore when single regex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IGNORE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Negation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negate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true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writeln('negate':15);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writeln('increased because of negated range');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Check if multiple regex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xml:space="preserve">// Need to cut the already handled parts because StringUtils.PatternPosition will always return the first occurance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which would be the wrong one if contained multiple times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patternBuf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split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PatternPosition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patternBuf</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partLength</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part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Range</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negate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IsWithinOrdinalRange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3</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StringUtils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IsWithinOrdinalRange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3</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writeln('negate: ':15, negate);</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writeln('text char: ':15, textPart[1]);</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writeln('pattern char: ':15, part[1]);</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 xml:space="preserve">                                writeln('pattern char: ':15, part[3]);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No Range</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char: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15</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textPart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k</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while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k</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k</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textPart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do</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writeln('part char: ':15, textPart);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Inc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k</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negate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k</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or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k</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false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partLength</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supportedRegex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CHARACTER_SET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Compare character under consideration of negation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negate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&lt;&gt;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textPart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2</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b/>
          <w:bCs/>
          <w:color w:val="0000FF"/>
          <w:sz w:val="16"/>
          <w:szCs w:val="16"/>
          <w:lang w:val="en-US"/>
        </w:rPr>
        <w:t>not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negate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textPart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idx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Cut out the already handled pattern parts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run still set and j overflows patternLength then we found the pattern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if</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run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and</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j</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&gt;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patternLength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then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00"/>
          <w:sz w:val="16"/>
          <w:szCs w:val="16"/>
          <w:lang w:val="en-US"/>
        </w:rPr>
        <w:t>{* writeln('found when j: ', j);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No need to increase i when match has been found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else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Inc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i</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008080"/>
          <w:sz w:val="16"/>
          <w:szCs w:val="16"/>
          <w:lang w:val="en-US"/>
        </w:rPr>
        <w:t>// ############################################ Public part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008080"/>
          <w:sz w:val="16"/>
          <w:szCs w:val="16"/>
          <w:lang w:val="en-US"/>
        </w:rPr>
        <w:t>// ############################################ Implementation part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eastAsia="Times New Roman" w:cs="Times New Roman"/>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Default="00963658" w:rsidP="00963658">
      <w:pPr>
        <w:rPr>
          <w:lang w:val="en-US"/>
        </w:rPr>
      </w:pPr>
    </w:p>
    <w:p w:rsidR="00963658" w:rsidRPr="00963658" w:rsidRDefault="00963658" w:rsidP="00963658">
      <w:pPr>
        <w:rPr>
          <w:lang w:val="en-US"/>
        </w:rPr>
      </w:pPr>
    </w:p>
    <w:p w:rsidR="008437F2" w:rsidRDefault="008437F2" w:rsidP="008437F2">
      <w:pPr>
        <w:pStyle w:val="Heading2"/>
      </w:pPr>
      <w:bookmarkStart w:id="4" w:name="_Toc384060061"/>
      <w:r>
        <w:lastRenderedPageBreak/>
        <w:t>RegexUtilsTest</w:t>
      </w:r>
      <w:bookmarkEnd w:id="4"/>
    </w:p>
    <w:p w:rsidR="000D5BA2" w:rsidRPr="000D5BA2" w:rsidRDefault="000D5BA2" w:rsidP="000D5BA2">
      <w:r>
        <w:t>Folgend ist der Source der RegexUtilsTest angeführt, welche die RegexUtils Unit testet.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Program</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RegexUtilsTest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Uses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Crt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Const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40</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Tests the internal validation method which validates if a given string</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which has benn passed to a regex generating method is a valid one,</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means that this string does not contain any regex specifc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Procedure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TestIsValidString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v</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 IsValidString (Private)'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295F20">
        <w:rPr>
          <w:rFonts w:ascii="Courier New" w:eastAsia="Times New Roman" w:hAnsi="Courier New" w:cs="Courier New"/>
          <w:color w:val="000000"/>
          <w:sz w:val="16"/>
          <w:szCs w:val="16"/>
        </w:rPr>
        <w:t>v</w:t>
      </w: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'AB.CD'</w:t>
      </w:r>
      <w:r w:rsidRPr="00295F20">
        <w:rPr>
          <w:rFonts w:ascii="Courier New" w:eastAsia="Times New Roman" w:hAnsi="Courier New" w:cs="Courier New"/>
          <w:b/>
          <w:bCs/>
          <w:color w:val="000080"/>
          <w:sz w:val="16"/>
          <w:szCs w:val="16"/>
        </w:rPr>
        <w: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rPr>
      </w:pP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rPr>
        <w:t>writeln</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000000"/>
          <w:sz w:val="16"/>
          <w:szCs w:val="16"/>
        </w:rPr>
        <w:t>v</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 -&gt; '</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FF8000"/>
          <w:sz w:val="16"/>
          <w:szCs w:val="16"/>
        </w:rPr>
        <w:t>15</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rPr>
        <w:t>RegexUtils</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000000"/>
          <w:sz w:val="16"/>
          <w:szCs w:val="16"/>
        </w:rPr>
        <w:t>IsValidString</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000000"/>
          <w:sz w:val="16"/>
          <w:szCs w:val="16"/>
        </w:rPr>
        <w:t>v</w:t>
      </w:r>
      <w:r w:rsidRPr="00295F20">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'AB^CD'</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15</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IsValidString</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'AB[CD'</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15</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IsValidString</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'AB]CD'</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15</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IsValidString</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'AB-CD'</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15</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IsValidString</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v</w:t>
      </w:r>
      <w:r w:rsidRPr="00963658">
        <w:rPr>
          <w:rFonts w:ascii="Courier New" w:eastAsia="Times New Roman" w:hAnsi="Courier New" w:cs="Courier New"/>
          <w:b/>
          <w:bCs/>
          <w:color w:val="000080"/>
          <w:sz w:val="16"/>
          <w:szCs w:val="16"/>
        </w:rPr>
        <w: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rPr>
        <w:t>v</w:t>
      </w: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'ABCD'</w:t>
      </w:r>
      <w:r w:rsidRPr="00295F20">
        <w:rPr>
          <w:rFonts w:ascii="Courier New" w:eastAsia="Times New Roman" w:hAnsi="Courier New" w:cs="Courier New"/>
          <w:b/>
          <w:bCs/>
          <w:color w:val="000080"/>
          <w:sz w:val="16"/>
          <w:szCs w:val="16"/>
        </w:rPr>
        <w: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rPr>
      </w:pP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rPr>
        <w:t>writeln</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000000"/>
          <w:sz w:val="16"/>
          <w:szCs w:val="16"/>
        </w:rPr>
        <w:t>v</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 -&gt; '</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FF8000"/>
          <w:sz w:val="16"/>
          <w:szCs w:val="16"/>
        </w:rPr>
        <w:t>15</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rPr>
        <w:t>RegexUtils</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000000"/>
          <w:sz w:val="16"/>
          <w:szCs w:val="16"/>
        </w:rPr>
        <w:t>IsValidString</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000000"/>
          <w:sz w:val="16"/>
          <w:szCs w:val="16"/>
        </w:rPr>
        <w:t>v</w:t>
      </w:r>
      <w:r w:rsidRPr="00295F20">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Tests the CreateIgnoreRegex prozedure which creates a pattern which cotnains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regex to be able to ignore characters on specific positions in the pattern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Procedure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TestCreateIgnoreRegex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prefix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count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count'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1 time</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'1 time'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5 times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'5 times'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5</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1 time no prefix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'1 times no 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1 time no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'1 times no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1 time no pre and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'1 times no pre- and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Tests the procedure CreateNegationRegex which creates a pattern which cotnains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´a regex which allows to negate the following character.</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Procedure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TestCreateNegationRegex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prefix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no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no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 perfix and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'Valid prefix and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xml:space="preserve">// No prefix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'Valid no 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Tests teh procedure CreateCharacterSetRegex which creates a pattern which allows to specify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a set of characters which are allowed on the specified position.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Procedure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TestCreateCharacterSetRegex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prefix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'absce'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'absce'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'abs.ce'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Empty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'Empty 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'absce'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Tests the procedure CreateCharacterSetRangeRegex which creates a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which specifies a ordinal range the following character must fit.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Procedure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TestCreateCharacterRangeRegex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prefix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range left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range left'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range right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range right'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ordinal order</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range ordinal'</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Tests teh procedure CreateCharacterSetRegex which creates a pattern which allows to specify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a set of characters which are not allowed on the specified position.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Procedure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TestCreateNegationCharacterSetRegex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prefix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'absce'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'absce'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'abs.ce'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Empty characters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'Empty 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'absce'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characters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Tests the procedure CreateCharacterSetRangeRegex which creates a regex</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which specifies a ordinal range the following character must not fit.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Procedure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TestCreateNegationCharacterRangeRegex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Char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Error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prefix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prefix'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suffix</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suffix'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range left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range left'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character on range right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character on range right'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Invalid ordinal order</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range ordinal'</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'SUF'</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'Prefix: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'Suffix: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'lower: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'higher: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lower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higher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'generated regex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'procedure 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Tests the function IsValidPattern which validates the given pattern is it </w:t>
      </w:r>
    </w:p>
    <w:p w:rsidR="00963658" w:rsidRPr="00963658" w:rsidRDefault="00963658" w:rsidP="00963658">
      <w:pPr>
        <w:shd w:val="clear" w:color="auto" w:fill="FFFFFF"/>
        <w:spacing w:line="240" w:lineRule="auto"/>
        <w:rPr>
          <w:rFonts w:ascii="Courier New" w:eastAsia="Times New Roman" w:hAnsi="Courier New" w:cs="Courier New"/>
          <w:color w:val="008000"/>
          <w:sz w:val="16"/>
          <w:szCs w:val="16"/>
          <w:lang w:val="en-US"/>
        </w:rPr>
      </w:pPr>
      <w:r w:rsidRPr="00963658">
        <w:rPr>
          <w:rFonts w:ascii="Courier New" w:eastAsia="Times New Roman" w:hAnsi="Courier New" w:cs="Courier New"/>
          <w:color w:val="008000"/>
          <w:sz w:val="16"/>
          <w:szCs w:val="16"/>
          <w:lang w:val="en-US"/>
        </w:rPr>
        <w:t xml:space="preserve">    contains only valid regular expressions</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00800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Procedure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TestIsValidPattern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Var</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Boolean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FF"/>
          <w:sz w:val="16"/>
          <w:szCs w:val="16"/>
          <w:lang w:val="en-US"/>
        </w:rPr>
        <w:t>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'Hagenberg^'</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IsValidPattern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'2.'</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'Hag^.enberg'</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IsValidPattern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'3.'</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295F20">
        <w:rPr>
          <w:rFonts w:ascii="Courier New" w:eastAsia="Times New Roman" w:hAnsi="Courier New" w:cs="Courier New"/>
          <w:color w:val="000000"/>
          <w:sz w:val="16"/>
          <w:szCs w:val="16"/>
        </w:rPr>
        <w:t>pattern</w:t>
      </w: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'Hag[abcd.]enberg'</w:t>
      </w:r>
      <w:r w:rsidRPr="00295F20">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IsValidPattern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lang w:val="en-US"/>
        </w:rPr>
        <w:t>writeln</w:t>
      </w:r>
      <w:r w:rsidRPr="00295F20">
        <w:rPr>
          <w:rFonts w:ascii="Courier New" w:eastAsia="Times New Roman" w:hAnsi="Courier New" w:cs="Courier New"/>
          <w:b/>
          <w:bCs/>
          <w:color w:val="000080"/>
          <w:sz w:val="16"/>
          <w:szCs w:val="16"/>
          <w:lang w:val="en-US"/>
        </w:rPr>
        <w:t>(</w:t>
      </w:r>
      <w:r w:rsidRPr="00295F20">
        <w:rPr>
          <w:rFonts w:ascii="Courier New" w:eastAsia="Times New Roman" w:hAnsi="Courier New" w:cs="Courier New"/>
          <w:color w:val="808080"/>
          <w:sz w:val="16"/>
          <w:szCs w:val="16"/>
          <w:lang w:val="en-US"/>
        </w:rPr>
        <w:t>'pattern -&gt; '</w:t>
      </w:r>
      <w:r w:rsidRPr="00295F20">
        <w:rPr>
          <w:rFonts w:ascii="Courier New" w:eastAsia="Times New Roman" w:hAnsi="Courier New" w:cs="Courier New"/>
          <w:b/>
          <w:bCs/>
          <w:color w:val="000080"/>
          <w:sz w:val="16"/>
          <w:szCs w:val="16"/>
          <w:lang w:val="en-US"/>
        </w:rPr>
        <w:t>:</w:t>
      </w:r>
      <w:r w:rsidRPr="00295F20">
        <w:rPr>
          <w:rFonts w:ascii="Courier New" w:eastAsia="Times New Roman" w:hAnsi="Courier New" w:cs="Courier New"/>
          <w:color w:val="FF8000"/>
          <w:sz w:val="16"/>
          <w:szCs w:val="16"/>
          <w:lang w:val="en-US"/>
        </w:rPr>
        <w:t>20</w:t>
      </w:r>
      <w:r w:rsidRPr="00295F20">
        <w:rPr>
          <w:rFonts w:ascii="Courier New" w:eastAsia="Times New Roman" w:hAnsi="Courier New" w:cs="Courier New"/>
          <w:b/>
          <w:bCs/>
          <w:color w:val="000080"/>
          <w:sz w:val="16"/>
          <w:szCs w:val="16"/>
          <w:lang w:val="en-US"/>
        </w:rPr>
        <w:t>,</w:t>
      </w:r>
      <w:r w:rsidRPr="00295F20">
        <w:rPr>
          <w:rFonts w:ascii="Courier New" w:eastAsia="Times New Roman" w:hAnsi="Courier New" w:cs="Courier New"/>
          <w:color w:val="808080"/>
          <w:sz w:val="16"/>
          <w:szCs w:val="16"/>
          <w:lang w:val="en-US"/>
        </w:rPr>
        <w:t xml:space="preserve"> </w:t>
      </w:r>
      <w:r w:rsidRPr="00295F20">
        <w:rPr>
          <w:rFonts w:ascii="Courier New" w:eastAsia="Times New Roman" w:hAnsi="Courier New" w:cs="Courier New"/>
          <w:color w:val="000000"/>
          <w:sz w:val="16"/>
          <w:szCs w:val="16"/>
          <w:lang w:val="en-US"/>
        </w:rPr>
        <w:t>pattern</w:t>
      </w:r>
      <w:r w:rsidRPr="00295F20">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295F20">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'4.'</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'Hag[aa-b]enberg'</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IsValidPattern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'pattern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'5.'</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'Hag[a-aa]enberg'</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IsValidPattern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'pattern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'6.'</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'Hag[a-.]enberg'</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IsValidPattern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'7.'</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'Hag]a-aa[enberg'</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IsValidPattern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'pattern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'8.'</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'^Ha.ga^[a-b]e.nb^e[abcde]rg'</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IsValidPattern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'pattern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'8.'</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'Hagenberg'</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IsValidPattern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'result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Procedure</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TestMatches</w:t>
      </w:r>
      <w:r w:rsidRPr="00963658">
        <w:rPr>
          <w:rFonts w:ascii="Courier New" w:eastAsia="Times New Roman" w:hAnsi="Courier New" w:cs="Courier New"/>
          <w:b/>
          <w:bCs/>
          <w:color w:val="000080"/>
          <w:sz w:val="16"/>
          <w:szCs w:val="16"/>
          <w:lang w:val="en-US"/>
        </w:rPr>
        <w: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rPr>
      </w:pPr>
      <w:r w:rsidRPr="00295F20">
        <w:rPr>
          <w:rFonts w:ascii="Courier New" w:eastAsia="Times New Roman" w:hAnsi="Courier New" w:cs="Courier New"/>
          <w:b/>
          <w:bCs/>
          <w:color w:val="0000FF"/>
          <w:sz w:val="16"/>
          <w:szCs w:val="16"/>
        </w:rPr>
        <w:t>Var</w:t>
      </w:r>
      <w:r w:rsidRPr="00295F20">
        <w:rPr>
          <w:rFonts w:ascii="Courier New" w:eastAsia="Times New Roman" w:hAnsi="Courier New" w:cs="Courier New"/>
          <w:color w:val="808080"/>
          <w:sz w:val="16"/>
          <w:szCs w:val="16"/>
        </w:rPr>
        <w:t xml:space="preserve"> </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rPr>
      </w:pP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rPr>
        <w:t>text</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rPr>
        <w:t>pattern</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b/>
          <w:bCs/>
          <w:color w:val="0000FF"/>
          <w:sz w:val="16"/>
          <w:szCs w:val="16"/>
        </w:rPr>
        <w:t>String</w:t>
      </w:r>
      <w:r w:rsidRPr="00295F20">
        <w:rPr>
          <w:rFonts w:ascii="Courier New" w:eastAsia="Times New Roman" w:hAnsi="Courier New" w:cs="Courier New"/>
          <w:b/>
          <w:bCs/>
          <w:color w:val="000080"/>
          <w:sz w:val="16"/>
          <w:szCs w:val="16"/>
        </w:rPr>
        <w:t>;</w:t>
      </w:r>
    </w:p>
    <w:p w:rsidR="00963658" w:rsidRPr="00295F20" w:rsidRDefault="00963658" w:rsidP="00963658">
      <w:pPr>
        <w:shd w:val="clear" w:color="auto" w:fill="FFFFFF"/>
        <w:spacing w:line="240" w:lineRule="auto"/>
        <w:rPr>
          <w:rFonts w:ascii="Courier New" w:eastAsia="Times New Roman" w:hAnsi="Courier New" w:cs="Courier New"/>
          <w:color w:val="808080"/>
          <w:sz w:val="16"/>
          <w:szCs w:val="16"/>
        </w:rPr>
      </w:pP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rPr>
        <w:t>pos</w:t>
      </w:r>
      <w:r w:rsidRPr="00295F20">
        <w:rPr>
          <w:rFonts w:ascii="Courier New" w:eastAsia="Times New Roman" w:hAnsi="Courier New" w:cs="Courier New"/>
          <w:b/>
          <w:bCs/>
          <w:color w:val="000080"/>
          <w:sz w:val="16"/>
          <w:szCs w:val="16"/>
        </w:rPr>
        <w:t>:</w:t>
      </w:r>
      <w:r w:rsidRPr="00295F20">
        <w:rPr>
          <w:rFonts w:ascii="Courier New" w:eastAsia="Times New Roman" w:hAnsi="Courier New" w:cs="Courier New"/>
          <w:color w:val="808080"/>
          <w:sz w:val="16"/>
          <w:szCs w:val="16"/>
        </w:rPr>
        <w:t xml:space="preserve"> </w:t>
      </w:r>
      <w:r w:rsidRPr="00295F20">
        <w:rPr>
          <w:rFonts w:ascii="Courier New" w:eastAsia="Times New Roman" w:hAnsi="Courier New" w:cs="Courier New"/>
          <w:color w:val="000000"/>
          <w:sz w:val="16"/>
          <w:szCs w:val="16"/>
        </w:rPr>
        <w:t>Integer</w:t>
      </w:r>
      <w:r w:rsidRPr="00295F20">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Error</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b/>
          <w:bCs/>
          <w:color w:val="0000FF"/>
          <w:sz w:val="16"/>
          <w:szCs w:val="16"/>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text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'Ich bin ein Hagenberger'</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Invalid Pattern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'Invalid 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'Hagen^'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Matches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text</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'text: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text</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'pattern: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No regex invalid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'No regex invalid'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'Bagen'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'pos: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Ignore regex invalid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'Ignore regex invalid'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'gen'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Negation regex invalid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'Negation regex invalid'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RegexUtils</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000000"/>
          <w:sz w:val="16"/>
          <w:szCs w:val="16"/>
        </w:rPr>
        <w:t>CreateNegationRegex</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'Hagenb'</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'erger'</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result</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'text: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text</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'pattern: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Character sequence invalid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 sequence invalid'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'Hagen'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'cdef'</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'erger'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Character range invalid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 range invalid'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'Hagen'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'erger'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'f'</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Character negated sequence invalid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 negated sequence invalid'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'Hagen'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'erger'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Character negated range invalid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 negated range invalid'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'Hagen'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'erger'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'a'</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'f'</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No regex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'No regex 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'bin'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'pos: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8080"/>
          <w:sz w:val="16"/>
          <w:szCs w:val="16"/>
          <w:lang w:val="en-US"/>
        </w:rPr>
        <w:t>// Ignore regex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'Ignore regex 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Negation regex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'Negation regex 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'Hagenb'</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'urger'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Character sequence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 sequence 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'Hagen'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'abc'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'erger'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lastRenderedPageBreak/>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Character range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 range 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'Hagen'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'erger'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'a'</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'f'</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Character negated sequence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 negated sequence 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'Hagen'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'cde'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'erger'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Character negated range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 negated range 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'Hagen'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'erger'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'f'</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'text: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'pattern: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FF8000"/>
          <w:sz w:val="16"/>
          <w:szCs w:val="16"/>
          <w:lang w:val="en-US"/>
        </w:rPr>
        <w:t>20</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 -&gt;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0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8080"/>
          <w:sz w:val="16"/>
          <w:szCs w:val="16"/>
          <w:lang w:val="en-US"/>
        </w:rPr>
        <w:t>// Multiple regex valid</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PrintHeader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'Character negated range valid'</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'H'</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'ge'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FF8000"/>
          <w:sz w:val="16"/>
          <w:szCs w:val="16"/>
          <w:lang w:val="en-US"/>
        </w:rPr>
        <w:t>1</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'm'</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'a'</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'c'</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'er'</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'k'</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'm'</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result</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'H.ge^m[a-c]er^[k-m]er'</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lang w:val="en-US"/>
        </w:rPr>
        <w:t>pos</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RegexUtils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text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'text: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text</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'pattern: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pattern</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rPr>
      </w:pP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writeln</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'pos: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FF8000"/>
          <w:sz w:val="16"/>
          <w:szCs w:val="16"/>
        </w:rPr>
        <w:t>20</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 -&gt; '</w:t>
      </w:r>
      <w:r w:rsidRPr="00963658">
        <w:rPr>
          <w:rFonts w:ascii="Courier New" w:eastAsia="Times New Roman" w:hAnsi="Courier New" w:cs="Courier New"/>
          <w:b/>
          <w:bCs/>
          <w:color w:val="000080"/>
          <w:sz w:val="16"/>
          <w:szCs w:val="16"/>
        </w:rPr>
        <w:t>,</w:t>
      </w:r>
      <w:r w:rsidRPr="00963658">
        <w:rPr>
          <w:rFonts w:ascii="Courier New" w:eastAsia="Times New Roman" w:hAnsi="Courier New" w:cs="Courier New"/>
          <w:color w:val="808080"/>
          <w:sz w:val="16"/>
          <w:szCs w:val="16"/>
        </w:rPr>
        <w:t xml:space="preserve"> </w:t>
      </w:r>
      <w:r w:rsidRPr="00963658">
        <w:rPr>
          <w:rFonts w:ascii="Courier New" w:eastAsia="Times New Roman" w:hAnsi="Courier New" w:cs="Courier New"/>
          <w:color w:val="000000"/>
          <w:sz w:val="16"/>
          <w:szCs w:val="16"/>
        </w:rPr>
        <w:t>pos</w:t>
      </w:r>
      <w:r w:rsidRPr="00963658">
        <w:rPr>
          <w:rFonts w:ascii="Courier New" w:eastAsia="Times New Roman" w:hAnsi="Courier New" w:cs="Courier New"/>
          <w:b/>
          <w:bCs/>
          <w:color w:val="000080"/>
          <w:sz w:val="16"/>
          <w:szCs w:val="16"/>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Begin</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'Tests for function IsValidString'</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Green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White</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headerLength</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TestIsValidString</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'Tests for function CreateIgnoreRegex'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Green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White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TestCreateIgnoreRegex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'Tests for procedure CreateNegationRegex'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Green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White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TestCreateNegationRegex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'Tests for procedure CreateCharacterSetRegex'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Green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White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TestCreateCharacterSetRegex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'Tests for procedure CreateCharacterRangeRegex'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Green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White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TestCreateCharacterRangeRegex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'Tests for procedure CreateNegationCharacterSetRegex'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Green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White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TestCreateNegationCharacterSetRegex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'Tests for procedure CreateNegationCharacterRangeRegex'</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Green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White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TestCreateNegationCharacterRangeRegex</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'Tests for procedure IsValidPattern'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Green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White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TestIsValidPattern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PrintUtils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000000"/>
          <w:sz w:val="16"/>
          <w:szCs w:val="16"/>
          <w:lang w:val="en-US"/>
        </w:rPr>
        <w:t>Print</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'Tests for procedure Matches'</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Green</w:t>
      </w:r>
      <w:r w:rsidRPr="00963658">
        <w:rPr>
          <w:rFonts w:ascii="Courier New" w:eastAsia="Times New Roman" w:hAnsi="Courier New" w:cs="Courier New"/>
          <w:b/>
          <w:bCs/>
          <w:color w:val="000080"/>
          <w:sz w:val="16"/>
          <w:szCs w:val="16"/>
          <w:lang w:val="en-US"/>
        </w:rPr>
        <w:t>,</w:t>
      </w: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White</w:t>
      </w:r>
      <w:r w:rsidRPr="00963658">
        <w:rPr>
          <w:rFonts w:ascii="Courier New" w:eastAsia="Times New Roman" w:hAnsi="Courier New" w:cs="Courier New"/>
          <w:b/>
          <w:bCs/>
          <w:color w:val="000080"/>
          <w:sz w:val="16"/>
          <w:szCs w:val="16"/>
          <w:lang w:val="en-US"/>
        </w:rPr>
        <w:t>);</w:t>
      </w:r>
    </w:p>
    <w:p w:rsidR="00963658" w:rsidRPr="00963658"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TestMatches</w:t>
      </w:r>
      <w:r w:rsidRPr="00963658">
        <w:rPr>
          <w:rFonts w:ascii="Courier New" w:eastAsia="Times New Roman" w:hAnsi="Courier New" w:cs="Courier New"/>
          <w:b/>
          <w:bCs/>
          <w:color w:val="000080"/>
          <w:sz w:val="16"/>
          <w:szCs w:val="16"/>
          <w:lang w:val="en-US"/>
        </w:rPr>
        <w:t>;</w:t>
      </w:r>
    </w:p>
    <w:p w:rsidR="00A33C23"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color w:val="808080"/>
          <w:sz w:val="16"/>
          <w:szCs w:val="16"/>
          <w:lang w:val="en-US"/>
        </w:rPr>
        <w:t xml:space="preserve">    </w:t>
      </w:r>
      <w:r w:rsidRPr="00963658">
        <w:rPr>
          <w:rFonts w:ascii="Courier New" w:eastAsia="Times New Roman" w:hAnsi="Courier New" w:cs="Courier New"/>
          <w:color w:val="000000"/>
          <w:sz w:val="16"/>
          <w:szCs w:val="16"/>
          <w:lang w:val="en-US"/>
        </w:rPr>
        <w:t>writeln</w:t>
      </w:r>
      <w:r w:rsidRPr="00963658">
        <w:rPr>
          <w:rFonts w:ascii="Courier New" w:eastAsia="Times New Roman" w:hAnsi="Courier New" w:cs="Courier New"/>
          <w:b/>
          <w:bCs/>
          <w:color w:val="000080"/>
          <w:sz w:val="16"/>
          <w:szCs w:val="16"/>
          <w:lang w:val="en-US"/>
        </w:rPr>
        <w:t>;</w:t>
      </w:r>
    </w:p>
    <w:p w:rsidR="00963658" w:rsidRPr="00A33C23" w:rsidRDefault="00963658" w:rsidP="00963658">
      <w:pPr>
        <w:shd w:val="clear" w:color="auto" w:fill="FFFFFF"/>
        <w:spacing w:line="240" w:lineRule="auto"/>
        <w:rPr>
          <w:rFonts w:ascii="Courier New" w:eastAsia="Times New Roman" w:hAnsi="Courier New" w:cs="Courier New"/>
          <w:color w:val="808080"/>
          <w:sz w:val="16"/>
          <w:szCs w:val="16"/>
          <w:lang w:val="en-US"/>
        </w:rPr>
      </w:pPr>
      <w:r w:rsidRPr="00963658">
        <w:rPr>
          <w:rFonts w:ascii="Courier New" w:eastAsia="Times New Roman" w:hAnsi="Courier New" w:cs="Courier New"/>
          <w:b/>
          <w:bCs/>
          <w:color w:val="0000FF"/>
          <w:sz w:val="16"/>
          <w:szCs w:val="16"/>
          <w:lang w:val="en-US"/>
        </w:rPr>
        <w:t>End</w:t>
      </w:r>
      <w:r w:rsidRPr="00963658">
        <w:rPr>
          <w:rFonts w:ascii="Courier New" w:eastAsia="Times New Roman" w:hAnsi="Courier New" w:cs="Courier New"/>
          <w:b/>
          <w:bCs/>
          <w:color w:val="000080"/>
          <w:sz w:val="16"/>
          <w:szCs w:val="16"/>
          <w:lang w:val="en-US"/>
        </w:rPr>
        <w:t>.</w:t>
      </w:r>
    </w:p>
    <w:p w:rsidR="008437F2" w:rsidRDefault="008437F2" w:rsidP="008437F2">
      <w:pPr>
        <w:pStyle w:val="Heading1"/>
      </w:pPr>
      <w:bookmarkStart w:id="5" w:name="_Toc384060062"/>
      <w:r>
        <w:lastRenderedPageBreak/>
        <w:t>Tests</w:t>
      </w:r>
      <w:bookmarkEnd w:id="5"/>
    </w:p>
    <w:p w:rsidR="008437F2" w:rsidRDefault="008437F2" w:rsidP="008437F2">
      <w:r>
        <w:t xml:space="preserve">Folgend sind die Tests der beiden implementierten Units </w:t>
      </w:r>
      <w:r w:rsidR="000D5BA2">
        <w:t>RegexUtils angeführt</w:t>
      </w:r>
      <w:r>
        <w:t>.</w:t>
      </w:r>
    </w:p>
    <w:p w:rsidR="00122FFF" w:rsidRDefault="00122FFF" w:rsidP="004F3CD9">
      <w:pPr>
        <w:pStyle w:val="Heading2"/>
      </w:pPr>
      <w:bookmarkStart w:id="6" w:name="_Toc384060063"/>
      <w:r>
        <w:t>IsValidString</w:t>
      </w:r>
      <w:bookmarkEnd w:id="6"/>
    </w:p>
    <w:p w:rsidR="007267F3" w:rsidRDefault="007267F3" w:rsidP="007267F3">
      <w:r>
        <w:t>Diese Test</w:t>
      </w:r>
      <w:r w:rsidR="005102E8">
        <w:t>s</w:t>
      </w:r>
      <w:r>
        <w:t xml:space="preserve"> testen die intern verwendete Funktion </w:t>
      </w:r>
      <w:r w:rsidR="007F517A">
        <w:t xml:space="preserve">IsValidString, die prüft ob die Zeichenkette </w:t>
      </w:r>
      <w:r>
        <w:t>vordefinierte Regex Zeichen enthält.</w:t>
      </w:r>
    </w:p>
    <w:p w:rsidR="007267F3" w:rsidRDefault="007F517A" w:rsidP="007267F3">
      <w:r>
        <w:rPr>
          <w:noProof/>
          <w:lang w:val="en-US"/>
        </w:rPr>
        <w:drawing>
          <wp:inline distT="0" distB="0" distL="0" distR="0">
            <wp:extent cx="2722729" cy="835853"/>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is_valid_string.JPG"/>
                    <pic:cNvPicPr/>
                  </pic:nvPicPr>
                  <pic:blipFill>
                    <a:blip r:embed="rId9">
                      <a:extLst>
                        <a:ext uri="{28A0092B-C50C-407E-A947-70E740481C1C}">
                          <a14:useLocalDpi xmlns:a14="http://schemas.microsoft.com/office/drawing/2010/main" val="0"/>
                        </a:ext>
                      </a:extLst>
                    </a:blip>
                    <a:stretch>
                      <a:fillRect/>
                    </a:stretch>
                  </pic:blipFill>
                  <pic:spPr>
                    <a:xfrm>
                      <a:off x="0" y="0"/>
                      <a:ext cx="2737583" cy="840413"/>
                    </a:xfrm>
                    <a:prstGeom prst="rect">
                      <a:avLst/>
                    </a:prstGeom>
                  </pic:spPr>
                </pic:pic>
              </a:graphicData>
            </a:graphic>
          </wp:inline>
        </w:drawing>
      </w:r>
    </w:p>
    <w:p w:rsidR="007F517A" w:rsidRDefault="007F517A" w:rsidP="007267F3">
      <w:r>
        <w:t xml:space="preserve">Sollte die Zeichenkette vordefinierte Regex Zeichen enthalten so wird False zurückgegeben. </w:t>
      </w:r>
      <w:r w:rsidR="005102E8">
        <w:t xml:space="preserve">Sollten </w:t>
      </w:r>
      <w:r>
        <w:t xml:space="preserve">keine </w:t>
      </w:r>
      <w:r w:rsidR="005102E8">
        <w:t xml:space="preserve">Regex </w:t>
      </w:r>
      <w:r>
        <w:t>Zeichen enthalten sein so wird True zurückgegeben.</w:t>
      </w:r>
    </w:p>
    <w:p w:rsidR="003F15DA" w:rsidRDefault="003F15DA" w:rsidP="004F3CD9">
      <w:pPr>
        <w:pStyle w:val="Heading2"/>
      </w:pPr>
      <w:bookmarkStart w:id="7" w:name="_Toc384060064"/>
      <w:r>
        <w:t>IsValidPattern</w:t>
      </w:r>
      <w:bookmarkEnd w:id="7"/>
    </w:p>
    <w:p w:rsidR="003F15DA" w:rsidRDefault="003F15DA" w:rsidP="003F15DA">
      <w:r>
        <w:t>Diese Tests testen die interne Prozedur IsValidPattern, die prüft ob der übergebene Pattern gültige Regular Expressions enthält.</w:t>
      </w:r>
    </w:p>
    <w:p w:rsidR="003F15DA" w:rsidRDefault="003F15DA" w:rsidP="003F15DA">
      <w:r>
        <w:rPr>
          <w:noProof/>
          <w:lang w:val="en-US"/>
        </w:rPr>
        <w:drawing>
          <wp:inline distT="0" distB="0" distL="0" distR="0" wp14:anchorId="2AB0F8B0" wp14:editId="62413467">
            <wp:extent cx="2361396" cy="2150668"/>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_is_valid_pattern.JPG"/>
                    <pic:cNvPicPr/>
                  </pic:nvPicPr>
                  <pic:blipFill>
                    <a:blip r:embed="rId10">
                      <a:extLst>
                        <a:ext uri="{28A0092B-C50C-407E-A947-70E740481C1C}">
                          <a14:useLocalDpi xmlns:a14="http://schemas.microsoft.com/office/drawing/2010/main" val="0"/>
                        </a:ext>
                      </a:extLst>
                    </a:blip>
                    <a:stretch>
                      <a:fillRect/>
                    </a:stretch>
                  </pic:blipFill>
                  <pic:spPr>
                    <a:xfrm>
                      <a:off x="0" y="0"/>
                      <a:ext cx="2369320" cy="2157885"/>
                    </a:xfrm>
                    <a:prstGeom prst="rect">
                      <a:avLst/>
                    </a:prstGeom>
                  </pic:spPr>
                </pic:pic>
              </a:graphicData>
            </a:graphic>
          </wp:inline>
        </w:drawing>
      </w:r>
    </w:p>
    <w:p w:rsidR="003F15DA" w:rsidRDefault="003F15DA" w:rsidP="003F15DA">
      <w:r>
        <w:t>Die enthaltenen Regular Expressions werden korrekt validiert, und es ist zu sehen das auch mehrere  Regular Expressions enthalten sein können oder gar keine.</w:t>
      </w:r>
    </w:p>
    <w:p w:rsidR="003F15DA" w:rsidRDefault="003F15DA" w:rsidP="007267F3"/>
    <w:p w:rsidR="003D2396" w:rsidRDefault="003D2396" w:rsidP="007267F3"/>
    <w:p w:rsidR="003F15DA" w:rsidRDefault="003F15DA" w:rsidP="007267F3"/>
    <w:p w:rsidR="003F15DA" w:rsidRDefault="003F15DA" w:rsidP="007267F3"/>
    <w:p w:rsidR="003F15DA" w:rsidRDefault="003F15DA" w:rsidP="007267F3"/>
    <w:p w:rsidR="003F15DA" w:rsidRPr="007267F3" w:rsidRDefault="003F15DA" w:rsidP="007267F3"/>
    <w:p w:rsidR="00122FFF" w:rsidRDefault="00122FFF" w:rsidP="004F3CD9">
      <w:pPr>
        <w:pStyle w:val="Heading2"/>
      </w:pPr>
      <w:bookmarkStart w:id="8" w:name="_Toc384060065"/>
      <w:r>
        <w:lastRenderedPageBreak/>
        <w:t>CreateIgnore</w:t>
      </w:r>
      <w:r w:rsidR="00A453A3">
        <w:t>Regex</w:t>
      </w:r>
      <w:bookmarkEnd w:id="8"/>
      <w:r w:rsidRPr="00122FFF">
        <w:t xml:space="preserve"> </w:t>
      </w:r>
    </w:p>
    <w:p w:rsidR="00565B45" w:rsidRDefault="00565B45" w:rsidP="00565B45">
      <w:r>
        <w:t xml:space="preserve">Diese Tests testen die Prozedur CreateIgnorePattern, die eine Regex </w:t>
      </w:r>
      <w:r w:rsidR="008E6EB0">
        <w:t>erstellt</w:t>
      </w:r>
      <w:r>
        <w:t>, die</w:t>
      </w:r>
      <w:r w:rsidR="008E6EB0">
        <w:t xml:space="preserve"> die</w:t>
      </w:r>
      <w:r>
        <w:t xml:space="preserve"> Position </w:t>
      </w:r>
      <w:r w:rsidR="008E6EB0">
        <w:t xml:space="preserve">eine oder mehrerer Zeichen </w:t>
      </w:r>
      <w:r>
        <w:t>definiert</w:t>
      </w:r>
      <w:r w:rsidR="008E6EB0">
        <w:t>,</w:t>
      </w:r>
      <w:r>
        <w:t xml:space="preserve"> an denen das Zeichen ignoriert werden kann, also jedes Zeichen erlaubt ist.</w:t>
      </w:r>
    </w:p>
    <w:p w:rsidR="00565B45" w:rsidRDefault="00565B45" w:rsidP="00565B45">
      <w:r>
        <w:rPr>
          <w:noProof/>
          <w:lang w:val="en-US"/>
        </w:rPr>
        <w:drawing>
          <wp:inline distT="0" distB="0" distL="0" distR="0">
            <wp:extent cx="2097520" cy="317479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create_ignore_Regex.JPG"/>
                    <pic:cNvPicPr/>
                  </pic:nvPicPr>
                  <pic:blipFill>
                    <a:blip r:embed="rId11">
                      <a:extLst>
                        <a:ext uri="{28A0092B-C50C-407E-A947-70E740481C1C}">
                          <a14:useLocalDpi xmlns:a14="http://schemas.microsoft.com/office/drawing/2010/main" val="0"/>
                        </a:ext>
                      </a:extLst>
                    </a:blip>
                    <a:stretch>
                      <a:fillRect/>
                    </a:stretch>
                  </pic:blipFill>
                  <pic:spPr>
                    <a:xfrm>
                      <a:off x="0" y="0"/>
                      <a:ext cx="2105199" cy="3186419"/>
                    </a:xfrm>
                    <a:prstGeom prst="rect">
                      <a:avLst/>
                    </a:prstGeom>
                  </pic:spPr>
                </pic:pic>
              </a:graphicData>
            </a:graphic>
          </wp:inline>
        </w:drawing>
      </w:r>
    </w:p>
    <w:p w:rsidR="00565B45" w:rsidRPr="00565B45" w:rsidRDefault="00565B45" w:rsidP="00565B45">
      <w:r>
        <w:t xml:space="preserve">Sollten </w:t>
      </w:r>
      <w:r w:rsidR="00790446">
        <w:t>Präfix</w:t>
      </w:r>
      <w:r>
        <w:t xml:space="preserve"> oder Suffix </w:t>
      </w:r>
      <w:r w:rsidR="00A453A3">
        <w:t xml:space="preserve">ein vordefiniertes Regex Zeichen </w:t>
      </w:r>
      <w:r>
        <w:t xml:space="preserve">enthalten so wird ein Fehler gesetzt. Ebenso wenn die Anzahl der Wiederholungen des Regex kleiner gleich 0 ist. </w:t>
      </w:r>
      <w:r w:rsidR="005102E8">
        <w:t>In Falle eines Fehlers</w:t>
      </w:r>
      <w:r>
        <w:t xml:space="preserve"> </w:t>
      </w:r>
      <w:r w:rsidR="005102E8">
        <w:t xml:space="preserve">wird immer ein </w:t>
      </w:r>
      <w:r w:rsidR="003D2396">
        <w:t>Leerstring zurückgeliefert, a</w:t>
      </w:r>
      <w:r w:rsidR="005102E8">
        <w:t xml:space="preserve">nsonsten wird die erstellte Regex zurückgegeben.  </w:t>
      </w:r>
    </w:p>
    <w:p w:rsidR="00122FFF" w:rsidRDefault="00122FFF" w:rsidP="004F3CD9">
      <w:pPr>
        <w:pStyle w:val="Heading2"/>
      </w:pPr>
      <w:bookmarkStart w:id="9" w:name="_Toc384060066"/>
      <w:r>
        <w:t>CreateNgation</w:t>
      </w:r>
      <w:r w:rsidR="00A453A3">
        <w:t>Regex</w:t>
      </w:r>
      <w:bookmarkEnd w:id="9"/>
      <w:r>
        <w:t xml:space="preserve"> </w:t>
      </w:r>
    </w:p>
    <w:p w:rsidR="008E6EB0" w:rsidRDefault="008E6EB0" w:rsidP="008E6EB0">
      <w:r>
        <w:t>Die folgenden Tests testen die Prozedur CreateNegationPattern, die eine Regex erstellt, die das folgende Zeichen negiert, also jedes Zeichen is</w:t>
      </w:r>
      <w:r w:rsidR="003D2396">
        <w:t>t erlaub, nur nicht das darauf F</w:t>
      </w:r>
      <w:r>
        <w:t>olgende.</w:t>
      </w:r>
    </w:p>
    <w:p w:rsidR="008E6EB0" w:rsidRDefault="008E6EB0" w:rsidP="008E6EB0">
      <w:r>
        <w:t xml:space="preserve"> </w:t>
      </w:r>
      <w:r w:rsidR="00A93F9E">
        <w:rPr>
          <w:noProof/>
          <w:lang w:val="en-US"/>
        </w:rPr>
        <w:drawing>
          <wp:inline distT="0" distB="0" distL="0" distR="0">
            <wp:extent cx="2465222" cy="243525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create_negation_regex.JPG"/>
                    <pic:cNvPicPr/>
                  </pic:nvPicPr>
                  <pic:blipFill>
                    <a:blip r:embed="rId12">
                      <a:extLst>
                        <a:ext uri="{28A0092B-C50C-407E-A947-70E740481C1C}">
                          <a14:useLocalDpi xmlns:a14="http://schemas.microsoft.com/office/drawing/2010/main" val="0"/>
                        </a:ext>
                      </a:extLst>
                    </a:blip>
                    <a:stretch>
                      <a:fillRect/>
                    </a:stretch>
                  </pic:blipFill>
                  <pic:spPr>
                    <a:xfrm>
                      <a:off x="0" y="0"/>
                      <a:ext cx="2476659" cy="2446548"/>
                    </a:xfrm>
                    <a:prstGeom prst="rect">
                      <a:avLst/>
                    </a:prstGeom>
                  </pic:spPr>
                </pic:pic>
              </a:graphicData>
            </a:graphic>
          </wp:inline>
        </w:drawing>
      </w:r>
    </w:p>
    <w:p w:rsidR="00A93F9E" w:rsidRPr="008E6EB0" w:rsidRDefault="00A93F9E" w:rsidP="008E6EB0">
      <w:r>
        <w:t xml:space="preserve">Wenn </w:t>
      </w:r>
      <w:r w:rsidR="00A453A3">
        <w:t xml:space="preserve">der </w:t>
      </w:r>
      <w:r w:rsidR="00790446">
        <w:t>Präfix</w:t>
      </w:r>
      <w:r w:rsidR="00A453A3">
        <w:t xml:space="preserve"> oder </w:t>
      </w:r>
      <w:r>
        <w:t xml:space="preserve">Suffix </w:t>
      </w:r>
      <w:r w:rsidR="00A453A3">
        <w:t xml:space="preserve">ein vordefiniertes Regex Zeichen enthält oder der Suffix </w:t>
      </w:r>
      <w:r>
        <w:t xml:space="preserve">eine leere Zeichenkette ist, dann wird ein Fehlern gesetzt, andererseits </w:t>
      </w:r>
      <w:r w:rsidR="003F15DA">
        <w:t>wird die erstellte Regex zurückgegeben</w:t>
      </w:r>
      <w:r>
        <w:t>.</w:t>
      </w:r>
    </w:p>
    <w:p w:rsidR="00122FFF" w:rsidRDefault="00122FFF" w:rsidP="004F3CD9">
      <w:pPr>
        <w:pStyle w:val="Heading2"/>
      </w:pPr>
      <w:bookmarkStart w:id="10" w:name="_Toc384060067"/>
      <w:r>
        <w:lastRenderedPageBreak/>
        <w:t>Create</w:t>
      </w:r>
      <w:r w:rsidR="00D824AD">
        <w:t>CharacterSet</w:t>
      </w:r>
      <w:r w:rsidR="00A453A3">
        <w:t>Regex</w:t>
      </w:r>
      <w:bookmarkEnd w:id="10"/>
      <w:r w:rsidRPr="00122FFF">
        <w:t xml:space="preserve"> </w:t>
      </w:r>
    </w:p>
    <w:p w:rsidR="00A453A3" w:rsidRDefault="00A453A3" w:rsidP="00A453A3">
      <w:r>
        <w:t>Die Tests testen die Prozedur CreateCharacterSetRegex, die eine Regex erstellt, die eine Menge von Zeichen definiert, welche an der Position im Pattern erlaubt sind.</w:t>
      </w:r>
    </w:p>
    <w:p w:rsidR="00A453A3" w:rsidRDefault="00A453A3" w:rsidP="00A453A3">
      <w:r>
        <w:rPr>
          <w:noProof/>
          <w:lang w:val="en-US"/>
        </w:rPr>
        <w:drawing>
          <wp:inline distT="0" distB="0" distL="0" distR="0">
            <wp:extent cx="2304288" cy="2489159"/>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create_character_set_regex.JPG"/>
                    <pic:cNvPicPr/>
                  </pic:nvPicPr>
                  <pic:blipFill>
                    <a:blip r:embed="rId13">
                      <a:extLst>
                        <a:ext uri="{28A0092B-C50C-407E-A947-70E740481C1C}">
                          <a14:useLocalDpi xmlns:a14="http://schemas.microsoft.com/office/drawing/2010/main" val="0"/>
                        </a:ext>
                      </a:extLst>
                    </a:blip>
                    <a:stretch>
                      <a:fillRect/>
                    </a:stretch>
                  </pic:blipFill>
                  <pic:spPr>
                    <a:xfrm>
                      <a:off x="0" y="0"/>
                      <a:ext cx="2311502" cy="2496952"/>
                    </a:xfrm>
                    <a:prstGeom prst="rect">
                      <a:avLst/>
                    </a:prstGeom>
                  </pic:spPr>
                </pic:pic>
              </a:graphicData>
            </a:graphic>
          </wp:inline>
        </w:drawing>
      </w:r>
    </w:p>
    <w:p w:rsidR="00A453A3" w:rsidRDefault="00A453A3" w:rsidP="00A453A3">
      <w:r>
        <w:t xml:space="preserve">Sollte der </w:t>
      </w:r>
      <w:r w:rsidR="00790446">
        <w:t>Präfix</w:t>
      </w:r>
      <w:r>
        <w:t xml:space="preserve">, Suffix oder die erlaubten Zeichen ein vordefiniertes Regex Zeichen enthalten oder ist die Zeichenkette der erlaubten Zeichen leer, so wird ein Fehler gesetzt </w:t>
      </w:r>
      <w:r w:rsidR="003F15DA">
        <w:t>andererseits wird die erstellte Regex zurückgegeben</w:t>
      </w:r>
      <w:r>
        <w:t>.</w:t>
      </w:r>
    </w:p>
    <w:p w:rsidR="00296B23" w:rsidRDefault="00296B23" w:rsidP="004F3CD9">
      <w:pPr>
        <w:pStyle w:val="Heading2"/>
      </w:pPr>
      <w:bookmarkStart w:id="11" w:name="_Toc384060068"/>
      <w:r>
        <w:t>CreateCharacterRangeRegex</w:t>
      </w:r>
      <w:bookmarkEnd w:id="11"/>
    </w:p>
    <w:p w:rsidR="00296B23" w:rsidRDefault="00296B23" w:rsidP="00A453A3">
      <w:r>
        <w:t>Diese Tests teste</w:t>
      </w:r>
      <w:r w:rsidR="00973692">
        <w:t>n die Prozedur CreateCharacter</w:t>
      </w:r>
      <w:r>
        <w:t>Range</w:t>
      </w:r>
      <w:r w:rsidR="00DA008D">
        <w:t>Re</w:t>
      </w:r>
      <w:r>
        <w:t xml:space="preserve">gex, die eine </w:t>
      </w:r>
      <w:r w:rsidR="00DA008D">
        <w:t>Regex erstellet, welche einen Wertebereich für den Ordinal Wert</w:t>
      </w:r>
      <w:r>
        <w:t xml:space="preserve"> </w:t>
      </w:r>
      <w:r w:rsidR="00DA008D">
        <w:t>des folgenden Zeichens spezifiziert</w:t>
      </w:r>
      <w:r>
        <w:t>.</w:t>
      </w:r>
    </w:p>
    <w:p w:rsidR="00296B23" w:rsidRDefault="00456900" w:rsidP="00A453A3">
      <w:r>
        <w:rPr>
          <w:noProof/>
          <w:lang w:val="en-US"/>
        </w:rPr>
        <w:drawing>
          <wp:inline distT="0" distB="0" distL="0" distR="0">
            <wp:extent cx="2197100" cy="3148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create_character_range_regex.JPG"/>
                    <pic:cNvPicPr/>
                  </pic:nvPicPr>
                  <pic:blipFill>
                    <a:blip r:embed="rId14">
                      <a:extLst>
                        <a:ext uri="{28A0092B-C50C-407E-A947-70E740481C1C}">
                          <a14:useLocalDpi xmlns:a14="http://schemas.microsoft.com/office/drawing/2010/main" val="0"/>
                        </a:ext>
                      </a:extLst>
                    </a:blip>
                    <a:stretch>
                      <a:fillRect/>
                    </a:stretch>
                  </pic:blipFill>
                  <pic:spPr>
                    <a:xfrm>
                      <a:off x="0" y="0"/>
                      <a:ext cx="2218857" cy="3179349"/>
                    </a:xfrm>
                    <a:prstGeom prst="rect">
                      <a:avLst/>
                    </a:prstGeom>
                  </pic:spPr>
                </pic:pic>
              </a:graphicData>
            </a:graphic>
          </wp:inline>
        </w:drawing>
      </w:r>
    </w:p>
    <w:p w:rsidR="00DA008D" w:rsidRPr="00A453A3" w:rsidRDefault="00456900" w:rsidP="00DA008D">
      <w:r>
        <w:t>Sollten der Pr</w:t>
      </w:r>
      <w:r w:rsidR="00790446">
        <w:t>ä</w:t>
      </w:r>
      <w:r w:rsidR="00CD0690">
        <w:t>f</w:t>
      </w:r>
      <w:r>
        <w:t xml:space="preserve">ix, Suffix, </w:t>
      </w:r>
      <w:r w:rsidR="003F15DA">
        <w:t xml:space="preserve">die obere oder untere </w:t>
      </w:r>
      <w:r>
        <w:t xml:space="preserve">untere Schranke ein vordefiniertes Regex Zeichen enthalten oder die Schranke ungültig sein (Bsp.: 10 - 4), dann wird ein Fehler gesetzt, </w:t>
      </w:r>
      <w:r w:rsidR="003F15DA">
        <w:t>andererseits wird die erstellte Regex zurückgegeben</w:t>
      </w:r>
      <w:r>
        <w:t>.</w:t>
      </w:r>
      <w:r w:rsidR="00DA008D" w:rsidRPr="00DA008D">
        <w:t xml:space="preserve"> </w:t>
      </w:r>
    </w:p>
    <w:p w:rsidR="00DA008D" w:rsidRDefault="00DA008D" w:rsidP="004F3CD9">
      <w:pPr>
        <w:pStyle w:val="Heading2"/>
      </w:pPr>
      <w:bookmarkStart w:id="12" w:name="_Toc384060069"/>
      <w:r>
        <w:lastRenderedPageBreak/>
        <w:t>CreateNegationCharacterSetRegex</w:t>
      </w:r>
      <w:bookmarkEnd w:id="12"/>
    </w:p>
    <w:p w:rsidR="00DA008D" w:rsidRDefault="00DA008D" w:rsidP="00DA008D">
      <w:r>
        <w:t>Diese Test</w:t>
      </w:r>
      <w:r w:rsidR="00E21C6A">
        <w:t>s</w:t>
      </w:r>
      <w:r>
        <w:t xml:space="preserve"> testen die Prozedur C</w:t>
      </w:r>
      <w:r w:rsidR="003D2396">
        <w:t>reateNegationCharacterSetRangeRe</w:t>
      </w:r>
      <w:r>
        <w:t>gex, welche eine Regex erstellt welche eine Menge von erlaubten Zeichen negiert und somit sind diese Zeichen für das folgende Zeichen nicht mehr erlaubt.</w:t>
      </w:r>
    </w:p>
    <w:p w:rsidR="00DA008D" w:rsidRPr="00296B23" w:rsidRDefault="002E42F5" w:rsidP="00DA008D">
      <w:r>
        <w:rPr>
          <w:noProof/>
          <w:lang w:val="en-US"/>
        </w:rPr>
        <w:drawing>
          <wp:inline distT="0" distB="0" distL="0" distR="0">
            <wp:extent cx="2481148"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create_negation_character_set_regex.JPG"/>
                    <pic:cNvPicPr/>
                  </pic:nvPicPr>
                  <pic:blipFill>
                    <a:blip r:embed="rId15">
                      <a:extLst>
                        <a:ext uri="{28A0092B-C50C-407E-A947-70E740481C1C}">
                          <a14:useLocalDpi xmlns:a14="http://schemas.microsoft.com/office/drawing/2010/main" val="0"/>
                        </a:ext>
                      </a:extLst>
                    </a:blip>
                    <a:stretch>
                      <a:fillRect/>
                    </a:stretch>
                  </pic:blipFill>
                  <pic:spPr>
                    <a:xfrm>
                      <a:off x="0" y="0"/>
                      <a:ext cx="2501782" cy="2285802"/>
                    </a:xfrm>
                    <a:prstGeom prst="rect">
                      <a:avLst/>
                    </a:prstGeom>
                  </pic:spPr>
                </pic:pic>
              </a:graphicData>
            </a:graphic>
          </wp:inline>
        </w:drawing>
      </w:r>
    </w:p>
    <w:p w:rsidR="002E42F5" w:rsidRDefault="002E42F5" w:rsidP="002E42F5">
      <w:r>
        <w:t xml:space="preserve">Sollte der Präfix, Suffix oder die erlaubten Zeichen ein vordefiniertes Regex Zeichen enthalten oder ist die Zeichenkette der erlaubten Zeichen leer, so wird ein Fehler gesetzt </w:t>
      </w:r>
      <w:r w:rsidR="003F15DA">
        <w:t>andererseits wird die erstellte Regex zurückgegeben</w:t>
      </w:r>
      <w:r>
        <w:t>.</w:t>
      </w:r>
    </w:p>
    <w:p w:rsidR="00122FFF" w:rsidRDefault="00122FFF" w:rsidP="004F3CD9">
      <w:pPr>
        <w:pStyle w:val="Heading2"/>
      </w:pPr>
      <w:bookmarkStart w:id="13" w:name="_Toc384060070"/>
      <w:r>
        <w:t>CreateNegation</w:t>
      </w:r>
      <w:r w:rsidR="00D824AD">
        <w:t>Character</w:t>
      </w:r>
      <w:r>
        <w:t>Range</w:t>
      </w:r>
      <w:r w:rsidR="00A453A3">
        <w:t>Regex</w:t>
      </w:r>
      <w:bookmarkEnd w:id="13"/>
    </w:p>
    <w:p w:rsidR="00973692" w:rsidRDefault="00973692" w:rsidP="00973692">
      <w:r>
        <w:t>Diese Tests testen die Prozedur CreateNegationCharacterRangeRegex, die eine Regex erstellet, welche einen Wertebereich für den Ordinal Wert des folgenden Zeichens spezifiziert, dass nicht erlaubt ist.</w:t>
      </w:r>
    </w:p>
    <w:p w:rsidR="00973692" w:rsidRDefault="00973692" w:rsidP="00973692">
      <w:r>
        <w:rPr>
          <w:noProof/>
          <w:lang w:val="en-US"/>
        </w:rPr>
        <w:drawing>
          <wp:inline distT="0" distB="0" distL="0" distR="0">
            <wp:extent cx="2374382" cy="28765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create_negation_character_range_regex.JPG"/>
                    <pic:cNvPicPr/>
                  </pic:nvPicPr>
                  <pic:blipFill>
                    <a:blip r:embed="rId16">
                      <a:extLst>
                        <a:ext uri="{28A0092B-C50C-407E-A947-70E740481C1C}">
                          <a14:useLocalDpi xmlns:a14="http://schemas.microsoft.com/office/drawing/2010/main" val="0"/>
                        </a:ext>
                      </a:extLst>
                    </a:blip>
                    <a:stretch>
                      <a:fillRect/>
                    </a:stretch>
                  </pic:blipFill>
                  <pic:spPr>
                    <a:xfrm>
                      <a:off x="0" y="0"/>
                      <a:ext cx="2398790" cy="2906120"/>
                    </a:xfrm>
                    <a:prstGeom prst="rect">
                      <a:avLst/>
                    </a:prstGeom>
                  </pic:spPr>
                </pic:pic>
              </a:graphicData>
            </a:graphic>
          </wp:inline>
        </w:drawing>
      </w:r>
    </w:p>
    <w:p w:rsidR="00973692" w:rsidRDefault="00973692" w:rsidP="00973692">
      <w:r>
        <w:t xml:space="preserve">Sollten der Präfix, Suffix, untere Schranke oder die obere Schranke ein vordefiniertes Regex Zeichen enthalten oder die Schranke ungültig sein (Bsp.: 10 - 4), dann wird ein Fehler gesetzt, </w:t>
      </w:r>
      <w:r w:rsidR="003F15DA">
        <w:t>andererseits wird die erstellte Regex zurückgegeben</w:t>
      </w:r>
      <w:r>
        <w:t>.</w:t>
      </w:r>
      <w:r w:rsidRPr="00DA008D">
        <w:t xml:space="preserve"> </w:t>
      </w:r>
    </w:p>
    <w:p w:rsidR="00A907AE" w:rsidRDefault="00A907AE" w:rsidP="004F3CD9">
      <w:pPr>
        <w:pStyle w:val="Heading2"/>
      </w:pPr>
      <w:bookmarkStart w:id="14" w:name="_Toc384060071"/>
      <w:r>
        <w:lastRenderedPageBreak/>
        <w:t>Matches</w:t>
      </w:r>
      <w:bookmarkEnd w:id="14"/>
    </w:p>
    <w:p w:rsidR="00A907AE" w:rsidRDefault="00A907AE" w:rsidP="00A907AE">
      <w:r>
        <w:t>Diese Tests testen die Funktion Matches, die einen Pattern in einer Zeichenkette sucht, wobei die Zeichenkette auch Regular Expression enthalten darf.</w:t>
      </w:r>
    </w:p>
    <w:p w:rsidR="00A907AE" w:rsidRPr="00A907AE" w:rsidRDefault="0071725B" w:rsidP="00A907AE">
      <w:r>
        <w:rPr>
          <w:noProof/>
          <w:lang w:val="en-US"/>
        </w:rPr>
        <w:drawing>
          <wp:inline distT="0" distB="0" distL="0" distR="0">
            <wp:extent cx="2830115" cy="6013095"/>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_matches.JPG"/>
                    <pic:cNvPicPr/>
                  </pic:nvPicPr>
                  <pic:blipFill>
                    <a:blip r:embed="rId17">
                      <a:extLst>
                        <a:ext uri="{28A0092B-C50C-407E-A947-70E740481C1C}">
                          <a14:useLocalDpi xmlns:a14="http://schemas.microsoft.com/office/drawing/2010/main" val="0"/>
                        </a:ext>
                      </a:extLst>
                    </a:blip>
                    <a:stretch>
                      <a:fillRect/>
                    </a:stretch>
                  </pic:blipFill>
                  <pic:spPr>
                    <a:xfrm>
                      <a:off x="0" y="0"/>
                      <a:ext cx="2834692" cy="6022819"/>
                    </a:xfrm>
                    <a:prstGeom prst="rect">
                      <a:avLst/>
                    </a:prstGeom>
                  </pic:spPr>
                </pic:pic>
              </a:graphicData>
            </a:graphic>
          </wp:inline>
        </w:drawing>
      </w:r>
    </w:p>
    <w:p w:rsidR="00514FA0" w:rsidRPr="00514FA0" w:rsidRDefault="00873365" w:rsidP="00514FA0">
      <w:r>
        <w:t>Es ist zu sehen das sich diese Funktion wie spezifiziert verhält und das auch Pattern ohne Regex sowie Pattern mit mehreren Regex korrekt behandelt werden.</w:t>
      </w:r>
    </w:p>
    <w:sectPr w:rsidR="00514FA0" w:rsidRPr="00514FA0" w:rsidSect="00715E33">
      <w:headerReference w:type="even" r:id="rId18"/>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9D1" w:rsidRDefault="002029D1" w:rsidP="00854350">
      <w:pPr>
        <w:spacing w:line="240" w:lineRule="auto"/>
      </w:pPr>
      <w:r>
        <w:separator/>
      </w:r>
    </w:p>
  </w:endnote>
  <w:endnote w:type="continuationSeparator" w:id="0">
    <w:p w:rsidR="002029D1" w:rsidRDefault="002029D1"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BF4250">
          <w:rPr>
            <w:noProof/>
          </w:rPr>
          <w:t>26</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9D1" w:rsidRDefault="002029D1" w:rsidP="00854350">
      <w:pPr>
        <w:spacing w:line="240" w:lineRule="auto"/>
      </w:pPr>
      <w:r>
        <w:separator/>
      </w:r>
    </w:p>
  </w:footnote>
  <w:footnote w:type="continuationSeparator" w:id="0">
    <w:p w:rsidR="002029D1" w:rsidRDefault="002029D1"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r>
      <w:rPr>
        <w:lang w:val="en-US"/>
      </w:rPr>
      <w:t>Übung</w:t>
    </w:r>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67DA"/>
    <w:multiLevelType w:val="hybridMultilevel"/>
    <w:tmpl w:val="D8A613C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4">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6F97715"/>
    <w:multiLevelType w:val="hybridMultilevel"/>
    <w:tmpl w:val="81F86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8">
    <w:nsid w:val="2C114C86"/>
    <w:multiLevelType w:val="hybridMultilevel"/>
    <w:tmpl w:val="DB8A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9FF3E2E"/>
    <w:multiLevelType w:val="hybridMultilevel"/>
    <w:tmpl w:val="625CE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2">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2C3BCC"/>
    <w:multiLevelType w:val="hybridMultilevel"/>
    <w:tmpl w:val="6F8817B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7">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1">
    <w:nsid w:val="73426FD0"/>
    <w:multiLevelType w:val="hybridMultilevel"/>
    <w:tmpl w:val="9D02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8"/>
  </w:num>
  <w:num w:numId="2">
    <w:abstractNumId w:val="15"/>
  </w:num>
  <w:num w:numId="3">
    <w:abstractNumId w:val="15"/>
  </w:num>
  <w:num w:numId="4">
    <w:abstractNumId w:val="15"/>
  </w:num>
  <w:num w:numId="5">
    <w:abstractNumId w:val="13"/>
  </w:num>
  <w:num w:numId="6">
    <w:abstractNumId w:val="17"/>
  </w:num>
  <w:num w:numId="7">
    <w:abstractNumId w:val="6"/>
  </w:num>
  <w:num w:numId="8">
    <w:abstractNumId w:val="2"/>
  </w:num>
  <w:num w:numId="9">
    <w:abstractNumId w:val="19"/>
  </w:num>
  <w:num w:numId="10">
    <w:abstractNumId w:val="11"/>
  </w:num>
  <w:num w:numId="11">
    <w:abstractNumId w:val="22"/>
  </w:num>
  <w:num w:numId="12">
    <w:abstractNumId w:val="20"/>
  </w:num>
  <w:num w:numId="13">
    <w:abstractNumId w:val="4"/>
  </w:num>
  <w:num w:numId="14">
    <w:abstractNumId w:val="3"/>
  </w:num>
  <w:num w:numId="15">
    <w:abstractNumId w:val="12"/>
  </w:num>
  <w:num w:numId="16">
    <w:abstractNumId w:val="7"/>
  </w:num>
  <w:num w:numId="17">
    <w:abstractNumId w:val="16"/>
  </w:num>
  <w:num w:numId="18">
    <w:abstractNumId w:val="1"/>
  </w:num>
  <w:num w:numId="19">
    <w:abstractNumId w:val="9"/>
  </w:num>
  <w:num w:numId="20">
    <w:abstractNumId w:val="6"/>
  </w:num>
  <w:num w:numId="21">
    <w:abstractNumId w:val="6"/>
  </w:num>
  <w:num w:numId="22">
    <w:abstractNumId w:val="14"/>
  </w:num>
  <w:num w:numId="23">
    <w:abstractNumId w:val="8"/>
  </w:num>
  <w:num w:numId="24">
    <w:abstractNumId w:val="5"/>
  </w:num>
  <w:num w:numId="25">
    <w:abstractNumId w:val="0"/>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71574"/>
    <w:rsid w:val="00073B13"/>
    <w:rsid w:val="000757B5"/>
    <w:rsid w:val="00090691"/>
    <w:rsid w:val="000A1A22"/>
    <w:rsid w:val="000D5BA2"/>
    <w:rsid w:val="000E39F2"/>
    <w:rsid w:val="000E3C03"/>
    <w:rsid w:val="000E7236"/>
    <w:rsid w:val="000F43CE"/>
    <w:rsid w:val="001176BF"/>
    <w:rsid w:val="001218C7"/>
    <w:rsid w:val="00122FFF"/>
    <w:rsid w:val="00152FFF"/>
    <w:rsid w:val="00165F14"/>
    <w:rsid w:val="001836A5"/>
    <w:rsid w:val="00186101"/>
    <w:rsid w:val="00190476"/>
    <w:rsid w:val="001A66B7"/>
    <w:rsid w:val="001C03AA"/>
    <w:rsid w:val="001D713D"/>
    <w:rsid w:val="001F3A3B"/>
    <w:rsid w:val="002029D1"/>
    <w:rsid w:val="0020676F"/>
    <w:rsid w:val="00206A6F"/>
    <w:rsid w:val="0020712F"/>
    <w:rsid w:val="00220484"/>
    <w:rsid w:val="0022611A"/>
    <w:rsid w:val="00243E5E"/>
    <w:rsid w:val="00246A56"/>
    <w:rsid w:val="002513A8"/>
    <w:rsid w:val="00271E6E"/>
    <w:rsid w:val="00282D0E"/>
    <w:rsid w:val="00283E62"/>
    <w:rsid w:val="0028500D"/>
    <w:rsid w:val="00292211"/>
    <w:rsid w:val="00295F20"/>
    <w:rsid w:val="00296B23"/>
    <w:rsid w:val="002A508B"/>
    <w:rsid w:val="002D398F"/>
    <w:rsid w:val="002E3F19"/>
    <w:rsid w:val="002E42F5"/>
    <w:rsid w:val="002E4A3C"/>
    <w:rsid w:val="002E62F4"/>
    <w:rsid w:val="002E67E5"/>
    <w:rsid w:val="002F4C7D"/>
    <w:rsid w:val="002F7EB8"/>
    <w:rsid w:val="00305184"/>
    <w:rsid w:val="00311664"/>
    <w:rsid w:val="0031305B"/>
    <w:rsid w:val="00321D76"/>
    <w:rsid w:val="0033760F"/>
    <w:rsid w:val="003413DF"/>
    <w:rsid w:val="00350BE1"/>
    <w:rsid w:val="00362B08"/>
    <w:rsid w:val="00365E78"/>
    <w:rsid w:val="00380F9F"/>
    <w:rsid w:val="00381B93"/>
    <w:rsid w:val="00385920"/>
    <w:rsid w:val="00386853"/>
    <w:rsid w:val="003A1E24"/>
    <w:rsid w:val="003A3BAB"/>
    <w:rsid w:val="003A62C1"/>
    <w:rsid w:val="003B1D20"/>
    <w:rsid w:val="003B2391"/>
    <w:rsid w:val="003C1649"/>
    <w:rsid w:val="003C4971"/>
    <w:rsid w:val="003D2396"/>
    <w:rsid w:val="003D2DE9"/>
    <w:rsid w:val="003D3187"/>
    <w:rsid w:val="003D5E89"/>
    <w:rsid w:val="003E4327"/>
    <w:rsid w:val="003F15DA"/>
    <w:rsid w:val="00404200"/>
    <w:rsid w:val="00431C00"/>
    <w:rsid w:val="0043372E"/>
    <w:rsid w:val="00456900"/>
    <w:rsid w:val="00463F28"/>
    <w:rsid w:val="00466B57"/>
    <w:rsid w:val="00467C5E"/>
    <w:rsid w:val="00471477"/>
    <w:rsid w:val="004842CD"/>
    <w:rsid w:val="004847C4"/>
    <w:rsid w:val="00492AE3"/>
    <w:rsid w:val="004B3005"/>
    <w:rsid w:val="004E0C08"/>
    <w:rsid w:val="004E1DD6"/>
    <w:rsid w:val="004F3CD9"/>
    <w:rsid w:val="005024E7"/>
    <w:rsid w:val="005028EF"/>
    <w:rsid w:val="0050312A"/>
    <w:rsid w:val="00503AB0"/>
    <w:rsid w:val="0050478C"/>
    <w:rsid w:val="005102E8"/>
    <w:rsid w:val="00514FA0"/>
    <w:rsid w:val="00515407"/>
    <w:rsid w:val="00525260"/>
    <w:rsid w:val="00542E75"/>
    <w:rsid w:val="00563A20"/>
    <w:rsid w:val="005641D6"/>
    <w:rsid w:val="00565AC5"/>
    <w:rsid w:val="00565B45"/>
    <w:rsid w:val="00592CC5"/>
    <w:rsid w:val="005965C4"/>
    <w:rsid w:val="005B4D42"/>
    <w:rsid w:val="005B55F1"/>
    <w:rsid w:val="005C469E"/>
    <w:rsid w:val="005D0812"/>
    <w:rsid w:val="005D5ED6"/>
    <w:rsid w:val="005F14D6"/>
    <w:rsid w:val="006077B0"/>
    <w:rsid w:val="00611E85"/>
    <w:rsid w:val="006378F7"/>
    <w:rsid w:val="006402A7"/>
    <w:rsid w:val="00645A15"/>
    <w:rsid w:val="00663C74"/>
    <w:rsid w:val="006700BA"/>
    <w:rsid w:val="00670FDB"/>
    <w:rsid w:val="00687AFC"/>
    <w:rsid w:val="00693A96"/>
    <w:rsid w:val="006C26C4"/>
    <w:rsid w:val="006E2A2E"/>
    <w:rsid w:val="006F2B12"/>
    <w:rsid w:val="00715E33"/>
    <w:rsid w:val="0071725B"/>
    <w:rsid w:val="0072134C"/>
    <w:rsid w:val="007267F3"/>
    <w:rsid w:val="00763A50"/>
    <w:rsid w:val="00776C77"/>
    <w:rsid w:val="00780FC8"/>
    <w:rsid w:val="00790446"/>
    <w:rsid w:val="007971AB"/>
    <w:rsid w:val="007D61F6"/>
    <w:rsid w:val="007D74A6"/>
    <w:rsid w:val="007E1781"/>
    <w:rsid w:val="007F517A"/>
    <w:rsid w:val="007F55FD"/>
    <w:rsid w:val="00812A89"/>
    <w:rsid w:val="00823C4A"/>
    <w:rsid w:val="0082626E"/>
    <w:rsid w:val="008437F2"/>
    <w:rsid w:val="00854350"/>
    <w:rsid w:val="00856B68"/>
    <w:rsid w:val="00863EB6"/>
    <w:rsid w:val="008649D6"/>
    <w:rsid w:val="00871476"/>
    <w:rsid w:val="00873365"/>
    <w:rsid w:val="00875A94"/>
    <w:rsid w:val="00877C89"/>
    <w:rsid w:val="00880B82"/>
    <w:rsid w:val="0088378E"/>
    <w:rsid w:val="008964C5"/>
    <w:rsid w:val="008C1F96"/>
    <w:rsid w:val="008C33EE"/>
    <w:rsid w:val="008C6CB2"/>
    <w:rsid w:val="008D23D7"/>
    <w:rsid w:val="008E4382"/>
    <w:rsid w:val="008E6EB0"/>
    <w:rsid w:val="008F3DB1"/>
    <w:rsid w:val="00907A90"/>
    <w:rsid w:val="00910D94"/>
    <w:rsid w:val="00913A90"/>
    <w:rsid w:val="00914F55"/>
    <w:rsid w:val="00920D7D"/>
    <w:rsid w:val="00924695"/>
    <w:rsid w:val="00924CC9"/>
    <w:rsid w:val="00925B3D"/>
    <w:rsid w:val="009303D4"/>
    <w:rsid w:val="009318E4"/>
    <w:rsid w:val="00942F8E"/>
    <w:rsid w:val="0094544D"/>
    <w:rsid w:val="009475D8"/>
    <w:rsid w:val="00960D53"/>
    <w:rsid w:val="0096199F"/>
    <w:rsid w:val="00963658"/>
    <w:rsid w:val="00963C4B"/>
    <w:rsid w:val="00967FF3"/>
    <w:rsid w:val="00973692"/>
    <w:rsid w:val="009A71B5"/>
    <w:rsid w:val="009B58ED"/>
    <w:rsid w:val="009C5A81"/>
    <w:rsid w:val="009D233D"/>
    <w:rsid w:val="009E0C5E"/>
    <w:rsid w:val="009E4BF7"/>
    <w:rsid w:val="009F1002"/>
    <w:rsid w:val="009F7AF7"/>
    <w:rsid w:val="00A02A77"/>
    <w:rsid w:val="00A05279"/>
    <w:rsid w:val="00A05321"/>
    <w:rsid w:val="00A06785"/>
    <w:rsid w:val="00A17DCA"/>
    <w:rsid w:val="00A22242"/>
    <w:rsid w:val="00A243AF"/>
    <w:rsid w:val="00A33C23"/>
    <w:rsid w:val="00A34616"/>
    <w:rsid w:val="00A35E4F"/>
    <w:rsid w:val="00A417D9"/>
    <w:rsid w:val="00A41A9E"/>
    <w:rsid w:val="00A4475C"/>
    <w:rsid w:val="00A453A3"/>
    <w:rsid w:val="00A4546F"/>
    <w:rsid w:val="00A54885"/>
    <w:rsid w:val="00A6178D"/>
    <w:rsid w:val="00A6677E"/>
    <w:rsid w:val="00A7221A"/>
    <w:rsid w:val="00A81B00"/>
    <w:rsid w:val="00A907AE"/>
    <w:rsid w:val="00A93F9E"/>
    <w:rsid w:val="00AA09D8"/>
    <w:rsid w:val="00AA20E0"/>
    <w:rsid w:val="00AB7708"/>
    <w:rsid w:val="00AC2253"/>
    <w:rsid w:val="00AE2865"/>
    <w:rsid w:val="00B05B83"/>
    <w:rsid w:val="00B15D15"/>
    <w:rsid w:val="00B16E6F"/>
    <w:rsid w:val="00B25107"/>
    <w:rsid w:val="00B3516A"/>
    <w:rsid w:val="00B372DD"/>
    <w:rsid w:val="00B66055"/>
    <w:rsid w:val="00B70773"/>
    <w:rsid w:val="00B84218"/>
    <w:rsid w:val="00B84E99"/>
    <w:rsid w:val="00B850B3"/>
    <w:rsid w:val="00BA1DD6"/>
    <w:rsid w:val="00BC403E"/>
    <w:rsid w:val="00BC415E"/>
    <w:rsid w:val="00BF4250"/>
    <w:rsid w:val="00C034AC"/>
    <w:rsid w:val="00C24258"/>
    <w:rsid w:val="00C331FE"/>
    <w:rsid w:val="00C43EAB"/>
    <w:rsid w:val="00C44E4A"/>
    <w:rsid w:val="00C5253D"/>
    <w:rsid w:val="00C56929"/>
    <w:rsid w:val="00C62350"/>
    <w:rsid w:val="00C639BC"/>
    <w:rsid w:val="00C81176"/>
    <w:rsid w:val="00C81DCB"/>
    <w:rsid w:val="00C86AB3"/>
    <w:rsid w:val="00C91321"/>
    <w:rsid w:val="00C94EF0"/>
    <w:rsid w:val="00CA1783"/>
    <w:rsid w:val="00CC00D6"/>
    <w:rsid w:val="00CD0690"/>
    <w:rsid w:val="00CD1DA3"/>
    <w:rsid w:val="00CE1380"/>
    <w:rsid w:val="00CE43AB"/>
    <w:rsid w:val="00D163E9"/>
    <w:rsid w:val="00D4346D"/>
    <w:rsid w:val="00D82404"/>
    <w:rsid w:val="00D824AD"/>
    <w:rsid w:val="00D97BC4"/>
    <w:rsid w:val="00DA008D"/>
    <w:rsid w:val="00DA7784"/>
    <w:rsid w:val="00DB169A"/>
    <w:rsid w:val="00DB2491"/>
    <w:rsid w:val="00DB4346"/>
    <w:rsid w:val="00DC0E19"/>
    <w:rsid w:val="00DC5911"/>
    <w:rsid w:val="00DC746E"/>
    <w:rsid w:val="00DF14F3"/>
    <w:rsid w:val="00DF1AFC"/>
    <w:rsid w:val="00DF2FD2"/>
    <w:rsid w:val="00E0325A"/>
    <w:rsid w:val="00E150E2"/>
    <w:rsid w:val="00E21C6A"/>
    <w:rsid w:val="00E24F68"/>
    <w:rsid w:val="00E25536"/>
    <w:rsid w:val="00E3461F"/>
    <w:rsid w:val="00E34FBC"/>
    <w:rsid w:val="00E36149"/>
    <w:rsid w:val="00E43A43"/>
    <w:rsid w:val="00E45C09"/>
    <w:rsid w:val="00E46537"/>
    <w:rsid w:val="00E4678C"/>
    <w:rsid w:val="00E53D65"/>
    <w:rsid w:val="00E541E5"/>
    <w:rsid w:val="00E61317"/>
    <w:rsid w:val="00E83E52"/>
    <w:rsid w:val="00EA0C88"/>
    <w:rsid w:val="00EA52E6"/>
    <w:rsid w:val="00EB7C40"/>
    <w:rsid w:val="00EC28DD"/>
    <w:rsid w:val="00EC57AA"/>
    <w:rsid w:val="00ED0931"/>
    <w:rsid w:val="00ED481D"/>
    <w:rsid w:val="00ED6371"/>
    <w:rsid w:val="00F030D7"/>
    <w:rsid w:val="00F05673"/>
    <w:rsid w:val="00F13ACA"/>
    <w:rsid w:val="00F23155"/>
    <w:rsid w:val="00F2463F"/>
    <w:rsid w:val="00F30BA3"/>
    <w:rsid w:val="00F345F7"/>
    <w:rsid w:val="00F54216"/>
    <w:rsid w:val="00F71D15"/>
    <w:rsid w:val="00F74356"/>
    <w:rsid w:val="00F84BDD"/>
    <w:rsid w:val="00FA4208"/>
    <w:rsid w:val="00FB1314"/>
    <w:rsid w:val="00FC55AA"/>
    <w:rsid w:val="00FC78F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FF042-006A-41B1-BCDA-E2C6E62D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854350"/>
    <w:pPr>
      <w:tabs>
        <w:tab w:val="center" w:pos="4513"/>
        <w:tab w:val="right" w:pos="9026"/>
      </w:tabs>
    </w:pPr>
  </w:style>
  <w:style w:type="character" w:customStyle="1" w:styleId="HeaderChar">
    <w:name w:val="Header Char"/>
    <w:basedOn w:val="DefaultParagraphFont"/>
    <w:link w:val="Header"/>
    <w:uiPriority w:val="99"/>
    <w:semiHidden/>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paragraph" w:customStyle="1" w:styleId="sc0">
    <w:name w:val="sc0"/>
    <w:basedOn w:val="Normal"/>
    <w:rsid w:val="00963658"/>
    <w:pPr>
      <w:spacing w:before="100" w:beforeAutospacing="1" w:after="100" w:afterAutospacing="1" w:line="240" w:lineRule="auto"/>
    </w:pPr>
    <w:rPr>
      <w:rFonts w:eastAsia="Times New Roman" w:cs="Times New Roman"/>
      <w:color w:val="808080"/>
      <w:sz w:val="24"/>
      <w:szCs w:val="24"/>
      <w:lang w:val="en-US"/>
    </w:rPr>
  </w:style>
  <w:style w:type="paragraph" w:customStyle="1" w:styleId="sc2">
    <w:name w:val="sc2"/>
    <w:basedOn w:val="Normal"/>
    <w:rsid w:val="00963658"/>
    <w:pPr>
      <w:spacing w:before="100" w:beforeAutospacing="1" w:after="100" w:afterAutospacing="1" w:line="240" w:lineRule="auto"/>
    </w:pPr>
    <w:rPr>
      <w:rFonts w:eastAsia="Times New Roman" w:cs="Times New Roman"/>
      <w:color w:val="008000"/>
      <w:sz w:val="24"/>
      <w:szCs w:val="24"/>
      <w:lang w:val="en-US"/>
    </w:rPr>
  </w:style>
  <w:style w:type="paragraph" w:customStyle="1" w:styleId="sc4">
    <w:name w:val="sc4"/>
    <w:basedOn w:val="Normal"/>
    <w:rsid w:val="00963658"/>
    <w:pPr>
      <w:spacing w:before="100" w:beforeAutospacing="1" w:after="100" w:afterAutospacing="1" w:line="240" w:lineRule="auto"/>
    </w:pPr>
    <w:rPr>
      <w:rFonts w:eastAsia="Times New Roman" w:cs="Times New Roman"/>
      <w:color w:val="008080"/>
      <w:sz w:val="24"/>
      <w:szCs w:val="24"/>
      <w:lang w:val="en-US"/>
    </w:rPr>
  </w:style>
  <w:style w:type="paragraph" w:customStyle="1" w:styleId="sc7">
    <w:name w:val="sc7"/>
    <w:basedOn w:val="Normal"/>
    <w:rsid w:val="00963658"/>
    <w:pPr>
      <w:spacing w:before="100" w:beforeAutospacing="1" w:after="100" w:afterAutospacing="1" w:line="240" w:lineRule="auto"/>
    </w:pPr>
    <w:rPr>
      <w:rFonts w:eastAsia="Times New Roman" w:cs="Times New Roman"/>
      <w:color w:val="FF8000"/>
      <w:sz w:val="24"/>
      <w:szCs w:val="24"/>
      <w:lang w:val="en-US"/>
    </w:rPr>
  </w:style>
  <w:style w:type="paragraph" w:customStyle="1" w:styleId="sc9">
    <w:name w:val="sc9"/>
    <w:basedOn w:val="Normal"/>
    <w:rsid w:val="00963658"/>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10">
    <w:name w:val="sc10"/>
    <w:basedOn w:val="Normal"/>
    <w:rsid w:val="00963658"/>
    <w:pPr>
      <w:spacing w:before="100" w:beforeAutospacing="1" w:after="100" w:afterAutospacing="1" w:line="240" w:lineRule="auto"/>
    </w:pPr>
    <w:rPr>
      <w:rFonts w:eastAsia="Times New Roman" w:cs="Times New Roman"/>
      <w:color w:val="808080"/>
      <w:sz w:val="24"/>
      <w:szCs w:val="24"/>
      <w:lang w:val="en-US"/>
    </w:rPr>
  </w:style>
  <w:style w:type="paragraph" w:customStyle="1" w:styleId="sc13">
    <w:name w:val="sc13"/>
    <w:basedOn w:val="Normal"/>
    <w:rsid w:val="00963658"/>
    <w:pPr>
      <w:spacing w:before="100" w:beforeAutospacing="1" w:after="100" w:afterAutospacing="1" w:line="240" w:lineRule="auto"/>
    </w:pPr>
    <w:rPr>
      <w:rFonts w:eastAsia="Times New Roman" w:cs="Times New Roman"/>
      <w:b/>
      <w:bCs/>
      <w:color w:val="000080"/>
      <w:sz w:val="24"/>
      <w:szCs w:val="24"/>
      <w:lang w:val="en-US"/>
    </w:rPr>
  </w:style>
  <w:style w:type="character" w:customStyle="1" w:styleId="sc41">
    <w:name w:val="sc41"/>
    <w:basedOn w:val="DefaultParagraphFont"/>
    <w:rsid w:val="00963658"/>
    <w:rPr>
      <w:rFonts w:ascii="Courier New" w:hAnsi="Courier New" w:cs="Courier New" w:hint="default"/>
      <w:color w:val="008080"/>
      <w:sz w:val="20"/>
      <w:szCs w:val="20"/>
    </w:rPr>
  </w:style>
  <w:style w:type="paragraph" w:styleId="TOC3">
    <w:name w:val="toc 3"/>
    <w:basedOn w:val="Normal"/>
    <w:next w:val="Normal"/>
    <w:autoRedefine/>
    <w:uiPriority w:val="39"/>
    <w:unhideWhenUsed/>
    <w:rsid w:val="009636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360736571">
      <w:bodyDiv w:val="1"/>
      <w:marLeft w:val="0"/>
      <w:marRight w:val="0"/>
      <w:marTop w:val="0"/>
      <w:marBottom w:val="0"/>
      <w:divBdr>
        <w:top w:val="none" w:sz="0" w:space="0" w:color="auto"/>
        <w:left w:val="none" w:sz="0" w:space="0" w:color="auto"/>
        <w:bottom w:val="none" w:sz="0" w:space="0" w:color="auto"/>
        <w:right w:val="none" w:sz="0" w:space="0" w:color="auto"/>
      </w:divBdr>
      <w:divsChild>
        <w:div w:id="17546057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780173762">
      <w:bodyDiv w:val="1"/>
      <w:marLeft w:val="0"/>
      <w:marRight w:val="0"/>
      <w:marTop w:val="0"/>
      <w:marBottom w:val="0"/>
      <w:divBdr>
        <w:top w:val="none" w:sz="0" w:space="0" w:color="auto"/>
        <w:left w:val="none" w:sz="0" w:space="0" w:color="auto"/>
        <w:bottom w:val="none" w:sz="0" w:space="0" w:color="auto"/>
        <w:right w:val="none" w:sz="0" w:space="0" w:color="auto"/>
      </w:divBdr>
      <w:divsChild>
        <w:div w:id="180495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oogle%20Drive\FH-Hagenaberg\Semester%201\ADE\&#220;bungen\Dokumentation%20&#220;bung.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25525-09BB-4396-9037-5EDE2238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Übung.dotx</Template>
  <TotalTime>0</TotalTime>
  <Pages>1</Pages>
  <Words>8416</Words>
  <Characters>47977</Characters>
  <Application>Microsoft Office Word</Application>
  <DocSecurity>0</DocSecurity>
  <Lines>399</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56281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60</cp:revision>
  <cp:lastPrinted>2014-03-31T18:12:00Z</cp:lastPrinted>
  <dcterms:created xsi:type="dcterms:W3CDTF">2013-12-14T12:42:00Z</dcterms:created>
  <dcterms:modified xsi:type="dcterms:W3CDTF">2014-03-31T18:12:00Z</dcterms:modified>
</cp:coreProperties>
</file>