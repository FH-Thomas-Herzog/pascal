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06"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71450915" w:history="1">
        <w:r w:rsidR="009F2306" w:rsidRPr="006F7C31">
          <w:rPr>
            <w:rStyle w:val="Hyperlink"/>
            <w:noProof/>
          </w:rPr>
          <w:t>1</w:t>
        </w:r>
        <w:r w:rsidR="009F2306">
          <w:rPr>
            <w:rFonts w:asciiTheme="minorHAnsi" w:eastAsiaTheme="minorEastAsia" w:hAnsiTheme="minorHAnsi"/>
            <w:noProof/>
            <w:lang w:val="en-US"/>
          </w:rPr>
          <w:tab/>
        </w:r>
        <w:r w:rsidR="009F2306" w:rsidRPr="006F7C31">
          <w:rPr>
            <w:rStyle w:val="Hyperlink"/>
            <w:noProof/>
          </w:rPr>
          <w:t>Zeitspannen reloaded</w:t>
        </w:r>
        <w:r w:rsidR="009F2306">
          <w:rPr>
            <w:noProof/>
            <w:webHidden/>
          </w:rPr>
          <w:tab/>
        </w:r>
        <w:r w:rsidR="009F2306">
          <w:rPr>
            <w:noProof/>
            <w:webHidden/>
          </w:rPr>
          <w:fldChar w:fldCharType="begin"/>
        </w:r>
        <w:r w:rsidR="009F2306">
          <w:rPr>
            <w:noProof/>
            <w:webHidden/>
          </w:rPr>
          <w:instrText xml:space="preserve"> PAGEREF _Toc371450915 \h </w:instrText>
        </w:r>
        <w:r w:rsidR="009F2306">
          <w:rPr>
            <w:noProof/>
            <w:webHidden/>
          </w:rPr>
        </w:r>
        <w:r w:rsidR="009F2306">
          <w:rPr>
            <w:noProof/>
            <w:webHidden/>
          </w:rPr>
          <w:fldChar w:fldCharType="separate"/>
        </w:r>
        <w:r w:rsidR="00855523">
          <w:rPr>
            <w:noProof/>
            <w:webHidden/>
          </w:rPr>
          <w:t>3</w:t>
        </w:r>
        <w:r w:rsidR="009F2306">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16" w:history="1">
        <w:r w:rsidRPr="006F7C31">
          <w:rPr>
            <w:rStyle w:val="Hyperlink"/>
            <w:noProof/>
          </w:rPr>
          <w:t>1.1</w:t>
        </w:r>
        <w:r>
          <w:rPr>
            <w:rFonts w:asciiTheme="minorHAnsi" w:eastAsiaTheme="minorEastAsia" w:hAnsiTheme="minorHAnsi"/>
            <w:noProof/>
            <w:lang w:val="en-US"/>
          </w:rPr>
          <w:tab/>
        </w:r>
        <w:r w:rsidRPr="006F7C31">
          <w:rPr>
            <w:rStyle w:val="Hyperlink"/>
            <w:noProof/>
          </w:rPr>
          <w:t>Lösungsidee</w:t>
        </w:r>
        <w:r>
          <w:rPr>
            <w:noProof/>
            <w:webHidden/>
          </w:rPr>
          <w:tab/>
        </w:r>
        <w:r>
          <w:rPr>
            <w:noProof/>
            <w:webHidden/>
          </w:rPr>
          <w:fldChar w:fldCharType="begin"/>
        </w:r>
        <w:r>
          <w:rPr>
            <w:noProof/>
            <w:webHidden/>
          </w:rPr>
          <w:instrText xml:space="preserve"> PAGEREF _Toc371450916 \h </w:instrText>
        </w:r>
        <w:r>
          <w:rPr>
            <w:noProof/>
            <w:webHidden/>
          </w:rPr>
        </w:r>
        <w:r>
          <w:rPr>
            <w:noProof/>
            <w:webHidden/>
          </w:rPr>
          <w:fldChar w:fldCharType="separate"/>
        </w:r>
        <w:r w:rsidR="00855523">
          <w:rPr>
            <w:noProof/>
            <w:webHidden/>
          </w:rPr>
          <w:t>3</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17" w:history="1">
        <w:r w:rsidRPr="006F7C31">
          <w:rPr>
            <w:rStyle w:val="Hyperlink"/>
            <w:noProof/>
          </w:rPr>
          <w:t>1.1.1</w:t>
        </w:r>
        <w:r>
          <w:rPr>
            <w:rFonts w:asciiTheme="minorHAnsi" w:eastAsiaTheme="minorEastAsia" w:hAnsiTheme="minorHAnsi"/>
            <w:noProof/>
            <w:lang w:val="en-US"/>
          </w:rPr>
          <w:tab/>
        </w:r>
        <w:r w:rsidRPr="006F7C31">
          <w:rPr>
            <w:rStyle w:val="Hyperlink"/>
            <w:noProof/>
          </w:rPr>
          <w:t>TimeSpanToSeconds / SecondsToTimeSpan</w:t>
        </w:r>
        <w:r>
          <w:rPr>
            <w:noProof/>
            <w:webHidden/>
          </w:rPr>
          <w:tab/>
        </w:r>
        <w:r>
          <w:rPr>
            <w:noProof/>
            <w:webHidden/>
          </w:rPr>
          <w:fldChar w:fldCharType="begin"/>
        </w:r>
        <w:r>
          <w:rPr>
            <w:noProof/>
            <w:webHidden/>
          </w:rPr>
          <w:instrText xml:space="preserve"> PAGEREF _Toc371450917 \h </w:instrText>
        </w:r>
        <w:r>
          <w:rPr>
            <w:noProof/>
            <w:webHidden/>
          </w:rPr>
        </w:r>
        <w:r>
          <w:rPr>
            <w:noProof/>
            <w:webHidden/>
          </w:rPr>
          <w:fldChar w:fldCharType="separate"/>
        </w:r>
        <w:r w:rsidR="00855523">
          <w:rPr>
            <w:noProof/>
            <w:webHidden/>
          </w:rPr>
          <w:t>3</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18" w:history="1">
        <w:r w:rsidRPr="006F7C31">
          <w:rPr>
            <w:rStyle w:val="Hyperlink"/>
            <w:noProof/>
          </w:rPr>
          <w:t>1.1.2</w:t>
        </w:r>
        <w:r>
          <w:rPr>
            <w:rFonts w:asciiTheme="minorHAnsi" w:eastAsiaTheme="minorEastAsia" w:hAnsiTheme="minorHAnsi"/>
            <w:noProof/>
            <w:lang w:val="en-US"/>
          </w:rPr>
          <w:tab/>
        </w:r>
        <w:r w:rsidRPr="006F7C31">
          <w:rPr>
            <w:rStyle w:val="Hyperlink"/>
            <w:noProof/>
          </w:rPr>
          <w:t>Zeitdifferenz</w:t>
        </w:r>
        <w:r>
          <w:rPr>
            <w:noProof/>
            <w:webHidden/>
          </w:rPr>
          <w:tab/>
        </w:r>
        <w:r>
          <w:rPr>
            <w:noProof/>
            <w:webHidden/>
          </w:rPr>
          <w:fldChar w:fldCharType="begin"/>
        </w:r>
        <w:r>
          <w:rPr>
            <w:noProof/>
            <w:webHidden/>
          </w:rPr>
          <w:instrText xml:space="preserve"> PAGEREF _Toc371450918 \h </w:instrText>
        </w:r>
        <w:r>
          <w:rPr>
            <w:noProof/>
            <w:webHidden/>
          </w:rPr>
        </w:r>
        <w:r>
          <w:rPr>
            <w:noProof/>
            <w:webHidden/>
          </w:rPr>
          <w:fldChar w:fldCharType="separate"/>
        </w:r>
        <w:r w:rsidR="00855523">
          <w:rPr>
            <w:noProof/>
            <w:webHidden/>
          </w:rPr>
          <w:t>4</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19" w:history="1">
        <w:r w:rsidRPr="006F7C31">
          <w:rPr>
            <w:rStyle w:val="Hyperlink"/>
            <w:noProof/>
          </w:rPr>
          <w:t>1.2</w:t>
        </w:r>
        <w:r>
          <w:rPr>
            <w:rFonts w:asciiTheme="minorHAnsi" w:eastAsiaTheme="minorEastAsia" w:hAnsiTheme="minorHAnsi"/>
            <w:noProof/>
            <w:lang w:val="en-US"/>
          </w:rPr>
          <w:tab/>
        </w:r>
        <w:r w:rsidRPr="006F7C31">
          <w:rPr>
            <w:rStyle w:val="Hyperlink"/>
            <w:noProof/>
          </w:rPr>
          <w:t>Source</w:t>
        </w:r>
        <w:r>
          <w:rPr>
            <w:noProof/>
            <w:webHidden/>
          </w:rPr>
          <w:tab/>
        </w:r>
        <w:r>
          <w:rPr>
            <w:noProof/>
            <w:webHidden/>
          </w:rPr>
          <w:fldChar w:fldCharType="begin"/>
        </w:r>
        <w:r>
          <w:rPr>
            <w:noProof/>
            <w:webHidden/>
          </w:rPr>
          <w:instrText xml:space="preserve"> PAGEREF _Toc371450919 \h </w:instrText>
        </w:r>
        <w:r>
          <w:rPr>
            <w:noProof/>
            <w:webHidden/>
          </w:rPr>
        </w:r>
        <w:r>
          <w:rPr>
            <w:noProof/>
            <w:webHidden/>
          </w:rPr>
          <w:fldChar w:fldCharType="separate"/>
        </w:r>
        <w:r w:rsidR="00855523">
          <w:rPr>
            <w:noProof/>
            <w:webHidden/>
          </w:rPr>
          <w:t>4</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20" w:history="1">
        <w:r w:rsidRPr="006F7C31">
          <w:rPr>
            <w:rStyle w:val="Hyperlink"/>
            <w:noProof/>
          </w:rPr>
          <w:t>1.3</w:t>
        </w:r>
        <w:r>
          <w:rPr>
            <w:rFonts w:asciiTheme="minorHAnsi" w:eastAsiaTheme="minorEastAsia" w:hAnsiTheme="minorHAnsi"/>
            <w:noProof/>
            <w:lang w:val="en-US"/>
          </w:rPr>
          <w:tab/>
        </w:r>
        <w:r w:rsidRPr="006F7C31">
          <w:rPr>
            <w:rStyle w:val="Hyperlink"/>
            <w:noProof/>
          </w:rPr>
          <w:t>Tests</w:t>
        </w:r>
        <w:r>
          <w:rPr>
            <w:noProof/>
            <w:webHidden/>
          </w:rPr>
          <w:tab/>
        </w:r>
        <w:r>
          <w:rPr>
            <w:noProof/>
            <w:webHidden/>
          </w:rPr>
          <w:fldChar w:fldCharType="begin"/>
        </w:r>
        <w:r>
          <w:rPr>
            <w:noProof/>
            <w:webHidden/>
          </w:rPr>
          <w:instrText xml:space="preserve"> PAGEREF _Toc371450920 \h </w:instrText>
        </w:r>
        <w:r>
          <w:rPr>
            <w:noProof/>
            <w:webHidden/>
          </w:rPr>
        </w:r>
        <w:r>
          <w:rPr>
            <w:noProof/>
            <w:webHidden/>
          </w:rPr>
          <w:fldChar w:fldCharType="separate"/>
        </w:r>
        <w:r w:rsidR="00855523">
          <w:rPr>
            <w:noProof/>
            <w:webHidden/>
          </w:rPr>
          <w:t>15</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21" w:history="1">
        <w:r w:rsidRPr="006F7C31">
          <w:rPr>
            <w:rStyle w:val="Hyperlink"/>
            <w:noProof/>
          </w:rPr>
          <w:t>1.3.1</w:t>
        </w:r>
        <w:r>
          <w:rPr>
            <w:rFonts w:asciiTheme="minorHAnsi" w:eastAsiaTheme="minorEastAsia" w:hAnsiTheme="minorHAnsi"/>
            <w:noProof/>
            <w:lang w:val="en-US"/>
          </w:rPr>
          <w:tab/>
        </w:r>
        <w:r w:rsidRPr="006F7C31">
          <w:rPr>
            <w:rStyle w:val="Hyperlink"/>
            <w:noProof/>
          </w:rPr>
          <w:t>TimeSpanToSeconds / SecondsToTimeSpan</w:t>
        </w:r>
        <w:r>
          <w:rPr>
            <w:noProof/>
            <w:webHidden/>
          </w:rPr>
          <w:tab/>
        </w:r>
        <w:r>
          <w:rPr>
            <w:noProof/>
            <w:webHidden/>
          </w:rPr>
          <w:fldChar w:fldCharType="begin"/>
        </w:r>
        <w:r>
          <w:rPr>
            <w:noProof/>
            <w:webHidden/>
          </w:rPr>
          <w:instrText xml:space="preserve"> PAGEREF _Toc371450921 \h </w:instrText>
        </w:r>
        <w:r>
          <w:rPr>
            <w:noProof/>
            <w:webHidden/>
          </w:rPr>
        </w:r>
        <w:r>
          <w:rPr>
            <w:noProof/>
            <w:webHidden/>
          </w:rPr>
          <w:fldChar w:fldCharType="separate"/>
        </w:r>
        <w:r w:rsidR="00855523">
          <w:rPr>
            <w:noProof/>
            <w:webHidden/>
          </w:rPr>
          <w:t>15</w:t>
        </w:r>
        <w:r>
          <w:rPr>
            <w:noProof/>
            <w:webHidden/>
          </w:rPr>
          <w:fldChar w:fldCharType="end"/>
        </w:r>
      </w:hyperlink>
    </w:p>
    <w:p w:rsidR="009F2306" w:rsidRDefault="009F2306">
      <w:pPr>
        <w:pStyle w:val="TOC4"/>
        <w:tabs>
          <w:tab w:val="left" w:pos="1540"/>
          <w:tab w:val="right" w:leader="dot" w:pos="9062"/>
        </w:tabs>
        <w:rPr>
          <w:rFonts w:asciiTheme="minorHAnsi" w:eastAsiaTheme="minorEastAsia" w:hAnsiTheme="minorHAnsi"/>
          <w:noProof/>
          <w:lang w:val="en-US"/>
        </w:rPr>
      </w:pPr>
      <w:hyperlink w:anchor="_Toc371450922" w:history="1">
        <w:r w:rsidRPr="006F7C31">
          <w:rPr>
            <w:rStyle w:val="Hyperlink"/>
            <w:noProof/>
          </w:rPr>
          <w:t>1.3.1.1</w:t>
        </w:r>
        <w:r>
          <w:rPr>
            <w:rFonts w:asciiTheme="minorHAnsi" w:eastAsiaTheme="minorEastAsia" w:hAnsiTheme="minorHAnsi"/>
            <w:noProof/>
            <w:lang w:val="en-US"/>
          </w:rPr>
          <w:tab/>
        </w:r>
        <w:r w:rsidRPr="006F7C31">
          <w:rPr>
            <w:rStyle w:val="Hyperlink"/>
            <w:noProof/>
          </w:rPr>
          <w:t>Aktion nicht definiert</w:t>
        </w:r>
        <w:r>
          <w:rPr>
            <w:noProof/>
            <w:webHidden/>
          </w:rPr>
          <w:tab/>
        </w:r>
        <w:r>
          <w:rPr>
            <w:noProof/>
            <w:webHidden/>
          </w:rPr>
          <w:fldChar w:fldCharType="begin"/>
        </w:r>
        <w:r>
          <w:rPr>
            <w:noProof/>
            <w:webHidden/>
          </w:rPr>
          <w:instrText xml:space="preserve"> PAGEREF _Toc371450922 \h </w:instrText>
        </w:r>
        <w:r>
          <w:rPr>
            <w:noProof/>
            <w:webHidden/>
          </w:rPr>
        </w:r>
        <w:r>
          <w:rPr>
            <w:noProof/>
            <w:webHidden/>
          </w:rPr>
          <w:fldChar w:fldCharType="separate"/>
        </w:r>
        <w:r w:rsidR="00855523">
          <w:rPr>
            <w:noProof/>
            <w:webHidden/>
          </w:rPr>
          <w:t>15</w:t>
        </w:r>
        <w:r>
          <w:rPr>
            <w:noProof/>
            <w:webHidden/>
          </w:rPr>
          <w:fldChar w:fldCharType="end"/>
        </w:r>
      </w:hyperlink>
    </w:p>
    <w:p w:rsidR="009F2306" w:rsidRDefault="009F2306">
      <w:pPr>
        <w:pStyle w:val="TOC4"/>
        <w:tabs>
          <w:tab w:val="left" w:pos="1540"/>
          <w:tab w:val="right" w:leader="dot" w:pos="9062"/>
        </w:tabs>
        <w:rPr>
          <w:rFonts w:asciiTheme="minorHAnsi" w:eastAsiaTheme="minorEastAsia" w:hAnsiTheme="minorHAnsi"/>
          <w:noProof/>
          <w:lang w:val="en-US"/>
        </w:rPr>
      </w:pPr>
      <w:hyperlink w:anchor="_Toc371450923" w:history="1">
        <w:r w:rsidRPr="006F7C31">
          <w:rPr>
            <w:rStyle w:val="Hyperlink"/>
            <w:noProof/>
          </w:rPr>
          <w:t>1.3.1.2</w:t>
        </w:r>
        <w:r>
          <w:rPr>
            <w:rFonts w:asciiTheme="minorHAnsi" w:eastAsiaTheme="minorEastAsia" w:hAnsiTheme="minorHAnsi"/>
            <w:noProof/>
            <w:lang w:val="en-US"/>
          </w:rPr>
          <w:tab/>
        </w:r>
        <w:r w:rsidRPr="006F7C31">
          <w:rPr>
            <w:rStyle w:val="Hyperlink"/>
            <w:noProof/>
          </w:rPr>
          <w:t>Grenzüberschreitungen (Neue Funktionen der Fehlerbehandlung)</w:t>
        </w:r>
        <w:r>
          <w:rPr>
            <w:noProof/>
            <w:webHidden/>
          </w:rPr>
          <w:tab/>
        </w:r>
        <w:r>
          <w:rPr>
            <w:noProof/>
            <w:webHidden/>
          </w:rPr>
          <w:fldChar w:fldCharType="begin"/>
        </w:r>
        <w:r>
          <w:rPr>
            <w:noProof/>
            <w:webHidden/>
          </w:rPr>
          <w:instrText xml:space="preserve"> PAGEREF _Toc371450923 \h </w:instrText>
        </w:r>
        <w:r>
          <w:rPr>
            <w:noProof/>
            <w:webHidden/>
          </w:rPr>
        </w:r>
        <w:r>
          <w:rPr>
            <w:noProof/>
            <w:webHidden/>
          </w:rPr>
          <w:fldChar w:fldCharType="separate"/>
        </w:r>
        <w:r w:rsidR="00855523">
          <w:rPr>
            <w:noProof/>
            <w:webHidden/>
          </w:rPr>
          <w:t>15</w:t>
        </w:r>
        <w:r>
          <w:rPr>
            <w:noProof/>
            <w:webHidden/>
          </w:rPr>
          <w:fldChar w:fldCharType="end"/>
        </w:r>
      </w:hyperlink>
    </w:p>
    <w:p w:rsidR="009F2306" w:rsidRDefault="009F2306">
      <w:pPr>
        <w:pStyle w:val="TOC4"/>
        <w:tabs>
          <w:tab w:val="left" w:pos="1540"/>
          <w:tab w:val="right" w:leader="dot" w:pos="9062"/>
        </w:tabs>
        <w:rPr>
          <w:rFonts w:asciiTheme="minorHAnsi" w:eastAsiaTheme="minorEastAsia" w:hAnsiTheme="minorHAnsi"/>
          <w:noProof/>
          <w:lang w:val="en-US"/>
        </w:rPr>
      </w:pPr>
      <w:hyperlink w:anchor="_Toc371450924" w:history="1">
        <w:r w:rsidRPr="006F7C31">
          <w:rPr>
            <w:rStyle w:val="Hyperlink"/>
            <w:noProof/>
          </w:rPr>
          <w:t>1.3.1.3</w:t>
        </w:r>
        <w:r>
          <w:rPr>
            <w:rFonts w:asciiTheme="minorHAnsi" w:eastAsiaTheme="minorEastAsia" w:hAnsiTheme="minorHAnsi"/>
            <w:noProof/>
            <w:lang w:val="en-US"/>
          </w:rPr>
          <w:tab/>
        </w:r>
        <w:r w:rsidRPr="006F7C31">
          <w:rPr>
            <w:rStyle w:val="Hyperlink"/>
            <w:noProof/>
          </w:rPr>
          <w:t>Gültige Werte</w:t>
        </w:r>
        <w:r>
          <w:rPr>
            <w:noProof/>
            <w:webHidden/>
          </w:rPr>
          <w:tab/>
        </w:r>
        <w:r>
          <w:rPr>
            <w:noProof/>
            <w:webHidden/>
          </w:rPr>
          <w:fldChar w:fldCharType="begin"/>
        </w:r>
        <w:r>
          <w:rPr>
            <w:noProof/>
            <w:webHidden/>
          </w:rPr>
          <w:instrText xml:space="preserve"> PAGEREF _Toc371450924 \h </w:instrText>
        </w:r>
        <w:r>
          <w:rPr>
            <w:noProof/>
            <w:webHidden/>
          </w:rPr>
        </w:r>
        <w:r>
          <w:rPr>
            <w:noProof/>
            <w:webHidden/>
          </w:rPr>
          <w:fldChar w:fldCharType="separate"/>
        </w:r>
        <w:r w:rsidR="00855523">
          <w:rPr>
            <w:noProof/>
            <w:webHidden/>
          </w:rPr>
          <w:t>16</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25" w:history="1">
        <w:r w:rsidRPr="006F7C31">
          <w:rPr>
            <w:rStyle w:val="Hyperlink"/>
            <w:noProof/>
          </w:rPr>
          <w:t>1.3.2</w:t>
        </w:r>
        <w:r>
          <w:rPr>
            <w:rFonts w:asciiTheme="minorHAnsi" w:eastAsiaTheme="minorEastAsia" w:hAnsiTheme="minorHAnsi"/>
            <w:noProof/>
            <w:lang w:val="en-US"/>
          </w:rPr>
          <w:tab/>
        </w:r>
        <w:r w:rsidRPr="006F7C31">
          <w:rPr>
            <w:rStyle w:val="Hyperlink"/>
            <w:noProof/>
          </w:rPr>
          <w:t>TimeDifference</w:t>
        </w:r>
        <w:r>
          <w:rPr>
            <w:noProof/>
            <w:webHidden/>
          </w:rPr>
          <w:tab/>
        </w:r>
        <w:r>
          <w:rPr>
            <w:noProof/>
            <w:webHidden/>
          </w:rPr>
          <w:fldChar w:fldCharType="begin"/>
        </w:r>
        <w:r>
          <w:rPr>
            <w:noProof/>
            <w:webHidden/>
          </w:rPr>
          <w:instrText xml:space="preserve"> PAGEREF _Toc371450925 \h </w:instrText>
        </w:r>
        <w:r>
          <w:rPr>
            <w:noProof/>
            <w:webHidden/>
          </w:rPr>
        </w:r>
        <w:r>
          <w:rPr>
            <w:noProof/>
            <w:webHidden/>
          </w:rPr>
          <w:fldChar w:fldCharType="separate"/>
        </w:r>
        <w:r w:rsidR="00855523">
          <w:rPr>
            <w:noProof/>
            <w:webHidden/>
          </w:rPr>
          <w:t>16</w:t>
        </w:r>
        <w:r>
          <w:rPr>
            <w:noProof/>
            <w:webHidden/>
          </w:rPr>
          <w:fldChar w:fldCharType="end"/>
        </w:r>
      </w:hyperlink>
    </w:p>
    <w:p w:rsidR="009F2306" w:rsidRDefault="009F2306">
      <w:pPr>
        <w:pStyle w:val="TOC4"/>
        <w:tabs>
          <w:tab w:val="left" w:pos="1540"/>
          <w:tab w:val="right" w:leader="dot" w:pos="9062"/>
        </w:tabs>
        <w:rPr>
          <w:rFonts w:asciiTheme="minorHAnsi" w:eastAsiaTheme="minorEastAsia" w:hAnsiTheme="minorHAnsi"/>
          <w:noProof/>
          <w:lang w:val="en-US"/>
        </w:rPr>
      </w:pPr>
      <w:hyperlink w:anchor="_Toc371450926" w:history="1">
        <w:r w:rsidRPr="006F7C31">
          <w:rPr>
            <w:rStyle w:val="Hyperlink"/>
            <w:noProof/>
          </w:rPr>
          <w:t>1.3.2.1</w:t>
        </w:r>
        <w:r>
          <w:rPr>
            <w:rFonts w:asciiTheme="minorHAnsi" w:eastAsiaTheme="minorEastAsia" w:hAnsiTheme="minorHAnsi"/>
            <w:noProof/>
            <w:lang w:val="en-US"/>
          </w:rPr>
          <w:tab/>
        </w:r>
        <w:r w:rsidRPr="006F7C31">
          <w:rPr>
            <w:rStyle w:val="Hyperlink"/>
            <w:noProof/>
          </w:rPr>
          <w:t>Grenzbereichsüberschreitung</w:t>
        </w:r>
        <w:r>
          <w:rPr>
            <w:noProof/>
            <w:webHidden/>
          </w:rPr>
          <w:tab/>
        </w:r>
        <w:r>
          <w:rPr>
            <w:noProof/>
            <w:webHidden/>
          </w:rPr>
          <w:fldChar w:fldCharType="begin"/>
        </w:r>
        <w:r>
          <w:rPr>
            <w:noProof/>
            <w:webHidden/>
          </w:rPr>
          <w:instrText xml:space="preserve"> PAGEREF _Toc371450926 \h </w:instrText>
        </w:r>
        <w:r>
          <w:rPr>
            <w:noProof/>
            <w:webHidden/>
          </w:rPr>
        </w:r>
        <w:r>
          <w:rPr>
            <w:noProof/>
            <w:webHidden/>
          </w:rPr>
          <w:fldChar w:fldCharType="separate"/>
        </w:r>
        <w:r w:rsidR="00855523">
          <w:rPr>
            <w:noProof/>
            <w:webHidden/>
          </w:rPr>
          <w:t>16</w:t>
        </w:r>
        <w:r>
          <w:rPr>
            <w:noProof/>
            <w:webHidden/>
          </w:rPr>
          <w:fldChar w:fldCharType="end"/>
        </w:r>
      </w:hyperlink>
    </w:p>
    <w:p w:rsidR="009F2306" w:rsidRDefault="009F2306">
      <w:pPr>
        <w:pStyle w:val="TOC4"/>
        <w:tabs>
          <w:tab w:val="left" w:pos="1540"/>
          <w:tab w:val="right" w:leader="dot" w:pos="9062"/>
        </w:tabs>
        <w:rPr>
          <w:rFonts w:asciiTheme="minorHAnsi" w:eastAsiaTheme="minorEastAsia" w:hAnsiTheme="minorHAnsi"/>
          <w:noProof/>
          <w:lang w:val="en-US"/>
        </w:rPr>
      </w:pPr>
      <w:hyperlink w:anchor="_Toc371450927" w:history="1">
        <w:r w:rsidRPr="006F7C31">
          <w:rPr>
            <w:rStyle w:val="Hyperlink"/>
            <w:noProof/>
          </w:rPr>
          <w:t>1.3.2.2</w:t>
        </w:r>
        <w:r>
          <w:rPr>
            <w:rFonts w:asciiTheme="minorHAnsi" w:eastAsiaTheme="minorEastAsia" w:hAnsiTheme="minorHAnsi"/>
            <w:noProof/>
            <w:lang w:val="en-US"/>
          </w:rPr>
          <w:tab/>
        </w:r>
        <w:r w:rsidRPr="006F7C31">
          <w:rPr>
            <w:rStyle w:val="Hyperlink"/>
            <w:noProof/>
          </w:rPr>
          <w:t>Gültige Werte</w:t>
        </w:r>
        <w:r>
          <w:rPr>
            <w:noProof/>
            <w:webHidden/>
          </w:rPr>
          <w:tab/>
        </w:r>
        <w:r>
          <w:rPr>
            <w:noProof/>
            <w:webHidden/>
          </w:rPr>
          <w:fldChar w:fldCharType="begin"/>
        </w:r>
        <w:r>
          <w:rPr>
            <w:noProof/>
            <w:webHidden/>
          </w:rPr>
          <w:instrText xml:space="preserve"> PAGEREF _Toc371450927 \h </w:instrText>
        </w:r>
        <w:r>
          <w:rPr>
            <w:noProof/>
            <w:webHidden/>
          </w:rPr>
        </w:r>
        <w:r>
          <w:rPr>
            <w:noProof/>
            <w:webHidden/>
          </w:rPr>
          <w:fldChar w:fldCharType="separate"/>
        </w:r>
        <w:r w:rsidR="00855523">
          <w:rPr>
            <w:noProof/>
            <w:webHidden/>
          </w:rPr>
          <w:t>17</w:t>
        </w:r>
        <w:r>
          <w:rPr>
            <w:noProof/>
            <w:webHidden/>
          </w:rPr>
          <w:fldChar w:fldCharType="end"/>
        </w:r>
      </w:hyperlink>
    </w:p>
    <w:p w:rsidR="009F2306" w:rsidRDefault="009F2306">
      <w:pPr>
        <w:pStyle w:val="TOC1"/>
        <w:tabs>
          <w:tab w:val="left" w:pos="440"/>
          <w:tab w:val="right" w:leader="dot" w:pos="9062"/>
        </w:tabs>
        <w:rPr>
          <w:rFonts w:asciiTheme="minorHAnsi" w:eastAsiaTheme="minorEastAsia" w:hAnsiTheme="minorHAnsi"/>
          <w:noProof/>
          <w:lang w:val="en-US"/>
        </w:rPr>
      </w:pPr>
      <w:hyperlink w:anchor="_Toc371450928" w:history="1">
        <w:r w:rsidRPr="006F7C31">
          <w:rPr>
            <w:rStyle w:val="Hyperlink"/>
            <w:noProof/>
          </w:rPr>
          <w:t>2</w:t>
        </w:r>
        <w:r>
          <w:rPr>
            <w:rFonts w:asciiTheme="minorHAnsi" w:eastAsiaTheme="minorEastAsia" w:hAnsiTheme="minorHAnsi"/>
            <w:noProof/>
            <w:lang w:val="en-US"/>
          </w:rPr>
          <w:tab/>
        </w:r>
        <w:r w:rsidRPr="006F7C31">
          <w:rPr>
            <w:rStyle w:val="Hyperlink"/>
            <w:noProof/>
          </w:rPr>
          <w:t>Summarizer reloaded</w:t>
        </w:r>
        <w:r>
          <w:rPr>
            <w:noProof/>
            <w:webHidden/>
          </w:rPr>
          <w:tab/>
        </w:r>
        <w:r>
          <w:rPr>
            <w:noProof/>
            <w:webHidden/>
          </w:rPr>
          <w:fldChar w:fldCharType="begin"/>
        </w:r>
        <w:r>
          <w:rPr>
            <w:noProof/>
            <w:webHidden/>
          </w:rPr>
          <w:instrText xml:space="preserve"> PAGEREF _Toc371450928 \h </w:instrText>
        </w:r>
        <w:r>
          <w:rPr>
            <w:noProof/>
            <w:webHidden/>
          </w:rPr>
        </w:r>
        <w:r>
          <w:rPr>
            <w:noProof/>
            <w:webHidden/>
          </w:rPr>
          <w:fldChar w:fldCharType="separate"/>
        </w:r>
        <w:r w:rsidR="00855523">
          <w:rPr>
            <w:noProof/>
            <w:webHidden/>
          </w:rPr>
          <w:t>18</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29" w:history="1">
        <w:r w:rsidRPr="006F7C31">
          <w:rPr>
            <w:rStyle w:val="Hyperlink"/>
            <w:noProof/>
          </w:rPr>
          <w:t>2.1</w:t>
        </w:r>
        <w:r>
          <w:rPr>
            <w:rFonts w:asciiTheme="minorHAnsi" w:eastAsiaTheme="minorEastAsia" w:hAnsiTheme="minorHAnsi"/>
            <w:noProof/>
            <w:lang w:val="en-US"/>
          </w:rPr>
          <w:tab/>
        </w:r>
        <w:r w:rsidRPr="006F7C31">
          <w:rPr>
            <w:rStyle w:val="Hyperlink"/>
            <w:noProof/>
          </w:rPr>
          <w:t>Lösungsidee</w:t>
        </w:r>
        <w:r>
          <w:rPr>
            <w:noProof/>
            <w:webHidden/>
          </w:rPr>
          <w:tab/>
        </w:r>
        <w:r>
          <w:rPr>
            <w:noProof/>
            <w:webHidden/>
          </w:rPr>
          <w:fldChar w:fldCharType="begin"/>
        </w:r>
        <w:r>
          <w:rPr>
            <w:noProof/>
            <w:webHidden/>
          </w:rPr>
          <w:instrText xml:space="preserve"> PAGEREF _Toc371450929 \h </w:instrText>
        </w:r>
        <w:r>
          <w:rPr>
            <w:noProof/>
            <w:webHidden/>
          </w:rPr>
        </w:r>
        <w:r>
          <w:rPr>
            <w:noProof/>
            <w:webHidden/>
          </w:rPr>
          <w:fldChar w:fldCharType="separate"/>
        </w:r>
        <w:r w:rsidR="00855523">
          <w:rPr>
            <w:noProof/>
            <w:webHidden/>
          </w:rPr>
          <w:t>18</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30" w:history="1">
        <w:r w:rsidRPr="006F7C31">
          <w:rPr>
            <w:rStyle w:val="Hyperlink"/>
            <w:noProof/>
          </w:rPr>
          <w:t>2.2</w:t>
        </w:r>
        <w:r>
          <w:rPr>
            <w:rFonts w:asciiTheme="minorHAnsi" w:eastAsiaTheme="minorEastAsia" w:hAnsiTheme="minorHAnsi"/>
            <w:noProof/>
            <w:lang w:val="en-US"/>
          </w:rPr>
          <w:tab/>
        </w:r>
        <w:r w:rsidRPr="006F7C31">
          <w:rPr>
            <w:rStyle w:val="Hyperlink"/>
            <w:noProof/>
          </w:rPr>
          <w:t>Sonderfälle</w:t>
        </w:r>
        <w:r>
          <w:rPr>
            <w:noProof/>
            <w:webHidden/>
          </w:rPr>
          <w:tab/>
        </w:r>
        <w:r>
          <w:rPr>
            <w:noProof/>
            <w:webHidden/>
          </w:rPr>
          <w:fldChar w:fldCharType="begin"/>
        </w:r>
        <w:r>
          <w:rPr>
            <w:noProof/>
            <w:webHidden/>
          </w:rPr>
          <w:instrText xml:space="preserve"> PAGEREF _Toc371450930 \h </w:instrText>
        </w:r>
        <w:r>
          <w:rPr>
            <w:noProof/>
            <w:webHidden/>
          </w:rPr>
        </w:r>
        <w:r>
          <w:rPr>
            <w:noProof/>
            <w:webHidden/>
          </w:rPr>
          <w:fldChar w:fldCharType="separate"/>
        </w:r>
        <w:r w:rsidR="00855523">
          <w:rPr>
            <w:noProof/>
            <w:webHidden/>
          </w:rPr>
          <w:t>18</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31" w:history="1">
        <w:r w:rsidRPr="006F7C31">
          <w:rPr>
            <w:rStyle w:val="Hyperlink"/>
            <w:noProof/>
          </w:rPr>
          <w:t>2.2.1</w:t>
        </w:r>
        <w:r>
          <w:rPr>
            <w:rFonts w:asciiTheme="minorHAnsi" w:eastAsiaTheme="minorEastAsia" w:hAnsiTheme="minorHAnsi"/>
            <w:noProof/>
            <w:lang w:val="en-US"/>
          </w:rPr>
          <w:tab/>
        </w:r>
        <w:r w:rsidRPr="006F7C31">
          <w:rPr>
            <w:rStyle w:val="Hyperlink"/>
            <w:noProof/>
          </w:rPr>
          <w:t>Array beinhaltet nur 0</w:t>
        </w:r>
        <w:r>
          <w:rPr>
            <w:noProof/>
            <w:webHidden/>
          </w:rPr>
          <w:tab/>
        </w:r>
        <w:r>
          <w:rPr>
            <w:noProof/>
            <w:webHidden/>
          </w:rPr>
          <w:fldChar w:fldCharType="begin"/>
        </w:r>
        <w:r>
          <w:rPr>
            <w:noProof/>
            <w:webHidden/>
          </w:rPr>
          <w:instrText xml:space="preserve"> PAGEREF _Toc371450931 \h </w:instrText>
        </w:r>
        <w:r>
          <w:rPr>
            <w:noProof/>
            <w:webHidden/>
          </w:rPr>
        </w:r>
        <w:r>
          <w:rPr>
            <w:noProof/>
            <w:webHidden/>
          </w:rPr>
          <w:fldChar w:fldCharType="separate"/>
        </w:r>
        <w:r w:rsidR="00855523">
          <w:rPr>
            <w:noProof/>
            <w:webHidden/>
          </w:rPr>
          <w:t>18</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32" w:history="1">
        <w:r w:rsidRPr="006F7C31">
          <w:rPr>
            <w:rStyle w:val="Hyperlink"/>
            <w:noProof/>
          </w:rPr>
          <w:t>2.2.2</w:t>
        </w:r>
        <w:r>
          <w:rPr>
            <w:rFonts w:asciiTheme="minorHAnsi" w:eastAsiaTheme="minorEastAsia" w:hAnsiTheme="minorHAnsi"/>
            <w:noProof/>
            <w:lang w:val="en-US"/>
          </w:rPr>
          <w:tab/>
        </w:r>
        <w:r w:rsidRPr="006F7C31">
          <w:rPr>
            <w:rStyle w:val="Hyperlink"/>
            <w:noProof/>
          </w:rPr>
          <w:t>Array beinhaltet keine 0</w:t>
        </w:r>
        <w:r>
          <w:rPr>
            <w:noProof/>
            <w:webHidden/>
          </w:rPr>
          <w:tab/>
        </w:r>
        <w:r>
          <w:rPr>
            <w:noProof/>
            <w:webHidden/>
          </w:rPr>
          <w:fldChar w:fldCharType="begin"/>
        </w:r>
        <w:r>
          <w:rPr>
            <w:noProof/>
            <w:webHidden/>
          </w:rPr>
          <w:instrText xml:space="preserve"> PAGEREF _Toc371450932 \h </w:instrText>
        </w:r>
        <w:r>
          <w:rPr>
            <w:noProof/>
            <w:webHidden/>
          </w:rPr>
        </w:r>
        <w:r>
          <w:rPr>
            <w:noProof/>
            <w:webHidden/>
          </w:rPr>
          <w:fldChar w:fldCharType="separate"/>
        </w:r>
        <w:r w:rsidR="00855523">
          <w:rPr>
            <w:noProof/>
            <w:webHidden/>
          </w:rPr>
          <w:t>19</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33" w:history="1">
        <w:r w:rsidRPr="006F7C31">
          <w:rPr>
            <w:rStyle w:val="Hyperlink"/>
            <w:noProof/>
          </w:rPr>
          <w:t>2.2.3</w:t>
        </w:r>
        <w:r>
          <w:rPr>
            <w:rFonts w:asciiTheme="minorHAnsi" w:eastAsiaTheme="minorEastAsia" w:hAnsiTheme="minorHAnsi"/>
            <w:noProof/>
            <w:lang w:val="en-US"/>
          </w:rPr>
          <w:tab/>
        </w:r>
        <w:r w:rsidRPr="006F7C31">
          <w:rPr>
            <w:rStyle w:val="Hyperlink"/>
            <w:noProof/>
          </w:rPr>
          <w:t>Array beinhaltet am Ende 0</w:t>
        </w:r>
        <w:r>
          <w:rPr>
            <w:noProof/>
            <w:webHidden/>
          </w:rPr>
          <w:tab/>
        </w:r>
        <w:r>
          <w:rPr>
            <w:noProof/>
            <w:webHidden/>
          </w:rPr>
          <w:fldChar w:fldCharType="begin"/>
        </w:r>
        <w:r>
          <w:rPr>
            <w:noProof/>
            <w:webHidden/>
          </w:rPr>
          <w:instrText xml:space="preserve"> PAGEREF _Toc371450933 \h </w:instrText>
        </w:r>
        <w:r>
          <w:rPr>
            <w:noProof/>
            <w:webHidden/>
          </w:rPr>
        </w:r>
        <w:r>
          <w:rPr>
            <w:noProof/>
            <w:webHidden/>
          </w:rPr>
          <w:fldChar w:fldCharType="separate"/>
        </w:r>
        <w:r w:rsidR="00855523">
          <w:rPr>
            <w:noProof/>
            <w:webHidden/>
          </w:rPr>
          <w:t>19</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34" w:history="1">
        <w:r w:rsidRPr="006F7C31">
          <w:rPr>
            <w:rStyle w:val="Hyperlink"/>
            <w:noProof/>
          </w:rPr>
          <w:t>2.2.4</w:t>
        </w:r>
        <w:r>
          <w:rPr>
            <w:rFonts w:asciiTheme="minorHAnsi" w:eastAsiaTheme="minorEastAsia" w:hAnsiTheme="minorHAnsi"/>
            <w:noProof/>
            <w:lang w:val="en-US"/>
          </w:rPr>
          <w:tab/>
        </w:r>
        <w:r w:rsidRPr="006F7C31">
          <w:rPr>
            <w:rStyle w:val="Hyperlink"/>
            <w:noProof/>
          </w:rPr>
          <w:t>Array beinhaltet in der Mitte 0</w:t>
        </w:r>
        <w:r>
          <w:rPr>
            <w:noProof/>
            <w:webHidden/>
          </w:rPr>
          <w:tab/>
        </w:r>
        <w:r>
          <w:rPr>
            <w:noProof/>
            <w:webHidden/>
          </w:rPr>
          <w:fldChar w:fldCharType="begin"/>
        </w:r>
        <w:r>
          <w:rPr>
            <w:noProof/>
            <w:webHidden/>
          </w:rPr>
          <w:instrText xml:space="preserve"> PAGEREF _Toc371450934 \h </w:instrText>
        </w:r>
        <w:r>
          <w:rPr>
            <w:noProof/>
            <w:webHidden/>
          </w:rPr>
        </w:r>
        <w:r>
          <w:rPr>
            <w:noProof/>
            <w:webHidden/>
          </w:rPr>
          <w:fldChar w:fldCharType="separate"/>
        </w:r>
        <w:r w:rsidR="00855523">
          <w:rPr>
            <w:noProof/>
            <w:webHidden/>
          </w:rPr>
          <w:t>19</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35" w:history="1">
        <w:r w:rsidRPr="006F7C31">
          <w:rPr>
            <w:rStyle w:val="Hyperlink"/>
            <w:noProof/>
          </w:rPr>
          <w:t>2.2.5</w:t>
        </w:r>
        <w:r>
          <w:rPr>
            <w:rFonts w:asciiTheme="minorHAnsi" w:eastAsiaTheme="minorEastAsia" w:hAnsiTheme="minorHAnsi"/>
            <w:noProof/>
            <w:lang w:val="en-US"/>
          </w:rPr>
          <w:tab/>
        </w:r>
        <w:r w:rsidRPr="006F7C31">
          <w:rPr>
            <w:rStyle w:val="Hyperlink"/>
            <w:noProof/>
          </w:rPr>
          <w:t>Verschiedene Indizes der Arrays</w:t>
        </w:r>
        <w:r>
          <w:rPr>
            <w:noProof/>
            <w:webHidden/>
          </w:rPr>
          <w:tab/>
        </w:r>
        <w:r>
          <w:rPr>
            <w:noProof/>
            <w:webHidden/>
          </w:rPr>
          <w:fldChar w:fldCharType="begin"/>
        </w:r>
        <w:r>
          <w:rPr>
            <w:noProof/>
            <w:webHidden/>
          </w:rPr>
          <w:instrText xml:space="preserve"> PAGEREF _Toc371450935 \h </w:instrText>
        </w:r>
        <w:r>
          <w:rPr>
            <w:noProof/>
            <w:webHidden/>
          </w:rPr>
        </w:r>
        <w:r>
          <w:rPr>
            <w:noProof/>
            <w:webHidden/>
          </w:rPr>
          <w:fldChar w:fldCharType="separate"/>
        </w:r>
        <w:r w:rsidR="00855523">
          <w:rPr>
            <w:noProof/>
            <w:webHidden/>
          </w:rPr>
          <w:t>19</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36" w:history="1">
        <w:r w:rsidRPr="006F7C31">
          <w:rPr>
            <w:rStyle w:val="Hyperlink"/>
            <w:noProof/>
          </w:rPr>
          <w:t>2.3</w:t>
        </w:r>
        <w:r>
          <w:rPr>
            <w:rFonts w:asciiTheme="minorHAnsi" w:eastAsiaTheme="minorEastAsia" w:hAnsiTheme="minorHAnsi"/>
            <w:noProof/>
            <w:lang w:val="en-US"/>
          </w:rPr>
          <w:tab/>
        </w:r>
        <w:r w:rsidRPr="006F7C31">
          <w:rPr>
            <w:rStyle w:val="Hyperlink"/>
            <w:noProof/>
          </w:rPr>
          <w:t>Source</w:t>
        </w:r>
        <w:r>
          <w:rPr>
            <w:noProof/>
            <w:webHidden/>
          </w:rPr>
          <w:tab/>
        </w:r>
        <w:r>
          <w:rPr>
            <w:noProof/>
            <w:webHidden/>
          </w:rPr>
          <w:fldChar w:fldCharType="begin"/>
        </w:r>
        <w:r>
          <w:rPr>
            <w:noProof/>
            <w:webHidden/>
          </w:rPr>
          <w:instrText xml:space="preserve"> PAGEREF _Toc371450936 \h </w:instrText>
        </w:r>
        <w:r>
          <w:rPr>
            <w:noProof/>
            <w:webHidden/>
          </w:rPr>
        </w:r>
        <w:r>
          <w:rPr>
            <w:noProof/>
            <w:webHidden/>
          </w:rPr>
          <w:fldChar w:fldCharType="separate"/>
        </w:r>
        <w:r w:rsidR="00855523">
          <w:rPr>
            <w:noProof/>
            <w:webHidden/>
          </w:rPr>
          <w:t>19</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37" w:history="1">
        <w:r w:rsidRPr="006F7C31">
          <w:rPr>
            <w:rStyle w:val="Hyperlink"/>
            <w:noProof/>
          </w:rPr>
          <w:t>2.4</w:t>
        </w:r>
        <w:r>
          <w:rPr>
            <w:rFonts w:asciiTheme="minorHAnsi" w:eastAsiaTheme="minorEastAsia" w:hAnsiTheme="minorHAnsi"/>
            <w:noProof/>
            <w:lang w:val="en-US"/>
          </w:rPr>
          <w:tab/>
        </w:r>
        <w:r w:rsidRPr="006F7C31">
          <w:rPr>
            <w:rStyle w:val="Hyperlink"/>
            <w:noProof/>
          </w:rPr>
          <w:t>Tests</w:t>
        </w:r>
        <w:r>
          <w:rPr>
            <w:noProof/>
            <w:webHidden/>
          </w:rPr>
          <w:tab/>
        </w:r>
        <w:r>
          <w:rPr>
            <w:noProof/>
            <w:webHidden/>
          </w:rPr>
          <w:fldChar w:fldCharType="begin"/>
        </w:r>
        <w:r>
          <w:rPr>
            <w:noProof/>
            <w:webHidden/>
          </w:rPr>
          <w:instrText xml:space="preserve"> PAGEREF _Toc371450937 \h </w:instrText>
        </w:r>
        <w:r>
          <w:rPr>
            <w:noProof/>
            <w:webHidden/>
          </w:rPr>
        </w:r>
        <w:r>
          <w:rPr>
            <w:noProof/>
            <w:webHidden/>
          </w:rPr>
          <w:fldChar w:fldCharType="separate"/>
        </w:r>
        <w:r w:rsidR="00855523">
          <w:rPr>
            <w:noProof/>
            <w:webHidden/>
          </w:rPr>
          <w:t>22</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38" w:history="1">
        <w:r w:rsidRPr="006F7C31">
          <w:rPr>
            <w:rStyle w:val="Hyperlink"/>
            <w:noProof/>
          </w:rPr>
          <w:t>2.4.1</w:t>
        </w:r>
        <w:r>
          <w:rPr>
            <w:rFonts w:asciiTheme="minorHAnsi" w:eastAsiaTheme="minorEastAsia" w:hAnsiTheme="minorHAnsi"/>
            <w:noProof/>
            <w:lang w:val="en-US"/>
          </w:rPr>
          <w:tab/>
        </w:r>
        <w:r w:rsidRPr="006F7C31">
          <w:rPr>
            <w:rStyle w:val="Hyperlink"/>
            <w:noProof/>
          </w:rPr>
          <w:t>Sonderfälle</w:t>
        </w:r>
        <w:r>
          <w:rPr>
            <w:noProof/>
            <w:webHidden/>
          </w:rPr>
          <w:tab/>
        </w:r>
        <w:r>
          <w:rPr>
            <w:noProof/>
            <w:webHidden/>
          </w:rPr>
          <w:fldChar w:fldCharType="begin"/>
        </w:r>
        <w:r>
          <w:rPr>
            <w:noProof/>
            <w:webHidden/>
          </w:rPr>
          <w:instrText xml:space="preserve"> PAGEREF _Toc371450938 \h </w:instrText>
        </w:r>
        <w:r>
          <w:rPr>
            <w:noProof/>
            <w:webHidden/>
          </w:rPr>
        </w:r>
        <w:r>
          <w:rPr>
            <w:noProof/>
            <w:webHidden/>
          </w:rPr>
          <w:fldChar w:fldCharType="separate"/>
        </w:r>
        <w:r w:rsidR="00855523">
          <w:rPr>
            <w:noProof/>
            <w:webHidden/>
          </w:rPr>
          <w:t>22</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39" w:history="1">
        <w:r w:rsidRPr="006F7C31">
          <w:rPr>
            <w:rStyle w:val="Hyperlink"/>
            <w:noProof/>
          </w:rPr>
          <w:t>2.4.2</w:t>
        </w:r>
        <w:r>
          <w:rPr>
            <w:rFonts w:asciiTheme="minorHAnsi" w:eastAsiaTheme="minorEastAsia" w:hAnsiTheme="minorHAnsi"/>
            <w:noProof/>
            <w:lang w:val="en-US"/>
          </w:rPr>
          <w:tab/>
        </w:r>
        <w:r w:rsidRPr="006F7C31">
          <w:rPr>
            <w:rStyle w:val="Hyperlink"/>
            <w:noProof/>
          </w:rPr>
          <w:t>Normal mit Zufallswerten</w:t>
        </w:r>
        <w:r>
          <w:rPr>
            <w:noProof/>
            <w:webHidden/>
          </w:rPr>
          <w:tab/>
        </w:r>
        <w:r>
          <w:rPr>
            <w:noProof/>
            <w:webHidden/>
          </w:rPr>
          <w:fldChar w:fldCharType="begin"/>
        </w:r>
        <w:r>
          <w:rPr>
            <w:noProof/>
            <w:webHidden/>
          </w:rPr>
          <w:instrText xml:space="preserve"> PAGEREF _Toc371450939 \h </w:instrText>
        </w:r>
        <w:r>
          <w:rPr>
            <w:noProof/>
            <w:webHidden/>
          </w:rPr>
        </w:r>
        <w:r>
          <w:rPr>
            <w:noProof/>
            <w:webHidden/>
          </w:rPr>
          <w:fldChar w:fldCharType="separate"/>
        </w:r>
        <w:r w:rsidR="00855523">
          <w:rPr>
            <w:noProof/>
            <w:webHidden/>
          </w:rPr>
          <w:t>23</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40" w:history="1">
        <w:r w:rsidRPr="006F7C31">
          <w:rPr>
            <w:rStyle w:val="Hyperlink"/>
            <w:noProof/>
          </w:rPr>
          <w:t>2.4.3</w:t>
        </w:r>
        <w:r>
          <w:rPr>
            <w:rFonts w:asciiTheme="minorHAnsi" w:eastAsiaTheme="minorEastAsia" w:hAnsiTheme="minorHAnsi"/>
            <w:noProof/>
            <w:lang w:val="en-US"/>
          </w:rPr>
          <w:tab/>
        </w:r>
        <w:r w:rsidRPr="006F7C31">
          <w:rPr>
            <w:rStyle w:val="Hyperlink"/>
            <w:noProof/>
          </w:rPr>
          <w:t>Nicht initialisiert</w:t>
        </w:r>
        <w:r>
          <w:rPr>
            <w:noProof/>
            <w:webHidden/>
          </w:rPr>
          <w:tab/>
        </w:r>
        <w:r>
          <w:rPr>
            <w:noProof/>
            <w:webHidden/>
          </w:rPr>
          <w:fldChar w:fldCharType="begin"/>
        </w:r>
        <w:r>
          <w:rPr>
            <w:noProof/>
            <w:webHidden/>
          </w:rPr>
          <w:instrText xml:space="preserve"> PAGEREF _Toc371450940 \h </w:instrText>
        </w:r>
        <w:r>
          <w:rPr>
            <w:noProof/>
            <w:webHidden/>
          </w:rPr>
        </w:r>
        <w:r>
          <w:rPr>
            <w:noProof/>
            <w:webHidden/>
          </w:rPr>
          <w:fldChar w:fldCharType="separate"/>
        </w:r>
        <w:r w:rsidR="00855523">
          <w:rPr>
            <w:noProof/>
            <w:webHidden/>
          </w:rPr>
          <w:t>23</w:t>
        </w:r>
        <w:r>
          <w:rPr>
            <w:noProof/>
            <w:webHidden/>
          </w:rPr>
          <w:fldChar w:fldCharType="end"/>
        </w:r>
      </w:hyperlink>
    </w:p>
    <w:p w:rsidR="009F2306" w:rsidRDefault="009F2306">
      <w:pPr>
        <w:pStyle w:val="TOC1"/>
        <w:tabs>
          <w:tab w:val="left" w:pos="440"/>
          <w:tab w:val="right" w:leader="dot" w:pos="9062"/>
        </w:tabs>
        <w:rPr>
          <w:rFonts w:asciiTheme="minorHAnsi" w:eastAsiaTheme="minorEastAsia" w:hAnsiTheme="minorHAnsi"/>
          <w:noProof/>
          <w:lang w:val="en-US"/>
        </w:rPr>
      </w:pPr>
      <w:hyperlink w:anchor="_Toc371450941" w:history="1">
        <w:r w:rsidRPr="006F7C31">
          <w:rPr>
            <w:rStyle w:val="Hyperlink"/>
            <w:noProof/>
          </w:rPr>
          <w:t>3</w:t>
        </w:r>
        <w:r>
          <w:rPr>
            <w:rFonts w:asciiTheme="minorHAnsi" w:eastAsiaTheme="minorEastAsia" w:hAnsiTheme="minorHAnsi"/>
            <w:noProof/>
            <w:lang w:val="en-US"/>
          </w:rPr>
          <w:tab/>
        </w:r>
        <w:r w:rsidRPr="006F7C31">
          <w:rPr>
            <w:rStyle w:val="Hyperlink"/>
            <w:noProof/>
          </w:rPr>
          <w:t>Römische Zahlen</w:t>
        </w:r>
        <w:r>
          <w:rPr>
            <w:noProof/>
            <w:webHidden/>
          </w:rPr>
          <w:tab/>
        </w:r>
        <w:r>
          <w:rPr>
            <w:noProof/>
            <w:webHidden/>
          </w:rPr>
          <w:fldChar w:fldCharType="begin"/>
        </w:r>
        <w:r>
          <w:rPr>
            <w:noProof/>
            <w:webHidden/>
          </w:rPr>
          <w:instrText xml:space="preserve"> PAGEREF _Toc371450941 \h </w:instrText>
        </w:r>
        <w:r>
          <w:rPr>
            <w:noProof/>
            <w:webHidden/>
          </w:rPr>
        </w:r>
        <w:r>
          <w:rPr>
            <w:noProof/>
            <w:webHidden/>
          </w:rPr>
          <w:fldChar w:fldCharType="separate"/>
        </w:r>
        <w:r w:rsidR="00855523">
          <w:rPr>
            <w:noProof/>
            <w:webHidden/>
          </w:rPr>
          <w:t>24</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42" w:history="1">
        <w:r w:rsidRPr="006F7C31">
          <w:rPr>
            <w:rStyle w:val="Hyperlink"/>
            <w:noProof/>
          </w:rPr>
          <w:t>3.1</w:t>
        </w:r>
        <w:r>
          <w:rPr>
            <w:rFonts w:asciiTheme="minorHAnsi" w:eastAsiaTheme="minorEastAsia" w:hAnsiTheme="minorHAnsi"/>
            <w:noProof/>
            <w:lang w:val="en-US"/>
          </w:rPr>
          <w:tab/>
        </w:r>
        <w:r w:rsidRPr="006F7C31">
          <w:rPr>
            <w:rStyle w:val="Hyperlink"/>
            <w:noProof/>
          </w:rPr>
          <w:t>Lösungsidee</w:t>
        </w:r>
        <w:r>
          <w:rPr>
            <w:noProof/>
            <w:webHidden/>
          </w:rPr>
          <w:tab/>
        </w:r>
        <w:r>
          <w:rPr>
            <w:noProof/>
            <w:webHidden/>
          </w:rPr>
          <w:fldChar w:fldCharType="begin"/>
        </w:r>
        <w:r>
          <w:rPr>
            <w:noProof/>
            <w:webHidden/>
          </w:rPr>
          <w:instrText xml:space="preserve"> PAGEREF _Toc371450942 \h </w:instrText>
        </w:r>
        <w:r>
          <w:rPr>
            <w:noProof/>
            <w:webHidden/>
          </w:rPr>
        </w:r>
        <w:r>
          <w:rPr>
            <w:noProof/>
            <w:webHidden/>
          </w:rPr>
          <w:fldChar w:fldCharType="separate"/>
        </w:r>
        <w:r w:rsidR="00855523">
          <w:rPr>
            <w:noProof/>
            <w:webHidden/>
          </w:rPr>
          <w:t>24</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43" w:history="1">
        <w:r w:rsidRPr="006F7C31">
          <w:rPr>
            <w:rStyle w:val="Hyperlink"/>
            <w:noProof/>
          </w:rPr>
          <w:t>3.1.1</w:t>
        </w:r>
        <w:r>
          <w:rPr>
            <w:rFonts w:asciiTheme="minorHAnsi" w:eastAsiaTheme="minorEastAsia" w:hAnsiTheme="minorHAnsi"/>
            <w:noProof/>
            <w:lang w:val="en-US"/>
          </w:rPr>
          <w:tab/>
        </w:r>
        <w:r w:rsidRPr="006F7C31">
          <w:rPr>
            <w:rStyle w:val="Hyperlink"/>
            <w:noProof/>
          </w:rPr>
          <w:t>IntToRoman (ohne Subtraktionsregel)</w:t>
        </w:r>
        <w:r>
          <w:rPr>
            <w:noProof/>
            <w:webHidden/>
          </w:rPr>
          <w:tab/>
        </w:r>
        <w:r>
          <w:rPr>
            <w:noProof/>
            <w:webHidden/>
          </w:rPr>
          <w:fldChar w:fldCharType="begin"/>
        </w:r>
        <w:r>
          <w:rPr>
            <w:noProof/>
            <w:webHidden/>
          </w:rPr>
          <w:instrText xml:space="preserve"> PAGEREF _Toc371450943 \h </w:instrText>
        </w:r>
        <w:r>
          <w:rPr>
            <w:noProof/>
            <w:webHidden/>
          </w:rPr>
        </w:r>
        <w:r>
          <w:rPr>
            <w:noProof/>
            <w:webHidden/>
          </w:rPr>
          <w:fldChar w:fldCharType="separate"/>
        </w:r>
        <w:r w:rsidR="00855523">
          <w:rPr>
            <w:noProof/>
            <w:webHidden/>
          </w:rPr>
          <w:t>24</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44" w:history="1">
        <w:r w:rsidRPr="006F7C31">
          <w:rPr>
            <w:rStyle w:val="Hyperlink"/>
            <w:noProof/>
          </w:rPr>
          <w:t>3.1.2</w:t>
        </w:r>
        <w:r>
          <w:rPr>
            <w:rFonts w:asciiTheme="minorHAnsi" w:eastAsiaTheme="minorEastAsia" w:hAnsiTheme="minorHAnsi"/>
            <w:noProof/>
            <w:lang w:val="en-US"/>
          </w:rPr>
          <w:tab/>
        </w:r>
        <w:r w:rsidRPr="006F7C31">
          <w:rPr>
            <w:rStyle w:val="Hyperlink"/>
            <w:noProof/>
          </w:rPr>
          <w:t>IntToRoman (mit Subtraktionsregel)</w:t>
        </w:r>
        <w:r>
          <w:rPr>
            <w:noProof/>
            <w:webHidden/>
          </w:rPr>
          <w:tab/>
        </w:r>
        <w:r>
          <w:rPr>
            <w:noProof/>
            <w:webHidden/>
          </w:rPr>
          <w:fldChar w:fldCharType="begin"/>
        </w:r>
        <w:r>
          <w:rPr>
            <w:noProof/>
            <w:webHidden/>
          </w:rPr>
          <w:instrText xml:space="preserve"> PAGEREF _Toc371450944 \h </w:instrText>
        </w:r>
        <w:r>
          <w:rPr>
            <w:noProof/>
            <w:webHidden/>
          </w:rPr>
        </w:r>
        <w:r>
          <w:rPr>
            <w:noProof/>
            <w:webHidden/>
          </w:rPr>
          <w:fldChar w:fldCharType="separate"/>
        </w:r>
        <w:r w:rsidR="00855523">
          <w:rPr>
            <w:noProof/>
            <w:webHidden/>
          </w:rPr>
          <w:t>25</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45" w:history="1">
        <w:r w:rsidRPr="006F7C31">
          <w:rPr>
            <w:rStyle w:val="Hyperlink"/>
            <w:noProof/>
          </w:rPr>
          <w:t>3.1.3</w:t>
        </w:r>
        <w:r>
          <w:rPr>
            <w:rFonts w:asciiTheme="minorHAnsi" w:eastAsiaTheme="minorEastAsia" w:hAnsiTheme="minorHAnsi"/>
            <w:noProof/>
            <w:lang w:val="en-US"/>
          </w:rPr>
          <w:tab/>
        </w:r>
        <w:r w:rsidRPr="006F7C31">
          <w:rPr>
            <w:rStyle w:val="Hyperlink"/>
            <w:noProof/>
          </w:rPr>
          <w:t>RomanToInt</w:t>
        </w:r>
        <w:r>
          <w:rPr>
            <w:noProof/>
            <w:webHidden/>
          </w:rPr>
          <w:tab/>
        </w:r>
        <w:r>
          <w:rPr>
            <w:noProof/>
            <w:webHidden/>
          </w:rPr>
          <w:fldChar w:fldCharType="begin"/>
        </w:r>
        <w:r>
          <w:rPr>
            <w:noProof/>
            <w:webHidden/>
          </w:rPr>
          <w:instrText xml:space="preserve"> PAGEREF _Toc371450945 \h </w:instrText>
        </w:r>
        <w:r>
          <w:rPr>
            <w:noProof/>
            <w:webHidden/>
          </w:rPr>
        </w:r>
        <w:r>
          <w:rPr>
            <w:noProof/>
            <w:webHidden/>
          </w:rPr>
          <w:fldChar w:fldCharType="separate"/>
        </w:r>
        <w:r w:rsidR="00855523">
          <w:rPr>
            <w:noProof/>
            <w:webHidden/>
          </w:rPr>
          <w:t>25</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46" w:history="1">
        <w:r w:rsidRPr="006F7C31">
          <w:rPr>
            <w:rStyle w:val="Hyperlink"/>
            <w:noProof/>
          </w:rPr>
          <w:t>3.2</w:t>
        </w:r>
        <w:r>
          <w:rPr>
            <w:rFonts w:asciiTheme="minorHAnsi" w:eastAsiaTheme="minorEastAsia" w:hAnsiTheme="minorHAnsi"/>
            <w:noProof/>
            <w:lang w:val="en-US"/>
          </w:rPr>
          <w:tab/>
        </w:r>
        <w:r w:rsidRPr="006F7C31">
          <w:rPr>
            <w:rStyle w:val="Hyperlink"/>
            <w:noProof/>
          </w:rPr>
          <w:t>Source</w:t>
        </w:r>
        <w:r>
          <w:rPr>
            <w:noProof/>
            <w:webHidden/>
          </w:rPr>
          <w:tab/>
        </w:r>
        <w:r>
          <w:rPr>
            <w:noProof/>
            <w:webHidden/>
          </w:rPr>
          <w:fldChar w:fldCharType="begin"/>
        </w:r>
        <w:r>
          <w:rPr>
            <w:noProof/>
            <w:webHidden/>
          </w:rPr>
          <w:instrText xml:space="preserve"> PAGEREF _Toc371450946 \h </w:instrText>
        </w:r>
        <w:r>
          <w:rPr>
            <w:noProof/>
            <w:webHidden/>
          </w:rPr>
        </w:r>
        <w:r>
          <w:rPr>
            <w:noProof/>
            <w:webHidden/>
          </w:rPr>
          <w:fldChar w:fldCharType="separate"/>
        </w:r>
        <w:r w:rsidR="00855523">
          <w:rPr>
            <w:noProof/>
            <w:webHidden/>
          </w:rPr>
          <w:t>26</w:t>
        </w:r>
        <w:r>
          <w:rPr>
            <w:noProof/>
            <w:webHidden/>
          </w:rPr>
          <w:fldChar w:fldCharType="end"/>
        </w:r>
      </w:hyperlink>
    </w:p>
    <w:p w:rsidR="009F2306" w:rsidRDefault="009F2306">
      <w:pPr>
        <w:pStyle w:val="TOC2"/>
        <w:tabs>
          <w:tab w:val="left" w:pos="880"/>
          <w:tab w:val="right" w:leader="dot" w:pos="9062"/>
        </w:tabs>
        <w:rPr>
          <w:rFonts w:asciiTheme="minorHAnsi" w:eastAsiaTheme="minorEastAsia" w:hAnsiTheme="minorHAnsi"/>
          <w:noProof/>
          <w:lang w:val="en-US"/>
        </w:rPr>
      </w:pPr>
      <w:hyperlink w:anchor="_Toc371450947" w:history="1">
        <w:r w:rsidRPr="006F7C31">
          <w:rPr>
            <w:rStyle w:val="Hyperlink"/>
            <w:noProof/>
          </w:rPr>
          <w:t>3.3</w:t>
        </w:r>
        <w:r>
          <w:rPr>
            <w:rFonts w:asciiTheme="minorHAnsi" w:eastAsiaTheme="minorEastAsia" w:hAnsiTheme="minorHAnsi"/>
            <w:noProof/>
            <w:lang w:val="en-US"/>
          </w:rPr>
          <w:tab/>
        </w:r>
        <w:r w:rsidRPr="006F7C31">
          <w:rPr>
            <w:rStyle w:val="Hyperlink"/>
            <w:noProof/>
          </w:rPr>
          <w:t>Tests</w:t>
        </w:r>
        <w:r>
          <w:rPr>
            <w:noProof/>
            <w:webHidden/>
          </w:rPr>
          <w:tab/>
        </w:r>
        <w:r>
          <w:rPr>
            <w:noProof/>
            <w:webHidden/>
          </w:rPr>
          <w:fldChar w:fldCharType="begin"/>
        </w:r>
        <w:r>
          <w:rPr>
            <w:noProof/>
            <w:webHidden/>
          </w:rPr>
          <w:instrText xml:space="preserve"> PAGEREF _Toc371450947 \h </w:instrText>
        </w:r>
        <w:r>
          <w:rPr>
            <w:noProof/>
            <w:webHidden/>
          </w:rPr>
        </w:r>
        <w:r>
          <w:rPr>
            <w:noProof/>
            <w:webHidden/>
          </w:rPr>
          <w:fldChar w:fldCharType="separate"/>
        </w:r>
        <w:r w:rsidR="00855523">
          <w:rPr>
            <w:noProof/>
            <w:webHidden/>
          </w:rPr>
          <w:t>37</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48" w:history="1">
        <w:r w:rsidRPr="006F7C31">
          <w:rPr>
            <w:rStyle w:val="Hyperlink"/>
            <w:noProof/>
          </w:rPr>
          <w:t>3.3.1</w:t>
        </w:r>
        <w:r>
          <w:rPr>
            <w:rFonts w:asciiTheme="minorHAnsi" w:eastAsiaTheme="minorEastAsia" w:hAnsiTheme="minorHAnsi"/>
            <w:noProof/>
            <w:lang w:val="en-US"/>
          </w:rPr>
          <w:tab/>
        </w:r>
        <w:r w:rsidRPr="006F7C31">
          <w:rPr>
            <w:rStyle w:val="Hyperlink"/>
            <w:noProof/>
          </w:rPr>
          <w:t>IntToRoman (ohne Subtraktionsregel)</w:t>
        </w:r>
        <w:r>
          <w:rPr>
            <w:noProof/>
            <w:webHidden/>
          </w:rPr>
          <w:tab/>
        </w:r>
        <w:r>
          <w:rPr>
            <w:noProof/>
            <w:webHidden/>
          </w:rPr>
          <w:fldChar w:fldCharType="begin"/>
        </w:r>
        <w:r>
          <w:rPr>
            <w:noProof/>
            <w:webHidden/>
          </w:rPr>
          <w:instrText xml:space="preserve"> PAGEREF _Toc371450948 \h </w:instrText>
        </w:r>
        <w:r>
          <w:rPr>
            <w:noProof/>
            <w:webHidden/>
          </w:rPr>
        </w:r>
        <w:r>
          <w:rPr>
            <w:noProof/>
            <w:webHidden/>
          </w:rPr>
          <w:fldChar w:fldCharType="separate"/>
        </w:r>
        <w:r w:rsidR="00855523">
          <w:rPr>
            <w:noProof/>
            <w:webHidden/>
          </w:rPr>
          <w:t>37</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49" w:history="1">
        <w:r w:rsidRPr="006F7C31">
          <w:rPr>
            <w:rStyle w:val="Hyperlink"/>
            <w:noProof/>
          </w:rPr>
          <w:t>3.3.2</w:t>
        </w:r>
        <w:r>
          <w:rPr>
            <w:rFonts w:asciiTheme="minorHAnsi" w:eastAsiaTheme="minorEastAsia" w:hAnsiTheme="minorHAnsi"/>
            <w:noProof/>
            <w:lang w:val="en-US"/>
          </w:rPr>
          <w:tab/>
        </w:r>
        <w:r w:rsidRPr="006F7C31">
          <w:rPr>
            <w:rStyle w:val="Hyperlink"/>
            <w:noProof/>
          </w:rPr>
          <w:t>IntToRoman (mit Subtraktionsregel)</w:t>
        </w:r>
        <w:r>
          <w:rPr>
            <w:noProof/>
            <w:webHidden/>
          </w:rPr>
          <w:tab/>
        </w:r>
        <w:r>
          <w:rPr>
            <w:noProof/>
            <w:webHidden/>
          </w:rPr>
          <w:fldChar w:fldCharType="begin"/>
        </w:r>
        <w:r>
          <w:rPr>
            <w:noProof/>
            <w:webHidden/>
          </w:rPr>
          <w:instrText xml:space="preserve"> PAGEREF _Toc371450949 \h </w:instrText>
        </w:r>
        <w:r>
          <w:rPr>
            <w:noProof/>
            <w:webHidden/>
          </w:rPr>
        </w:r>
        <w:r>
          <w:rPr>
            <w:noProof/>
            <w:webHidden/>
          </w:rPr>
          <w:fldChar w:fldCharType="separate"/>
        </w:r>
        <w:r w:rsidR="00855523">
          <w:rPr>
            <w:noProof/>
            <w:webHidden/>
          </w:rPr>
          <w:t>38</w:t>
        </w:r>
        <w:r>
          <w:rPr>
            <w:noProof/>
            <w:webHidden/>
          </w:rPr>
          <w:fldChar w:fldCharType="end"/>
        </w:r>
      </w:hyperlink>
    </w:p>
    <w:p w:rsidR="009F2306" w:rsidRDefault="009F2306">
      <w:pPr>
        <w:pStyle w:val="TOC3"/>
        <w:tabs>
          <w:tab w:val="left" w:pos="1320"/>
          <w:tab w:val="right" w:leader="dot" w:pos="9062"/>
        </w:tabs>
        <w:rPr>
          <w:rFonts w:asciiTheme="minorHAnsi" w:eastAsiaTheme="minorEastAsia" w:hAnsiTheme="minorHAnsi"/>
          <w:noProof/>
          <w:lang w:val="en-US"/>
        </w:rPr>
      </w:pPr>
      <w:hyperlink w:anchor="_Toc371450950" w:history="1">
        <w:r w:rsidRPr="006F7C31">
          <w:rPr>
            <w:rStyle w:val="Hyperlink"/>
            <w:noProof/>
          </w:rPr>
          <w:t>3.3.3</w:t>
        </w:r>
        <w:r>
          <w:rPr>
            <w:rFonts w:asciiTheme="minorHAnsi" w:eastAsiaTheme="minorEastAsia" w:hAnsiTheme="minorHAnsi"/>
            <w:noProof/>
            <w:lang w:val="en-US"/>
          </w:rPr>
          <w:tab/>
        </w:r>
        <w:r w:rsidRPr="006F7C31">
          <w:rPr>
            <w:rStyle w:val="Hyperlink"/>
            <w:noProof/>
          </w:rPr>
          <w:t>RomanToInt</w:t>
        </w:r>
        <w:r>
          <w:rPr>
            <w:noProof/>
            <w:webHidden/>
          </w:rPr>
          <w:tab/>
        </w:r>
        <w:r>
          <w:rPr>
            <w:noProof/>
            <w:webHidden/>
          </w:rPr>
          <w:fldChar w:fldCharType="begin"/>
        </w:r>
        <w:r>
          <w:rPr>
            <w:noProof/>
            <w:webHidden/>
          </w:rPr>
          <w:instrText xml:space="preserve"> PAGEREF _Toc371450950 \h </w:instrText>
        </w:r>
        <w:r>
          <w:rPr>
            <w:noProof/>
            <w:webHidden/>
          </w:rPr>
        </w:r>
        <w:r>
          <w:rPr>
            <w:noProof/>
            <w:webHidden/>
          </w:rPr>
          <w:fldChar w:fldCharType="separate"/>
        </w:r>
        <w:r w:rsidR="00855523">
          <w:rPr>
            <w:noProof/>
            <w:webHidden/>
          </w:rPr>
          <w:t>38</w:t>
        </w:r>
        <w:r>
          <w:rPr>
            <w:noProof/>
            <w:webHidden/>
          </w:rPr>
          <w:fldChar w:fldCharType="end"/>
        </w:r>
      </w:hyperlink>
    </w:p>
    <w:p w:rsidR="009F2306" w:rsidRDefault="009F2306">
      <w:pPr>
        <w:pStyle w:val="TOC1"/>
        <w:tabs>
          <w:tab w:val="left" w:pos="440"/>
          <w:tab w:val="right" w:leader="dot" w:pos="9062"/>
        </w:tabs>
        <w:rPr>
          <w:rFonts w:asciiTheme="minorHAnsi" w:eastAsiaTheme="minorEastAsia" w:hAnsiTheme="minorHAnsi"/>
          <w:noProof/>
          <w:lang w:val="en-US"/>
        </w:rPr>
      </w:pPr>
      <w:hyperlink w:anchor="_Toc371450951" w:history="1">
        <w:r w:rsidRPr="006F7C31">
          <w:rPr>
            <w:rStyle w:val="Hyperlink"/>
            <w:noProof/>
          </w:rPr>
          <w:t>4</w:t>
        </w:r>
        <w:r>
          <w:rPr>
            <w:rFonts w:asciiTheme="minorHAnsi" w:eastAsiaTheme="minorEastAsia" w:hAnsiTheme="minorHAnsi"/>
            <w:noProof/>
            <w:lang w:val="en-US"/>
          </w:rPr>
          <w:tab/>
        </w:r>
        <w:r w:rsidRPr="006F7C31">
          <w:rPr>
            <w:rStyle w:val="Hyperlink"/>
            <w:noProof/>
          </w:rPr>
          <w:t>Diskussion</w:t>
        </w:r>
        <w:r>
          <w:rPr>
            <w:noProof/>
            <w:webHidden/>
          </w:rPr>
          <w:tab/>
        </w:r>
        <w:r>
          <w:rPr>
            <w:noProof/>
            <w:webHidden/>
          </w:rPr>
          <w:fldChar w:fldCharType="begin"/>
        </w:r>
        <w:r>
          <w:rPr>
            <w:noProof/>
            <w:webHidden/>
          </w:rPr>
          <w:instrText xml:space="preserve"> PAGEREF _Toc371450951 \h </w:instrText>
        </w:r>
        <w:r>
          <w:rPr>
            <w:noProof/>
            <w:webHidden/>
          </w:rPr>
        </w:r>
        <w:r>
          <w:rPr>
            <w:noProof/>
            <w:webHidden/>
          </w:rPr>
          <w:fldChar w:fldCharType="separate"/>
        </w:r>
        <w:r w:rsidR="00855523">
          <w:rPr>
            <w:noProof/>
            <w:webHidden/>
          </w:rPr>
          <w:t>41</w:t>
        </w:r>
        <w:r>
          <w:rPr>
            <w:noProof/>
            <w:webHidden/>
          </w:rPr>
          <w:fldChar w:fldCharType="end"/>
        </w:r>
      </w:hyperlink>
    </w:p>
    <w:p w:rsidR="00854350" w:rsidRDefault="00A41A9E" w:rsidP="00854350">
      <w:r>
        <w:fldChar w:fldCharType="end"/>
      </w:r>
    </w:p>
    <w:p w:rsidR="00EC28DD" w:rsidRDefault="00EC28DD">
      <w:pPr>
        <w:spacing w:after="200" w:line="276" w:lineRule="auto"/>
      </w:pPr>
      <w:bookmarkStart w:id="0" w:name="_GoBack"/>
      <w:bookmarkEnd w:id="0"/>
      <w:r>
        <w:br w:type="page"/>
      </w:r>
    </w:p>
    <w:p w:rsidR="00730296" w:rsidRDefault="00730296" w:rsidP="00730296">
      <w:pPr>
        <w:pStyle w:val="Heading1"/>
      </w:pPr>
      <w:bookmarkStart w:id="1" w:name="_Toc371450915"/>
      <w:r>
        <w:lastRenderedPageBreak/>
        <w:t>Zeitspannen reloaded</w:t>
      </w:r>
      <w:bookmarkEnd w:id="1"/>
    </w:p>
    <w:p w:rsidR="0025254D" w:rsidRPr="0025254D" w:rsidRDefault="0025254D" w:rsidP="0025254D">
      <w:r>
        <w:t xml:space="preserve">Folgend ist die </w:t>
      </w:r>
      <w:r w:rsidR="005A42E1">
        <w:t xml:space="preserve">Dokumentation der </w:t>
      </w:r>
      <w:r>
        <w:t xml:space="preserve">Aufgabe 1 der Übung 3 </w:t>
      </w:r>
      <w:r w:rsidR="005A42E1">
        <w:t>angeführt</w:t>
      </w:r>
      <w:r>
        <w:t xml:space="preserve">, wo die bereits implementierten Funktionen und Prozeduren der Übung2 </w:t>
      </w:r>
      <w:r w:rsidR="005A42E1">
        <w:t xml:space="preserve">(Zeitkonvertierung) </w:t>
      </w:r>
      <w:r>
        <w:t xml:space="preserve">wiederverwendet und aufgabengemäß </w:t>
      </w:r>
      <w:r w:rsidR="00074C39">
        <w:t xml:space="preserve">angepasst </w:t>
      </w:r>
      <w:r>
        <w:t>werden sollen.</w:t>
      </w:r>
    </w:p>
    <w:p w:rsidR="00020B69" w:rsidRPr="002D378C" w:rsidRDefault="00020B69" w:rsidP="00020B69">
      <w:pPr>
        <w:pStyle w:val="Heading2"/>
      </w:pPr>
      <w:bookmarkStart w:id="2" w:name="_Toc371450916"/>
      <w:r>
        <w:t>Lösungsidee</w:t>
      </w:r>
      <w:bookmarkEnd w:id="2"/>
    </w:p>
    <w:p w:rsidR="0025254D" w:rsidRDefault="0025254D" w:rsidP="0025254D">
      <w:r>
        <w:t xml:space="preserve">Folgend ist die </w:t>
      </w:r>
      <w:r w:rsidR="00020B69">
        <w:t>Lösungsidee</w:t>
      </w:r>
      <w:r>
        <w:t xml:space="preserve"> für </w:t>
      </w:r>
      <w:r w:rsidR="00020B69">
        <w:t xml:space="preserve">die </w:t>
      </w:r>
      <w:r>
        <w:t>Aufgabe 1 angeführt, welche eine Neuimplementierung der Aufgabe Zeitkonvertierung der Übung 2 mit Hilfe eigens ein</w:t>
      </w:r>
      <w:r w:rsidR="00074C39">
        <w:t>geführter Datentypen verlangt</w:t>
      </w:r>
      <w:r w:rsidR="00020B69">
        <w:t xml:space="preserve"> und die Berechnung der Zeitdifferenz zweier Sekundenwerte.</w:t>
      </w:r>
    </w:p>
    <w:p w:rsidR="0025254D" w:rsidRDefault="0025254D" w:rsidP="0025254D">
      <w:r>
        <w:t>Dieses Mal wird auf eine doppelte Dokumentation (Dokument und Source) verzichtet, daher bitte unbedingt die Dokumentation im Source, bezüglich Änderungen und neuer Funktionen und Prozeduren</w:t>
      </w:r>
      <w:r w:rsidR="00074C39">
        <w:t>,</w:t>
      </w:r>
      <w:r>
        <w:t xml:space="preserve"> beachten.</w:t>
      </w:r>
    </w:p>
    <w:p w:rsidR="00020B69" w:rsidRDefault="00020B69" w:rsidP="00020B69">
      <w:pPr>
        <w:pStyle w:val="Heading3"/>
      </w:pPr>
      <w:bookmarkStart w:id="3" w:name="_Toc371450917"/>
      <w:r>
        <w:t>TimeSpanToSeconds / SecondsToTimeSpan</w:t>
      </w:r>
      <w:bookmarkEnd w:id="3"/>
    </w:p>
    <w:p w:rsidR="00C03FDE" w:rsidRDefault="006F6F27" w:rsidP="00730296">
      <w:r>
        <w:t xml:space="preserve">Für diese Aufgabenstellung </w:t>
      </w:r>
      <w:r w:rsidR="00483014">
        <w:t>sollen</w:t>
      </w:r>
      <w:r>
        <w:t xml:space="preserve"> die Algorithmen der Übung </w:t>
      </w:r>
      <w:r w:rsidR="00D74036">
        <w:t>2</w:t>
      </w:r>
      <w:r>
        <w:t xml:space="preserve"> weitestgehend wiederverwendet</w:t>
      </w:r>
      <w:r w:rsidR="00483014">
        <w:t xml:space="preserve"> werden</w:t>
      </w:r>
      <w:r>
        <w:t>.</w:t>
      </w:r>
      <w:r w:rsidR="00D44188">
        <w:t xml:space="preserve"> </w:t>
      </w:r>
      <w:r w:rsidR="00CE0FD0">
        <w:t xml:space="preserve">Es soll darauf geachtet werden, dass die Funktionen und Prozeduren so effizient wie möglich </w:t>
      </w:r>
      <w:r w:rsidR="00074C39">
        <w:t>angepasst</w:t>
      </w:r>
      <w:r w:rsidR="00CE0FD0">
        <w:t xml:space="preserve"> werden. </w:t>
      </w:r>
      <w:r w:rsidR="00483014">
        <w:t xml:space="preserve">Diese Änderungen werden im Source bei der </w:t>
      </w:r>
      <w:r w:rsidR="00C03FDE">
        <w:t>Schnittstellen</w:t>
      </w:r>
      <w:r w:rsidR="00483014">
        <w:t xml:space="preserve">dokumentation </w:t>
      </w:r>
      <w:r w:rsidR="008F3D13">
        <w:t>dokumentiert</w:t>
      </w:r>
      <w:r w:rsidR="00483014">
        <w:t xml:space="preserve">, daher sei hier auf den Source verwiesen. </w:t>
      </w:r>
    </w:p>
    <w:p w:rsidR="00CE0FD0" w:rsidRDefault="00CE0FD0" w:rsidP="00730296">
      <w:r>
        <w:t xml:space="preserve">Es gab bereits eine Fehlerbehandlung, die in dieser Implementierung verfeinert und erweitert werden soll. Die möglichen Fehler sollen über eine Enumeration </w:t>
      </w:r>
      <w:r w:rsidR="00C52816">
        <w:t>spezifiziert</w:t>
      </w:r>
      <w:r>
        <w:t xml:space="preserve"> werden.</w:t>
      </w:r>
      <w:r w:rsidR="00232711">
        <w:t xml:space="preserve"> </w:t>
      </w:r>
      <w:r w:rsidR="00C52816">
        <w:t>Insbesondere soll es diesmal möglich sein alle aufgetretenen Fehler zu beh</w:t>
      </w:r>
      <w:r w:rsidR="00AA4F2E">
        <w:t>an</w:t>
      </w:r>
      <w:r w:rsidR="00C52816">
        <w:t>deln</w:t>
      </w:r>
      <w:r w:rsidR="00483014">
        <w:t xml:space="preserve"> und dem Benutzer über die Konsole anzuzeigen</w:t>
      </w:r>
      <w:r w:rsidR="00C52816">
        <w:t>.</w:t>
      </w:r>
    </w:p>
    <w:p w:rsidR="00E572D2" w:rsidRDefault="00CC23F2" w:rsidP="00730296">
      <w:r>
        <w:t xml:space="preserve">Da hier ein Datentyp namens TimeSpan eingeführt werden soll, der das Datenobjekt für die Zeitwerte darstellt, </w:t>
      </w:r>
      <w:r w:rsidR="001716F9">
        <w:t xml:space="preserve">soll </w:t>
      </w:r>
      <w:r>
        <w:t xml:space="preserve">dieser </w:t>
      </w:r>
      <w:r w:rsidR="007F2097">
        <w:t xml:space="preserve">Datentyp </w:t>
      </w:r>
      <w:r>
        <w:t xml:space="preserve">auch die </w:t>
      </w:r>
      <w:r w:rsidR="001716F9">
        <w:t>Information der Aktion, die auf die Instanz angewendet werden kann, zur Verfügung stellen</w:t>
      </w:r>
      <w:r>
        <w:t xml:space="preserve">. Als Beispiel wenn eine Zeitdarstellung hinterlegt ist, kann auch nur eine Konvertierung dieser Zeitdarstellung zu einer Sekundendarstellung einen sinnvollen Wert ergeben. Daher soll hier auch ein Datentyp eingeführt werden </w:t>
      </w:r>
      <w:r w:rsidR="00237686">
        <w:t>der spezifiziert welche Art der Aktion auf die Instanz von TimeSpan ausgeführt soll.</w:t>
      </w:r>
      <w:r w:rsidR="007E28C2">
        <w:t xml:space="preserve"> </w:t>
      </w:r>
      <w:r w:rsidR="006F44DD">
        <w:t>Des Weiteren soll versucht werden alle oft verwendeten Definitionen über Typen zu spezifizieren, um die Definitionen zu kapseln</w:t>
      </w:r>
      <w:r w:rsidR="00074C39">
        <w:t xml:space="preserve">, sodass </w:t>
      </w:r>
      <w:r w:rsidR="006F44DD">
        <w:t>sie an einer Stelle geändert werden können, ohne dass der gesamte Code durchsucht werden muss. Bei diesen Änderungen und Definitionen sei</w:t>
      </w:r>
      <w:r w:rsidR="001023FC">
        <w:t xml:space="preserve"> </w:t>
      </w:r>
      <w:r w:rsidR="00CD2FA1">
        <w:t xml:space="preserve">auf </w:t>
      </w:r>
      <w:r w:rsidR="006F44DD">
        <w:t xml:space="preserve">die Dokumentation im </w:t>
      </w:r>
      <w:r w:rsidR="00C31676">
        <w:t>Source verwie</w:t>
      </w:r>
      <w:r w:rsidR="006F44DD">
        <w:t>sen.</w:t>
      </w:r>
    </w:p>
    <w:p w:rsidR="0086546A" w:rsidRDefault="0086546A" w:rsidP="00730296"/>
    <w:p w:rsidR="00342829" w:rsidRDefault="00342829" w:rsidP="00730296"/>
    <w:p w:rsidR="00342829" w:rsidRDefault="00342829" w:rsidP="00730296"/>
    <w:p w:rsidR="00342829" w:rsidRDefault="00342829" w:rsidP="00730296"/>
    <w:p w:rsidR="00020B69" w:rsidRDefault="00C05CEF" w:rsidP="00020B69">
      <w:pPr>
        <w:pStyle w:val="Heading3"/>
      </w:pPr>
      <w:bookmarkStart w:id="4" w:name="_Toc371450918"/>
      <w:r>
        <w:lastRenderedPageBreak/>
        <w:t>Zeitdifferenz</w:t>
      </w:r>
      <w:bookmarkEnd w:id="4"/>
    </w:p>
    <w:p w:rsidR="0026728A" w:rsidRDefault="0023170E" w:rsidP="00020B69">
      <w:r>
        <w:t xml:space="preserve">Es soll die Zeitdifferenz in Sekunden zweier </w:t>
      </w:r>
      <w:r w:rsidR="0026728A">
        <w:t xml:space="preserve">Zeitwerte </w:t>
      </w:r>
      <w:r>
        <w:t xml:space="preserve">errechnet werden. Diese beiden </w:t>
      </w:r>
      <w:r w:rsidR="0026728A">
        <w:t xml:space="preserve">Zeitwerte </w:t>
      </w:r>
      <w:r>
        <w:t xml:space="preserve">sollen über zwei Instanzen von TimeSpan zur Verfügung gestellt werden. Das Ergebnis inklusive der verwendeten </w:t>
      </w:r>
      <w:r w:rsidR="0026728A">
        <w:t xml:space="preserve">Zeitwerte </w:t>
      </w:r>
      <w:r>
        <w:t xml:space="preserve">für die Berechnung sowie etwaige aufgetretene  Fehler sollen über eine </w:t>
      </w:r>
      <w:r w:rsidR="0026728A">
        <w:t xml:space="preserve">drei </w:t>
      </w:r>
      <w:r>
        <w:t>TimeSpan Instanz</w:t>
      </w:r>
      <w:r w:rsidR="0026728A">
        <w:t>en</w:t>
      </w:r>
      <w:r>
        <w:t xml:space="preserve"> nach außen </w:t>
      </w:r>
      <w:r w:rsidR="00D649B0">
        <w:t xml:space="preserve">zurückgegeben </w:t>
      </w:r>
      <w:r>
        <w:t xml:space="preserve">werden. </w:t>
      </w:r>
    </w:p>
    <w:p w:rsidR="0026728A" w:rsidRDefault="0026728A" w:rsidP="0026728A">
      <w:pPr>
        <w:pStyle w:val="ListParagraph"/>
        <w:numPr>
          <w:ilvl w:val="0"/>
          <w:numId w:val="34"/>
        </w:numPr>
      </w:pPr>
      <w:r>
        <w:t>Before TimeSpan result</w:t>
      </w:r>
    </w:p>
    <w:p w:rsidR="0026728A" w:rsidRDefault="0026728A" w:rsidP="0026728A">
      <w:pPr>
        <w:pStyle w:val="ListParagraph"/>
        <w:numPr>
          <w:ilvl w:val="0"/>
          <w:numId w:val="34"/>
        </w:numPr>
      </w:pPr>
      <w:r>
        <w:t>After TimeSpan result</w:t>
      </w:r>
    </w:p>
    <w:p w:rsidR="0026728A" w:rsidRDefault="0026728A" w:rsidP="0026728A">
      <w:pPr>
        <w:pStyle w:val="ListParagraph"/>
        <w:numPr>
          <w:ilvl w:val="0"/>
          <w:numId w:val="34"/>
        </w:numPr>
      </w:pPr>
      <w:r>
        <w:t>Calculation result</w:t>
      </w:r>
    </w:p>
    <w:p w:rsidR="0086546A" w:rsidRDefault="0023170E" w:rsidP="0026728A">
      <w:r>
        <w:t xml:space="preserve">Die </w:t>
      </w:r>
      <w:r w:rsidR="009D687F">
        <w:t xml:space="preserve">existierende </w:t>
      </w:r>
      <w:r>
        <w:t xml:space="preserve">Funktion, die für die Fehlerbehandlung </w:t>
      </w:r>
      <w:r w:rsidR="009D687F">
        <w:t xml:space="preserve">der vorherig beschriebenen Aufgabe (a) </w:t>
      </w:r>
      <w:r>
        <w:t xml:space="preserve">verwendet wird, soll </w:t>
      </w:r>
      <w:r w:rsidR="009D687F">
        <w:t xml:space="preserve">so </w:t>
      </w:r>
      <w:r>
        <w:t>erweitert werden, damit sie auch Fehler behandeln kann</w:t>
      </w:r>
      <w:r w:rsidR="00E83062">
        <w:t>, welche bei der Berechnung der Differenz auftreten können</w:t>
      </w:r>
      <w:r>
        <w:t xml:space="preserve">. Es soll darauf geachtet werden, dass die beiden </w:t>
      </w:r>
      <w:r w:rsidR="0026728A">
        <w:t>Zeitwerte</w:t>
      </w:r>
      <w:r>
        <w:t xml:space="preserve"> nicht einander überschreiten. Dies bedeutet das die TimeSpan Instanz, die den älteren Zeitwert darstellt, nicht die TimeSpan Instanz, die den jüngeren Zeitwert </w:t>
      </w:r>
      <w:r w:rsidR="004B103B">
        <w:t>darstellt, überschreiten darf. Ein solcher Fall ist als Fehler zu interpretieren und soll dementsprechend behandelt werden.</w:t>
      </w:r>
    </w:p>
    <w:p w:rsidR="00FD2242" w:rsidRDefault="00FD2242" w:rsidP="0009407B">
      <w:pPr>
        <w:pStyle w:val="Heading2"/>
      </w:pPr>
      <w:bookmarkStart w:id="5" w:name="_Toc371450919"/>
      <w:r>
        <w:t>Source</w:t>
      </w:r>
      <w:bookmarkEnd w:id="5"/>
    </w:p>
    <w:p w:rsidR="00FD2242" w:rsidRDefault="00FD2242" w:rsidP="00FD2242">
      <w:r>
        <w:t>Folgend ist der Source des Programms SummarizerReloaded angeführt.</w:t>
      </w:r>
      <w:r w:rsidR="00DC29A1">
        <w:t xml:space="preserve"> H</w:t>
      </w:r>
      <w:r w:rsidR="002C0354">
        <w:t>ierbei sind alle vorherig d</w:t>
      </w:r>
      <w:r w:rsidR="00DC29A1">
        <w:t xml:space="preserve">okumentierten </w:t>
      </w:r>
      <w:r w:rsidR="00667017">
        <w:t>Teilaufgaben</w:t>
      </w:r>
      <w:r w:rsidR="00DC29A1">
        <w:t xml:space="preserve"> inkludiert.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This program is the refactored program of TimeConverter.</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It uses now custom spezified Types and not plain attributes anymore.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For the made changes please see interface documentation.</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91"/>
          <w:sz w:val="16"/>
          <w:szCs w:val="16"/>
          <w:lang w:val="en-US"/>
        </w:rPr>
        <w:t>PROGRAM</w:t>
      </w:r>
      <w:r w:rsidRPr="00C5713F">
        <w:rPr>
          <w:rStyle w:val="sc01"/>
          <w:sz w:val="16"/>
          <w:szCs w:val="16"/>
          <w:lang w:val="en-US"/>
        </w:rPr>
        <w:t xml:space="preserve"> </w:t>
      </w:r>
      <w:r w:rsidRPr="00C5713F">
        <w:rPr>
          <w:rStyle w:val="sc1"/>
          <w:sz w:val="16"/>
          <w:szCs w:val="16"/>
          <w:lang w:val="en-US"/>
        </w:rPr>
        <w:t>TimeConverter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21"/>
          <w:sz w:val="16"/>
          <w:szCs w:val="16"/>
          <w:lang w:val="en-US"/>
        </w:rPr>
        <w:t>{ #################### Type definitions ####################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TYPE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Enumeration which specifies the errors which can occur during an action invocation.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These enumerations are used to identify the occurred errors during the error handling.</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TimeSpan instance will hold any error which has occurred during an action invocation.</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ErrorCodes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NO_ERROR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INVALID_SECONDS</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INVALID_MINUTES</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INVALID_HOURS</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SECOND_OVERFLOW</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This enumeration specifies the actions which can be performed on the TimeSpan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These enumerations are set on the TimeSpan instance to indicate which action shall be performed</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on this instance, to get a proper result.</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NO_CONVERSION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TIME_TO_SECOND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SECOND_TO_TIME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CALC_DIFFERENCE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lastRenderedPageBreak/>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Enumeration which specifies the possible error types and is used to act as an array index.</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These enumerations are used to identify the type of error.</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This means it indicates on which value the error has occurred.</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OVERFLOW</w:t>
      </w:r>
      <w:r w:rsidRPr="00C5713F">
        <w:rPr>
          <w:rStyle w:val="sc13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Enumeration which specifies the types of the time constants and is used to act as an array index.</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These enumerations specify the time attributes which do have constants settings.</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TimeConstantType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HOURS_PER_DAY</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MINUTES_PER_HOUR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SECONDS_PER_MINUTE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Enumeration which specifies the types of the seconds hold by the TimeSpan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It acts as an array index, and is used to identify the before and after seconds during the error handling</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when calculate time difference action is performed.</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SecondType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BEFORE_TIME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AFTER_TIME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array type which specifies an array with an index of the type 'TimeConstantType'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Holds every time constants used for the conversion actions.</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TimeConstantArray</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ARRAY</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TimeConstantType</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OF</w:t>
      </w:r>
      <w:r w:rsidRPr="00C5713F">
        <w:rPr>
          <w:rStyle w:val="sc01"/>
          <w:sz w:val="16"/>
          <w:szCs w:val="16"/>
          <w:lang w:val="en-US"/>
        </w:rPr>
        <w:t xml:space="preserve"> </w:t>
      </w:r>
      <w:r w:rsidRPr="00C5713F">
        <w:rPr>
          <w:rStyle w:val="sc1"/>
          <w:sz w:val="16"/>
          <w:szCs w:val="16"/>
          <w:lang w:val="en-US"/>
        </w:rPr>
        <w:t>INTEGER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array type which specifies an array with an index of the type 'SecondType'.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Holds the before and after seconds used for the error handling during calculate time difference action invocation.</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SecondArray</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ARRAY</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SecondType</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OF</w:t>
      </w:r>
      <w:r w:rsidRPr="00C5713F">
        <w:rPr>
          <w:rStyle w:val="sc01"/>
          <w:sz w:val="16"/>
          <w:szCs w:val="16"/>
          <w:lang w:val="en-US"/>
        </w:rPr>
        <w:t xml:space="preserve"> </w:t>
      </w:r>
      <w:r w:rsidRPr="00C5713F">
        <w:rPr>
          <w:rStyle w:val="sc1"/>
          <w:sz w:val="16"/>
          <w:szCs w:val="16"/>
          <w:lang w:val="en-US"/>
        </w:rPr>
        <w:t>LONGINT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array type which specifies an array with an index of the type 'ErrorType'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Holds the occurred errors which can occur during an action invocation.</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ErrorArray</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ARRAY</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ErrorType</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OF</w:t>
      </w:r>
      <w:r w:rsidRPr="00C5713F">
        <w:rPr>
          <w:rStyle w:val="sc01"/>
          <w:sz w:val="16"/>
          <w:szCs w:val="16"/>
          <w:lang w:val="en-US"/>
        </w:rPr>
        <w:t xml:space="preserve"> </w:t>
      </w:r>
      <w:r w:rsidRPr="00C5713F">
        <w:rPr>
          <w:rStyle w:val="sc1"/>
          <w:sz w:val="16"/>
          <w:szCs w:val="16"/>
          <w:lang w:val="en-US"/>
        </w:rPr>
        <w:t>ErrorCodes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Record which holds the information of the time representations.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Acts as the data object used for all of the specified and implemented actions.</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TimeSpan</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RECORD</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INTEGER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INTEGER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INTEGER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timeInSeconds</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LONGINT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secondsArray</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SecondArray</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lastRenderedPageBreak/>
        <w:t xml:space="preserve">        </w:t>
      </w:r>
      <w:r w:rsidRPr="00C5713F">
        <w:rPr>
          <w:rStyle w:val="sc1"/>
          <w:sz w:val="16"/>
          <w:szCs w:val="16"/>
          <w:lang w:val="en-US"/>
        </w:rPr>
        <w:t>actionType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ActionType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errorArray</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ErrorArray</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21"/>
          <w:sz w:val="16"/>
          <w:szCs w:val="16"/>
          <w:lang w:val="en-US"/>
        </w:rPr>
        <w:t>{ #################### Constant definitions ####################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Constants which define the time constants.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values are accessible via the 'TimeConstantType' enum values acting as the index of this array type.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These constants are used for the time conversion actions.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ATTENTION: The order of the values must fit the 'TimeConstantType' enumeration specification.</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CONST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TimeConstantArray</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71"/>
          <w:sz w:val="16"/>
          <w:szCs w:val="16"/>
          <w:lang w:val="en-US"/>
        </w:rPr>
        <w:t>24</w:t>
      </w:r>
      <w:r w:rsidRPr="00C5713F">
        <w:rPr>
          <w:rStyle w:val="sc131"/>
          <w:sz w:val="16"/>
          <w:szCs w:val="16"/>
          <w:lang w:val="en-US"/>
        </w:rPr>
        <w:t>,</w:t>
      </w:r>
      <w:r w:rsidRPr="00C5713F">
        <w:rPr>
          <w:rStyle w:val="sc01"/>
          <w:sz w:val="16"/>
          <w:szCs w:val="16"/>
          <w:lang w:val="en-US"/>
        </w:rPr>
        <w:t xml:space="preserve"> </w:t>
      </w:r>
      <w:r w:rsidRPr="00C5713F">
        <w:rPr>
          <w:rStyle w:val="sc71"/>
          <w:sz w:val="16"/>
          <w:szCs w:val="16"/>
          <w:lang w:val="en-US"/>
        </w:rPr>
        <w:t>60</w:t>
      </w:r>
      <w:r w:rsidRPr="00C5713F">
        <w:rPr>
          <w:rStyle w:val="sc131"/>
          <w:sz w:val="16"/>
          <w:szCs w:val="16"/>
          <w:lang w:val="en-US"/>
        </w:rPr>
        <w:t>,</w:t>
      </w:r>
      <w:r w:rsidRPr="00C5713F">
        <w:rPr>
          <w:rStyle w:val="sc71"/>
          <w:sz w:val="16"/>
          <w:szCs w:val="16"/>
          <w:lang w:val="en-US"/>
        </w:rPr>
        <w:t>60</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21"/>
          <w:sz w:val="16"/>
          <w:szCs w:val="16"/>
          <w:lang w:val="en-US"/>
        </w:rPr>
        <w:t>{ #################### Helper Functions and Procedures ####################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Converts a integer to a string representation.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integer to be converted to a string</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@return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string representation of the given integer value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FUNCTION</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value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LONGINT</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STRING</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VAR</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STRING</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Str</w:t>
      </w:r>
      <w:r w:rsidRPr="00C5713F">
        <w:rPr>
          <w:rStyle w:val="sc131"/>
          <w:sz w:val="16"/>
          <w:szCs w:val="16"/>
          <w:lang w:val="en-US"/>
        </w:rPr>
        <w:t>(</w:t>
      </w:r>
      <w:r w:rsidRPr="00C5713F">
        <w:rPr>
          <w:rStyle w:val="sc1"/>
          <w:sz w:val="16"/>
          <w:szCs w:val="16"/>
          <w:lang w:val="en-US"/>
        </w:rPr>
        <w:t>value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ToString</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This function is used to initiate the TimeSpan instance with the given values for the defined attributes.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'errorArray' will be set to 'NO_ERROR' by default.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h: the hour to be set on the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m: the minute to be set on the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 the second to be set on the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timeInSeconds: the second representation to be set on the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lastRenderedPageBreak/>
        <w:t xml:space="preserve">        actionType: the action type to be set on the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@return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instantiated TimeSpan instance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FUNCTION</w:t>
      </w:r>
      <w:r w:rsidRPr="00C5713F">
        <w:rPr>
          <w:rStyle w:val="sc01"/>
          <w:sz w:val="16"/>
          <w:szCs w:val="16"/>
          <w:lang w:val="en-US"/>
        </w:rPr>
        <w:t xml:space="preserve"> </w:t>
      </w:r>
      <w:r w:rsidRPr="00C5713F">
        <w:rPr>
          <w:rStyle w:val="sc1"/>
          <w:sz w:val="16"/>
          <w:szCs w:val="16"/>
          <w:lang w:val="en-US"/>
        </w:rPr>
        <w:t>InitTimeSpan</w:t>
      </w:r>
      <w:r w:rsidRPr="00C5713F">
        <w:rPr>
          <w:rStyle w:val="sc131"/>
          <w:sz w:val="16"/>
          <w:szCs w:val="16"/>
          <w:lang w:val="en-US"/>
        </w:rPr>
        <w:t>(</w:t>
      </w:r>
      <w:r w:rsidRPr="00C5713F">
        <w:rPr>
          <w:rStyle w:val="sc1"/>
          <w:sz w:val="16"/>
          <w:szCs w:val="16"/>
          <w:lang w:val="en-US"/>
        </w:rPr>
        <w:t>h</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m</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INTEGER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timeInSeconds</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LONGINT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actionType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ActionType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VAR</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i</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ErrorType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j</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SecondType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h</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m</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timeInSeconds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actionType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FOR</w:t>
      </w:r>
      <w:r w:rsidRPr="00C5713F">
        <w:rPr>
          <w:rStyle w:val="sc01"/>
          <w:sz w:val="16"/>
          <w:szCs w:val="16"/>
          <w:lang w:val="en-US"/>
        </w:rPr>
        <w:t xml:space="preserve"> </w:t>
      </w:r>
      <w:r w:rsidRPr="00C5713F">
        <w:rPr>
          <w:rStyle w:val="sc1"/>
          <w:sz w:val="16"/>
          <w:szCs w:val="16"/>
          <w:lang w:val="en-US"/>
        </w:rPr>
        <w:t>i</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Low</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TO</w:t>
      </w:r>
      <w:r w:rsidRPr="00C5713F">
        <w:rPr>
          <w:rStyle w:val="sc01"/>
          <w:sz w:val="16"/>
          <w:szCs w:val="16"/>
          <w:lang w:val="en-US"/>
        </w:rPr>
        <w:t xml:space="preserve"> </w:t>
      </w:r>
      <w:r w:rsidRPr="00C5713F">
        <w:rPr>
          <w:rStyle w:val="sc1"/>
          <w:sz w:val="16"/>
          <w:szCs w:val="16"/>
          <w:lang w:val="en-US"/>
        </w:rPr>
        <w:t>High</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DO</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i</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NO_ERROR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FOR</w:t>
      </w:r>
      <w:r w:rsidRPr="00C5713F">
        <w:rPr>
          <w:rStyle w:val="sc01"/>
          <w:sz w:val="16"/>
          <w:szCs w:val="16"/>
          <w:lang w:val="en-US"/>
        </w:rPr>
        <w:t xml:space="preserve"> </w:t>
      </w:r>
      <w:r w:rsidRPr="00C5713F">
        <w:rPr>
          <w:rStyle w:val="sc1"/>
          <w:sz w:val="16"/>
          <w:szCs w:val="16"/>
          <w:lang w:val="en-US"/>
        </w:rPr>
        <w:t>j</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Low</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secondsArray</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TO</w:t>
      </w:r>
      <w:r w:rsidRPr="00C5713F">
        <w:rPr>
          <w:rStyle w:val="sc01"/>
          <w:sz w:val="16"/>
          <w:szCs w:val="16"/>
          <w:lang w:val="en-US"/>
        </w:rPr>
        <w:t xml:space="preserve"> </w:t>
      </w:r>
      <w:r w:rsidRPr="00C5713F">
        <w:rPr>
          <w:rStyle w:val="sc1"/>
          <w:sz w:val="16"/>
          <w:szCs w:val="16"/>
          <w:lang w:val="en-US"/>
        </w:rPr>
        <w:t>High</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secondsArray</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DO</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secondsArray</w:t>
      </w:r>
      <w:r w:rsidRPr="00C5713F">
        <w:rPr>
          <w:rStyle w:val="sc131"/>
          <w:sz w:val="16"/>
          <w:szCs w:val="16"/>
          <w:lang w:val="en-US"/>
        </w:rPr>
        <w:t>[</w:t>
      </w:r>
      <w:r w:rsidRPr="00C5713F">
        <w:rPr>
          <w:rStyle w:val="sc1"/>
          <w:sz w:val="16"/>
          <w:szCs w:val="16"/>
          <w:lang w:val="en-US"/>
        </w:rPr>
        <w:t>j</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71"/>
          <w:sz w:val="16"/>
          <w:szCs w:val="16"/>
          <w:lang w:val="en-US"/>
        </w:rPr>
        <w:t>0</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InitTimeSpan</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Function which validates the range of the given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value: the value which range shall be validated</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bottom: the bottom border of the given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top: the top border of the given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@return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true if the value is within the defined borders, false otherwise or if bottom &gt; top</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FUNCTION</w:t>
      </w:r>
      <w:r w:rsidRPr="00C5713F">
        <w:rPr>
          <w:rStyle w:val="sc01"/>
          <w:sz w:val="16"/>
          <w:szCs w:val="16"/>
          <w:lang w:val="en-US"/>
        </w:rPr>
        <w:t xml:space="preserve"> </w:t>
      </w:r>
      <w:r w:rsidRPr="00C5713F">
        <w:rPr>
          <w:rStyle w:val="sc1"/>
          <w:sz w:val="16"/>
          <w:szCs w:val="16"/>
          <w:lang w:val="en-US"/>
        </w:rPr>
        <w:t>ValidateRange</w:t>
      </w:r>
      <w:r w:rsidRPr="00C5713F">
        <w:rPr>
          <w:rStyle w:val="sc131"/>
          <w:sz w:val="16"/>
          <w:szCs w:val="16"/>
          <w:lang w:val="en-US"/>
        </w:rPr>
        <w:t>(</w:t>
      </w:r>
      <w:r w:rsidRPr="00C5713F">
        <w:rPr>
          <w:rStyle w:val="sc1"/>
          <w:sz w:val="16"/>
          <w:szCs w:val="16"/>
          <w:lang w:val="en-US"/>
        </w:rPr>
        <w:t>value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bottom</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top</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INTEGER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BOOLEAN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ValidateRange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false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bottom</w:t>
      </w:r>
      <w:r w:rsidRPr="00C5713F">
        <w:rPr>
          <w:rStyle w:val="sc01"/>
          <w:sz w:val="16"/>
          <w:szCs w:val="16"/>
          <w:lang w:val="en-US"/>
        </w:rPr>
        <w:t xml:space="preserve"> </w:t>
      </w:r>
      <w:r w:rsidRPr="00C5713F">
        <w:rPr>
          <w:rStyle w:val="sc131"/>
          <w:sz w:val="16"/>
          <w:szCs w:val="16"/>
          <w:lang w:val="en-US"/>
        </w:rPr>
        <w:t>&lt;=</w:t>
      </w:r>
      <w:r w:rsidRPr="00C5713F">
        <w:rPr>
          <w:rStyle w:val="sc01"/>
          <w:sz w:val="16"/>
          <w:szCs w:val="16"/>
          <w:lang w:val="en-US"/>
        </w:rPr>
        <w:t xml:space="preserve"> </w:t>
      </w:r>
      <w:r w:rsidRPr="00C5713F">
        <w:rPr>
          <w:rStyle w:val="sc1"/>
          <w:sz w:val="16"/>
          <w:szCs w:val="16"/>
          <w:lang w:val="en-US"/>
        </w:rPr>
        <w:t>top</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AND</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value</w:t>
      </w:r>
      <w:r w:rsidRPr="00C5713F">
        <w:rPr>
          <w:rStyle w:val="sc01"/>
          <w:sz w:val="16"/>
          <w:szCs w:val="16"/>
          <w:lang w:val="en-US"/>
        </w:rPr>
        <w:t xml:space="preserve"> </w:t>
      </w:r>
      <w:r w:rsidRPr="00C5713F">
        <w:rPr>
          <w:rStyle w:val="sc131"/>
          <w:sz w:val="16"/>
          <w:szCs w:val="16"/>
          <w:lang w:val="en-US"/>
        </w:rPr>
        <w:t>&gt;=</w:t>
      </w:r>
      <w:r w:rsidRPr="00C5713F">
        <w:rPr>
          <w:rStyle w:val="sc01"/>
          <w:sz w:val="16"/>
          <w:szCs w:val="16"/>
          <w:lang w:val="en-US"/>
        </w:rPr>
        <w:t xml:space="preserve"> </w:t>
      </w:r>
      <w:r w:rsidRPr="00C5713F">
        <w:rPr>
          <w:rStyle w:val="sc1"/>
          <w:sz w:val="16"/>
          <w:szCs w:val="16"/>
          <w:lang w:val="en-US"/>
        </w:rPr>
        <w:t>bottom</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AND</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value</w:t>
      </w:r>
      <w:r w:rsidRPr="00C5713F">
        <w:rPr>
          <w:rStyle w:val="sc01"/>
          <w:sz w:val="16"/>
          <w:szCs w:val="16"/>
          <w:lang w:val="en-US"/>
        </w:rPr>
        <w:t xml:space="preserve"> </w:t>
      </w:r>
      <w:r w:rsidRPr="00C5713F">
        <w:rPr>
          <w:rStyle w:val="sc131"/>
          <w:sz w:val="16"/>
          <w:szCs w:val="16"/>
          <w:lang w:val="en-US"/>
        </w:rPr>
        <w:t>&lt;=</w:t>
      </w:r>
      <w:r w:rsidRPr="00C5713F">
        <w:rPr>
          <w:rStyle w:val="sc01"/>
          <w:sz w:val="16"/>
          <w:szCs w:val="16"/>
          <w:lang w:val="en-US"/>
        </w:rPr>
        <w:t xml:space="preserve"> </w:t>
      </w:r>
      <w:r w:rsidRPr="00C5713F">
        <w:rPr>
          <w:rStyle w:val="sc1"/>
          <w:sz w:val="16"/>
          <w:szCs w:val="16"/>
          <w:lang w:val="en-US"/>
        </w:rPr>
        <w:t>top</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ValidateRange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true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lastRenderedPageBreak/>
        <w:t xml:space="preserve">    Function which detects an occurred error on the TimeSpan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An error is detected when at least one array element is set with an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error not equal to 'NO_ERROR'.</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span: the TimeSpan instance to detect set errors on.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@return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true if an error has been detected, false otherwise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FUNCTION</w:t>
      </w:r>
      <w:r w:rsidRPr="00C5713F">
        <w:rPr>
          <w:rStyle w:val="sc01"/>
          <w:sz w:val="16"/>
          <w:szCs w:val="16"/>
          <w:lang w:val="en-US"/>
        </w:rPr>
        <w:t xml:space="preserve"> </w:t>
      </w:r>
      <w:r w:rsidRPr="00C5713F">
        <w:rPr>
          <w:rStyle w:val="sc1"/>
          <w:sz w:val="16"/>
          <w:szCs w:val="16"/>
          <w:lang w:val="en-US"/>
        </w:rPr>
        <w:t>HasErrors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BOOLEAN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VAR</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i</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ErrorType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code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ErrorCodes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BOOLEAN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false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i</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Low</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code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i</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code</w:t>
      </w:r>
      <w:r w:rsidRPr="00C5713F">
        <w:rPr>
          <w:rStyle w:val="sc01"/>
          <w:sz w:val="16"/>
          <w:szCs w:val="16"/>
          <w:lang w:val="en-US"/>
        </w:rPr>
        <w:t xml:space="preserve"> </w:t>
      </w:r>
      <w:r w:rsidRPr="00C5713F">
        <w:rPr>
          <w:rStyle w:val="sc131"/>
          <w:sz w:val="16"/>
          <w:szCs w:val="16"/>
          <w:lang w:val="en-US"/>
        </w:rPr>
        <w:t>&lt;&gt;</w:t>
      </w:r>
      <w:r w:rsidRPr="00C5713F">
        <w:rPr>
          <w:rStyle w:val="sc01"/>
          <w:sz w:val="16"/>
          <w:szCs w:val="16"/>
          <w:lang w:val="en-US"/>
        </w:rPr>
        <w:t xml:space="preserve"> </w:t>
      </w:r>
      <w:r w:rsidRPr="00C5713F">
        <w:rPr>
          <w:rStyle w:val="sc1"/>
          <w:sz w:val="16"/>
          <w:szCs w:val="16"/>
          <w:lang w:val="en-US"/>
        </w:rPr>
        <w:t>NO_ERROR</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true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WHILE</w:t>
      </w:r>
      <w:r w:rsidRPr="00C5713F">
        <w:rPr>
          <w:rStyle w:val="sc01"/>
          <w:sz w:val="16"/>
          <w:szCs w:val="16"/>
          <w:lang w:val="en-US"/>
        </w:rPr>
        <w:t xml:space="preserve"> </w:t>
      </w:r>
      <w:r w:rsidRPr="00C5713F">
        <w:rPr>
          <w:rStyle w:val="sc131"/>
          <w:sz w:val="16"/>
          <w:szCs w:val="16"/>
          <w:lang w:val="en-US"/>
        </w:rPr>
        <w:t>(</w:t>
      </w:r>
      <w:r w:rsidRPr="00C5713F">
        <w:rPr>
          <w:rStyle w:val="sc91"/>
          <w:sz w:val="16"/>
          <w:szCs w:val="16"/>
          <w:lang w:val="en-US"/>
        </w:rPr>
        <w:t>NOT</w:t>
      </w:r>
      <w:r w:rsidRPr="00C5713F">
        <w:rPr>
          <w:rStyle w:val="sc01"/>
          <w:sz w:val="16"/>
          <w:szCs w:val="16"/>
          <w:lang w:val="en-US"/>
        </w:rPr>
        <w:t xml:space="preserve"> </w:t>
      </w:r>
      <w:r w:rsidRPr="00C5713F">
        <w:rPr>
          <w:rStyle w:val="sc1"/>
          <w:sz w:val="16"/>
          <w:szCs w:val="16"/>
          <w:lang w:val="en-US"/>
        </w:rPr>
        <w:t>error</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AND</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i</w:t>
      </w:r>
      <w:r w:rsidRPr="00C5713F">
        <w:rPr>
          <w:rStyle w:val="sc01"/>
          <w:sz w:val="16"/>
          <w:szCs w:val="16"/>
          <w:lang w:val="en-US"/>
        </w:rPr>
        <w:t xml:space="preserve"> </w:t>
      </w:r>
      <w:r w:rsidRPr="00C5713F">
        <w:rPr>
          <w:rStyle w:val="sc131"/>
          <w:sz w:val="16"/>
          <w:szCs w:val="16"/>
          <w:lang w:val="en-US"/>
        </w:rPr>
        <w:t>&lt;</w:t>
      </w:r>
      <w:r w:rsidRPr="00C5713F">
        <w:rPr>
          <w:rStyle w:val="sc01"/>
          <w:sz w:val="16"/>
          <w:szCs w:val="16"/>
          <w:lang w:val="en-US"/>
        </w:rPr>
        <w:t xml:space="preserve"> </w:t>
      </w:r>
      <w:r w:rsidRPr="00C5713F">
        <w:rPr>
          <w:rStyle w:val="sc1"/>
          <w:sz w:val="16"/>
          <w:szCs w:val="16"/>
          <w:lang w:val="en-US"/>
        </w:rPr>
        <w:t>High</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DO</w:t>
      </w: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Inc</w:t>
      </w:r>
      <w:r w:rsidRPr="00C5713F">
        <w:rPr>
          <w:rStyle w:val="sc131"/>
          <w:sz w:val="16"/>
          <w:szCs w:val="16"/>
          <w:lang w:val="en-US"/>
        </w:rPr>
        <w:t>(</w:t>
      </w:r>
      <w:r w:rsidRPr="00C5713F">
        <w:rPr>
          <w:rStyle w:val="sc1"/>
          <w:sz w:val="16"/>
          <w:szCs w:val="16"/>
          <w:lang w:val="en-US"/>
        </w:rPr>
        <w:t>i</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code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i</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code</w:t>
      </w:r>
      <w:r w:rsidRPr="00C5713F">
        <w:rPr>
          <w:rStyle w:val="sc01"/>
          <w:sz w:val="16"/>
          <w:szCs w:val="16"/>
          <w:lang w:val="en-US"/>
        </w:rPr>
        <w:t xml:space="preserve"> </w:t>
      </w:r>
      <w:r w:rsidRPr="00C5713F">
        <w:rPr>
          <w:rStyle w:val="sc131"/>
          <w:sz w:val="16"/>
          <w:szCs w:val="16"/>
          <w:lang w:val="en-US"/>
        </w:rPr>
        <w:t>&lt;&gt;</w:t>
      </w:r>
      <w:r w:rsidRPr="00C5713F">
        <w:rPr>
          <w:rStyle w:val="sc01"/>
          <w:sz w:val="16"/>
          <w:szCs w:val="16"/>
          <w:lang w:val="en-US"/>
        </w:rPr>
        <w:t xml:space="preserve"> </w:t>
      </w:r>
      <w:r w:rsidRPr="00C5713F">
        <w:rPr>
          <w:rStyle w:val="sc1"/>
          <w:sz w:val="16"/>
          <w:szCs w:val="16"/>
          <w:lang w:val="en-US"/>
        </w:rPr>
        <w:t>NO_ERROR</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true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HasErrors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Function to handle any error occurred on an action invocation and set on the given TimeSpan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span: the TimeSpan instance on which an action was performed and which could have any errors set.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@return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proper error message depending if errors were set on the TimeSpan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@changes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This function now handles all of the occurred errors and displays them to the console.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Formerly only the first detected error was handled.</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FUNCTION</w:t>
      </w:r>
      <w:r w:rsidRPr="00C5713F">
        <w:rPr>
          <w:rStyle w:val="sc01"/>
          <w:sz w:val="16"/>
          <w:szCs w:val="16"/>
          <w:lang w:val="en-US"/>
        </w:rPr>
        <w:t xml:space="preserve"> </w:t>
      </w:r>
      <w:r w:rsidRPr="00C5713F">
        <w:rPr>
          <w:rStyle w:val="sc1"/>
          <w:sz w:val="16"/>
          <w:szCs w:val="16"/>
          <w:lang w:val="en-US"/>
        </w:rPr>
        <w:t>HandleErrors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STRING</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VAR</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STRING</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lastRenderedPageBreak/>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HandleErrors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'No error detected'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HasErrors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Get errors for 'TIME_TO_SECOND' conversion type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OR</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TIME_TO_SECOND</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AND</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OVERFLOW</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&lt;&gt;</w:t>
      </w:r>
      <w:r w:rsidRPr="00C5713F">
        <w:rPr>
          <w:rStyle w:val="sc01"/>
          <w:sz w:val="16"/>
          <w:szCs w:val="16"/>
          <w:lang w:val="en-US"/>
        </w:rPr>
        <w:t xml:space="preserve"> </w:t>
      </w:r>
      <w:r w:rsidRPr="00C5713F">
        <w:rPr>
          <w:rStyle w:val="sc1"/>
          <w:sz w:val="16"/>
          <w:szCs w:val="16"/>
          <w:lang w:val="en-US"/>
        </w:rPr>
        <w:t>SECOND_OVERFLOW</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INVALID_HOURS</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INVALID_MINUTES</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INVALID_SECONDS</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Get error for 'SECOND_TO_TIME'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SECOND_TO_TIME</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AND</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INVALID_SECONDS</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Get the error for 'CALC_DIFFERENCE' </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AND</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OVERFLOW</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SECOND_OVERFLOW</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'Overflow. before: '</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secondsArray</w:t>
      </w:r>
      <w:r w:rsidRPr="00C5713F">
        <w:rPr>
          <w:rStyle w:val="sc131"/>
          <w:sz w:val="16"/>
          <w:szCs w:val="16"/>
          <w:lang w:val="en-US"/>
        </w:rPr>
        <w:t>[</w:t>
      </w:r>
      <w:r w:rsidRPr="00C5713F">
        <w:rPr>
          <w:rStyle w:val="sc1"/>
          <w:sz w:val="16"/>
          <w:szCs w:val="16"/>
          <w:lang w:val="en-US"/>
        </w:rPr>
        <w:t>BEFORE_TIME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 | after: '</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ToString</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secondsArray</w:t>
      </w:r>
      <w:r w:rsidRPr="00C5713F">
        <w:rPr>
          <w:rStyle w:val="sc131"/>
          <w:sz w:val="16"/>
          <w:szCs w:val="16"/>
          <w:lang w:val="en-US"/>
        </w:rPr>
        <w:t>[</w:t>
      </w:r>
      <w:r w:rsidRPr="00C5713F">
        <w:rPr>
          <w:rStyle w:val="sc1"/>
          <w:sz w:val="16"/>
          <w:szCs w:val="16"/>
          <w:lang w:val="en-US"/>
        </w:rPr>
        <w:t>AFTER_TIME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rPr>
      </w:pPr>
      <w:r w:rsidRPr="00C5713F">
        <w:rPr>
          <w:rStyle w:val="sc01"/>
          <w:sz w:val="16"/>
          <w:szCs w:val="16"/>
          <w:lang w:val="en-US"/>
        </w:rPr>
        <w:t xml:space="preserve">      </w:t>
      </w:r>
      <w:r w:rsidRPr="00C5713F">
        <w:rPr>
          <w:rStyle w:val="sc1"/>
          <w:sz w:val="16"/>
          <w:szCs w:val="16"/>
          <w:lang w:val="en-US"/>
        </w:rPr>
        <w:t>HandleErrors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 xml:space="preserve">'One or more errors have been detected. </w:t>
      </w:r>
      <w:r w:rsidRPr="00C5713F">
        <w:rPr>
          <w:rStyle w:val="sc101"/>
          <w:sz w:val="16"/>
          <w:szCs w:val="16"/>
        </w:rPr>
        <w:t>'</w:t>
      </w:r>
      <w:r w:rsidRPr="00C5713F">
        <w:rPr>
          <w:rStyle w:val="sc01"/>
          <w:sz w:val="16"/>
          <w:szCs w:val="16"/>
        </w:rPr>
        <w:t xml:space="preserve"> </w:t>
      </w:r>
      <w:r w:rsidRPr="00C5713F">
        <w:rPr>
          <w:rStyle w:val="sc131"/>
          <w:sz w:val="16"/>
          <w:szCs w:val="16"/>
        </w:rPr>
        <w:t>+</w:t>
      </w:r>
      <w:r w:rsidRPr="00C5713F">
        <w:rPr>
          <w:rStyle w:val="sc01"/>
          <w:sz w:val="16"/>
          <w:szCs w:val="16"/>
        </w:rPr>
        <w:t xml:space="preserve"> </w:t>
      </w:r>
      <w:r w:rsidRPr="00C5713F">
        <w:rPr>
          <w:rStyle w:val="sc1"/>
          <w:sz w:val="16"/>
          <w:szCs w:val="16"/>
        </w:rPr>
        <w:t>errors</w:t>
      </w:r>
      <w:r w:rsidRPr="00C5713F">
        <w:rPr>
          <w:rStyle w:val="sc131"/>
          <w:sz w:val="16"/>
          <w:szCs w:val="16"/>
        </w:rPr>
        <w:t>;</w:t>
      </w:r>
      <w:r w:rsidRPr="00C5713F">
        <w:rPr>
          <w:rStyle w:val="sc01"/>
          <w:sz w:val="16"/>
          <w:szCs w:val="16"/>
        </w:rPr>
        <w:t xml:space="preserve">       </w:t>
      </w:r>
    </w:p>
    <w:p w:rsidR="00C5713F" w:rsidRPr="00C5713F" w:rsidRDefault="00C5713F" w:rsidP="00C5713F">
      <w:pPr>
        <w:shd w:val="clear" w:color="auto" w:fill="FFFFFF"/>
        <w:rPr>
          <w:rStyle w:val="sc01"/>
          <w:sz w:val="16"/>
          <w:szCs w:val="16"/>
        </w:rPr>
      </w:pPr>
      <w:r w:rsidRPr="00C5713F">
        <w:rPr>
          <w:rStyle w:val="sc01"/>
          <w:sz w:val="16"/>
          <w:szCs w:val="16"/>
        </w:rPr>
        <w:t xml:space="preserve">    </w:t>
      </w:r>
    </w:p>
    <w:p w:rsidR="00C5713F" w:rsidRPr="00C5713F" w:rsidRDefault="00C5713F" w:rsidP="00C5713F">
      <w:pPr>
        <w:shd w:val="clear" w:color="auto" w:fill="FFFFFF"/>
        <w:rPr>
          <w:rStyle w:val="sc01"/>
          <w:sz w:val="16"/>
          <w:szCs w:val="16"/>
        </w:rPr>
      </w:pPr>
      <w:r w:rsidRPr="00C5713F">
        <w:rPr>
          <w:rStyle w:val="sc01"/>
          <w:sz w:val="16"/>
          <w:szCs w:val="16"/>
        </w:rPr>
        <w:t xml:space="preserve">    </w:t>
      </w:r>
      <w:r w:rsidRPr="00C5713F">
        <w:rPr>
          <w:rStyle w:val="sc91"/>
          <w:sz w:val="16"/>
          <w:szCs w:val="16"/>
        </w:rPr>
        <w:t>END</w:t>
      </w:r>
      <w:r w:rsidRPr="00C5713F">
        <w:rPr>
          <w:rStyle w:val="sc131"/>
          <w:sz w:val="16"/>
          <w:szCs w:val="16"/>
        </w:rPr>
        <w:t>;</w:t>
      </w:r>
    </w:p>
    <w:p w:rsidR="00C5713F" w:rsidRPr="00C5713F" w:rsidRDefault="00C5713F" w:rsidP="00C5713F">
      <w:pPr>
        <w:shd w:val="clear" w:color="auto" w:fill="FFFFFF"/>
        <w:rPr>
          <w:rStyle w:val="sc01"/>
          <w:sz w:val="16"/>
          <w:szCs w:val="16"/>
        </w:rPr>
      </w:pPr>
      <w:r w:rsidRPr="00C5713F">
        <w:rPr>
          <w:rStyle w:val="sc01"/>
          <w:sz w:val="16"/>
          <w:szCs w:val="16"/>
        </w:rPr>
        <w:t xml:space="preserve">  </w:t>
      </w:r>
      <w:r w:rsidRPr="00C5713F">
        <w:rPr>
          <w:rStyle w:val="sc91"/>
          <w:sz w:val="16"/>
          <w:szCs w:val="16"/>
        </w:rPr>
        <w:t>END</w:t>
      </w:r>
      <w:r w:rsidRPr="00C5713F">
        <w:rPr>
          <w:rStyle w:val="sc131"/>
          <w:sz w:val="16"/>
          <w:szCs w:val="16"/>
        </w:rPr>
        <w:t>;</w:t>
      </w:r>
    </w:p>
    <w:p w:rsidR="00C5713F" w:rsidRPr="00C5713F" w:rsidRDefault="00C5713F" w:rsidP="00C5713F">
      <w:pPr>
        <w:shd w:val="clear" w:color="auto" w:fill="FFFFFF"/>
        <w:rPr>
          <w:rStyle w:val="sc01"/>
          <w:sz w:val="16"/>
          <w:szCs w:val="16"/>
        </w:rPr>
      </w:pPr>
      <w:r w:rsidRPr="00C5713F">
        <w:rPr>
          <w:rStyle w:val="sc01"/>
          <w:sz w:val="16"/>
          <w:szCs w:val="16"/>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21"/>
          <w:sz w:val="16"/>
          <w:szCs w:val="16"/>
          <w:lang w:val="en-US"/>
        </w:rPr>
        <w:t>{ #################### Action Functions and Procedures ####################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Function which converts the 'timeInSeocnds' set on the given TimeSpan instance to hour, minute and second values, which will be set on the returned TimeSpan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span: the TimeSpan instance which holds the to convert seconds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@return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lastRenderedPageBreak/>
        <w:t xml:space="preserve">        the TimeSpan instance containing the calculated time representation of the set 'timeInSeconds'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@changes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Formerly this function was a procedure and this procedure had formal parameters for the timeInSeoonds and each calculated value to be returned.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Now all values are provided by the given TimeSpan instance and the result will be set on this instance as well.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This is the reason why this is now an function and not a procedure anymore.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FUNCTION</w:t>
      </w:r>
      <w:r w:rsidRPr="00C5713F">
        <w:rPr>
          <w:rStyle w:val="sc01"/>
          <w:sz w:val="16"/>
          <w:szCs w:val="16"/>
          <w:lang w:val="en-US"/>
        </w:rPr>
        <w:t xml:space="preserve"> </w:t>
      </w:r>
      <w:r w:rsidRPr="00C5713F">
        <w:rPr>
          <w:rStyle w:val="sc1"/>
          <w:sz w:val="16"/>
          <w:szCs w:val="16"/>
          <w:lang w:val="en-US"/>
        </w:rPr>
        <w:t>SecondsToTimeSpan</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131"/>
          <w:sz w:val="16"/>
          <w:szCs w:val="16"/>
          <w:lang w:val="en-US"/>
        </w:rPr>
        <w:t>&gt;</w:t>
      </w:r>
      <w:r w:rsidRPr="00C5713F">
        <w:rPr>
          <w:rStyle w:val="sc01"/>
          <w:sz w:val="16"/>
          <w:szCs w:val="16"/>
          <w:lang w:val="en-US"/>
        </w:rPr>
        <w:t xml:space="preserve"> </w:t>
      </w:r>
      <w:r w:rsidRPr="00C5713F">
        <w:rPr>
          <w:rStyle w:val="sc71"/>
          <w:sz w:val="16"/>
          <w:szCs w:val="16"/>
          <w:lang w:val="en-US"/>
        </w:rPr>
        <w:t>0</w:t>
      </w:r>
      <w:r w:rsidRPr="00C5713F">
        <w:rPr>
          <w:rStyle w:val="sc01"/>
          <w:sz w:val="16"/>
          <w:szCs w:val="16"/>
          <w:lang w:val="en-US"/>
        </w:rPr>
        <w:t xml:space="preserve"> </w:t>
      </w:r>
      <w:r w:rsidRPr="00C5713F">
        <w:rPr>
          <w:rStyle w:val="sc91"/>
          <w:sz w:val="16"/>
          <w:szCs w:val="16"/>
          <w:lang w:val="en-US"/>
        </w:rPr>
        <w:t>THEN</w:t>
      </w: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91"/>
          <w:sz w:val="16"/>
          <w:szCs w:val="16"/>
          <w:lang w:val="en-US"/>
        </w:rPr>
        <w:t>DIV</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SECONDS_PER_MINUTE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MINUTES_PER_HOUR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SECONDS_PER_MINUTE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MINUTES_PER_HOUR</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DIV</w:t>
      </w: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MINUTES_PER_HOUR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SECONDS_PER_MINUTE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MINUTES_PER_HOUR</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MINUTES_PER_HOUR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INVALID_SECONDS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SecondsToTimeSpan</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Function which calculates the second representation of the given time 'hh:mm:ss' set on the TimeSpan instance.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span: the TimeSpan instance which holds the time representation.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@return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TimeSpan instance with the set calculated 'timeInSeconds' value or any occurred errors set on 'errorArray'</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@see ValidateRange(value, range: INTEGER): BOOLEAN;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@see CONST at program head</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timeConstant Array with all used time constants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@changes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Formerly this function had formal parameters for all time values and returned the calculated seconds.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Also this function was only able to detect one error, because only one error was handleable.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error was saved on the returned second value with a value less then zero.</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No all needed time values are hold by the given TimeSpan instance and also the result or all occurred errors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are set on the returned TimeSpan instance.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FUNCTION</w:t>
      </w:r>
      <w:r w:rsidRPr="00C5713F">
        <w:rPr>
          <w:rStyle w:val="sc01"/>
          <w:sz w:val="16"/>
          <w:szCs w:val="16"/>
          <w:lang w:val="en-US"/>
        </w:rPr>
        <w:t xml:space="preserve"> </w:t>
      </w:r>
      <w:r w:rsidRPr="00C5713F">
        <w:rPr>
          <w:rStyle w:val="sc1"/>
          <w:sz w:val="16"/>
          <w:szCs w:val="16"/>
          <w:lang w:val="en-US"/>
        </w:rPr>
        <w:t>TimeSpanToSeconds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lastRenderedPageBreak/>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01"/>
          <w:sz w:val="16"/>
          <w:szCs w:val="16"/>
          <w:lang w:val="en-US"/>
        </w:rPr>
        <w:t xml:space="preserve"> </w:t>
      </w:r>
      <w:r w:rsidRPr="00C5713F">
        <w:rPr>
          <w:rStyle w:val="sc131"/>
          <w:sz w:val="16"/>
          <w:szCs w:val="16"/>
          <w:lang w:val="en-US"/>
        </w:rPr>
        <w:t>&lt;</w:t>
      </w:r>
      <w:r w:rsidRPr="00C5713F">
        <w:rPr>
          <w:rStyle w:val="sc01"/>
          <w:sz w:val="16"/>
          <w:szCs w:val="16"/>
          <w:lang w:val="en-US"/>
        </w:rPr>
        <w:t xml:space="preserve"> </w:t>
      </w:r>
      <w:r w:rsidRPr="00C5713F">
        <w:rPr>
          <w:rStyle w:val="sc71"/>
          <w:sz w:val="16"/>
          <w:szCs w:val="16"/>
          <w:lang w:val="en-US"/>
        </w:rPr>
        <w:t>0</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INVALID_HOURS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91"/>
          <w:sz w:val="16"/>
          <w:szCs w:val="16"/>
          <w:lang w:val="en-US"/>
        </w:rPr>
        <w:t>NOT</w:t>
      </w:r>
      <w:r w:rsidRPr="00C5713F">
        <w:rPr>
          <w:rStyle w:val="sc01"/>
          <w:sz w:val="16"/>
          <w:szCs w:val="16"/>
          <w:lang w:val="en-US"/>
        </w:rPr>
        <w:t xml:space="preserve"> </w:t>
      </w:r>
      <w:r w:rsidRPr="00C5713F">
        <w:rPr>
          <w:rStyle w:val="sc1"/>
          <w:sz w:val="16"/>
          <w:szCs w:val="16"/>
          <w:lang w:val="en-US"/>
        </w:rPr>
        <w:t>ValidateRange</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71"/>
          <w:sz w:val="16"/>
          <w:szCs w:val="16"/>
          <w:lang w:val="en-US"/>
        </w:rPr>
        <w:t>0</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MINUTES_PER_HOUR</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71"/>
          <w:sz w:val="16"/>
          <w:szCs w:val="16"/>
          <w:lang w:val="en-US"/>
        </w:rPr>
        <w:t>1</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INVALID_MINUTES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91"/>
          <w:sz w:val="16"/>
          <w:szCs w:val="16"/>
          <w:lang w:val="en-US"/>
        </w:rPr>
        <w:t>NOT</w:t>
      </w:r>
      <w:r w:rsidRPr="00C5713F">
        <w:rPr>
          <w:rStyle w:val="sc01"/>
          <w:sz w:val="16"/>
          <w:szCs w:val="16"/>
          <w:lang w:val="en-US"/>
        </w:rPr>
        <w:t xml:space="preserve"> </w:t>
      </w:r>
      <w:r w:rsidRPr="00C5713F">
        <w:rPr>
          <w:rStyle w:val="sc1"/>
          <w:sz w:val="16"/>
          <w:szCs w:val="16"/>
          <w:lang w:val="en-US"/>
        </w:rPr>
        <w:t>ValidateRange</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71"/>
          <w:sz w:val="16"/>
          <w:szCs w:val="16"/>
          <w:lang w:val="en-US"/>
        </w:rPr>
        <w:t>0</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SECONDS_PER_MINUTE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71"/>
          <w:sz w:val="16"/>
          <w:szCs w:val="16"/>
          <w:lang w:val="en-US"/>
        </w:rPr>
        <w:t>1</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INVALID_SECONDS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91"/>
          <w:sz w:val="16"/>
          <w:szCs w:val="16"/>
          <w:lang w:val="en-US"/>
        </w:rPr>
        <w:t>NOT</w:t>
      </w:r>
      <w:r w:rsidRPr="00C5713F">
        <w:rPr>
          <w:rStyle w:val="sc01"/>
          <w:sz w:val="16"/>
          <w:szCs w:val="16"/>
          <w:lang w:val="en-US"/>
        </w:rPr>
        <w:t xml:space="preserve"> </w:t>
      </w:r>
      <w:r w:rsidRPr="00C5713F">
        <w:rPr>
          <w:rStyle w:val="sc1"/>
          <w:sz w:val="16"/>
          <w:szCs w:val="16"/>
          <w:lang w:val="en-US"/>
        </w:rPr>
        <w:t>HasErrors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MINUTES_PER_HOUR</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SECONDS_PER_MINUTE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timeConstant</w:t>
      </w:r>
      <w:r w:rsidRPr="00C5713F">
        <w:rPr>
          <w:rStyle w:val="sc131"/>
          <w:sz w:val="16"/>
          <w:szCs w:val="16"/>
          <w:lang w:val="en-US"/>
        </w:rPr>
        <w:t>[</w:t>
      </w:r>
      <w:r w:rsidRPr="00C5713F">
        <w:rPr>
          <w:rStyle w:val="sc1"/>
          <w:sz w:val="16"/>
          <w:szCs w:val="16"/>
          <w:lang w:val="en-US"/>
        </w:rPr>
        <w:t>SECONDS_PER_MINUTE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TimeSpanToSeconds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Procedure which calculates the time difference in seconds between the two given TimeSpan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instances.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before: the TimeSpan instance representing the lower time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after: the TimeSpan instance representing the higher time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@return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calcResult: the TimeSpan instance which holds the calculated time difference, or the set error</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which would occur if 'before TimeSpan ' has a second value which is after the 'after TimeSpan' second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beforeResult: the before TimeSpan instance which holds the result or any occurres errors during seocnd conversion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beforeResult: the after TimeSpan instance which holds the result or any occurres errors during seocnd conversion</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PROCEDURE</w:t>
      </w:r>
      <w:r w:rsidRPr="00C5713F">
        <w:rPr>
          <w:rStyle w:val="sc01"/>
          <w:sz w:val="16"/>
          <w:szCs w:val="16"/>
          <w:lang w:val="en-US"/>
        </w:rPr>
        <w:t xml:space="preserve"> </w:t>
      </w:r>
      <w:r w:rsidRPr="00C5713F">
        <w:rPr>
          <w:rStyle w:val="sc1"/>
          <w:sz w:val="16"/>
          <w:szCs w:val="16"/>
          <w:lang w:val="en-US"/>
        </w:rPr>
        <w:t>TimeDifference</w:t>
      </w:r>
      <w:r w:rsidRPr="00C5713F">
        <w:rPr>
          <w:rStyle w:val="sc131"/>
          <w:sz w:val="16"/>
          <w:szCs w:val="16"/>
          <w:lang w:val="en-US"/>
        </w:rPr>
        <w:t>(</w:t>
      </w:r>
      <w:r w:rsidRPr="00C5713F">
        <w:rPr>
          <w:rStyle w:val="sc1"/>
          <w:sz w:val="16"/>
          <w:szCs w:val="16"/>
          <w:lang w:val="en-US"/>
        </w:rPr>
        <w:t>before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w:t>
      </w:r>
      <w:r w:rsidRPr="00C5713F">
        <w:rPr>
          <w:rStyle w:val="sc131"/>
          <w:sz w:val="16"/>
          <w:szCs w:val="16"/>
          <w:lang w:val="en-US"/>
        </w:rPr>
        <w:t>:</w:t>
      </w:r>
      <w:r w:rsidRPr="00C5713F">
        <w:rPr>
          <w:rStyle w:val="sc1"/>
          <w:sz w:val="16"/>
          <w:szCs w:val="16"/>
          <w:lang w:val="en-US"/>
        </w:rPr>
        <w:t>TimeSpan</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VAR</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calcResult</w:t>
      </w:r>
      <w:r w:rsidRPr="00C5713F">
        <w:rPr>
          <w:rStyle w:val="sc131"/>
          <w:sz w:val="16"/>
          <w:szCs w:val="16"/>
          <w:lang w:val="en-US"/>
        </w:rPr>
        <w:t>:</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calcResult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CALC_DIFFERENCE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beforeResult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TimeSpanToSeconds</w:t>
      </w:r>
      <w:r w:rsidRPr="00C5713F">
        <w:rPr>
          <w:rStyle w:val="sc131"/>
          <w:sz w:val="16"/>
          <w:szCs w:val="16"/>
          <w:lang w:val="en-US"/>
        </w:rPr>
        <w:t>(</w:t>
      </w:r>
      <w:r w:rsidRPr="00C5713F">
        <w:rPr>
          <w:rStyle w:val="sc1"/>
          <w:sz w:val="16"/>
          <w:szCs w:val="16"/>
          <w:lang w:val="en-US"/>
        </w:rPr>
        <w:t>before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afterResult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TimeSpanToSeconds</w:t>
      </w:r>
      <w:r w:rsidRPr="00C5713F">
        <w:rPr>
          <w:rStyle w:val="sc131"/>
          <w:sz w:val="16"/>
          <w:szCs w:val="16"/>
          <w:lang w:val="en-US"/>
        </w:rPr>
        <w:t>(</w:t>
      </w:r>
      <w:r w:rsidRPr="00C5713F">
        <w:rPr>
          <w:rStyle w:val="sc1"/>
          <w:sz w:val="16"/>
          <w:szCs w:val="16"/>
          <w:lang w:val="en-US"/>
        </w:rPr>
        <w:t>after</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calcResult</w:t>
      </w:r>
      <w:r w:rsidRPr="00C5713F">
        <w:rPr>
          <w:rStyle w:val="sc131"/>
          <w:sz w:val="16"/>
          <w:szCs w:val="16"/>
          <w:lang w:val="en-US"/>
        </w:rPr>
        <w:t>.</w:t>
      </w:r>
      <w:r w:rsidRPr="00C5713F">
        <w:rPr>
          <w:rStyle w:val="sc1"/>
          <w:sz w:val="16"/>
          <w:szCs w:val="16"/>
          <w:lang w:val="en-US"/>
        </w:rPr>
        <w:t>secondsArray</w:t>
      </w:r>
      <w:r w:rsidRPr="00C5713F">
        <w:rPr>
          <w:rStyle w:val="sc131"/>
          <w:sz w:val="16"/>
          <w:szCs w:val="16"/>
          <w:lang w:val="en-US"/>
        </w:rPr>
        <w:t>[</w:t>
      </w:r>
      <w:r w:rsidRPr="00C5713F">
        <w:rPr>
          <w:rStyle w:val="sc1"/>
          <w:sz w:val="16"/>
          <w:szCs w:val="16"/>
          <w:lang w:val="en-US"/>
        </w:rPr>
        <w:t>BEFORE_TIME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1"/>
          <w:sz w:val="16"/>
          <w:szCs w:val="16"/>
          <w:lang w:val="en-US"/>
        </w:rPr>
        <w:t>timeInSeconds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calcResult</w:t>
      </w:r>
      <w:r w:rsidRPr="00C5713F">
        <w:rPr>
          <w:rStyle w:val="sc131"/>
          <w:sz w:val="16"/>
          <w:szCs w:val="16"/>
          <w:lang w:val="en-US"/>
        </w:rPr>
        <w:t>.</w:t>
      </w:r>
      <w:r w:rsidRPr="00C5713F">
        <w:rPr>
          <w:rStyle w:val="sc1"/>
          <w:sz w:val="16"/>
          <w:szCs w:val="16"/>
          <w:lang w:val="en-US"/>
        </w:rPr>
        <w:t>secondsArray</w:t>
      </w:r>
      <w:r w:rsidRPr="00C5713F">
        <w:rPr>
          <w:rStyle w:val="sc131"/>
          <w:sz w:val="16"/>
          <w:szCs w:val="16"/>
          <w:lang w:val="en-US"/>
        </w:rPr>
        <w:t>[</w:t>
      </w:r>
      <w:r w:rsidRPr="00C5713F">
        <w:rPr>
          <w:rStyle w:val="sc1"/>
          <w:sz w:val="16"/>
          <w:szCs w:val="16"/>
          <w:lang w:val="en-US"/>
        </w:rPr>
        <w:t>AFTER_TIME</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1"/>
          <w:sz w:val="16"/>
          <w:szCs w:val="16"/>
          <w:lang w:val="en-US"/>
        </w:rPr>
        <w:t>timeInSeconds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31"/>
          <w:sz w:val="16"/>
          <w:szCs w:val="16"/>
          <w:lang w:val="en-US"/>
        </w:rPr>
        <w:t>(</w:t>
      </w:r>
      <w:r w:rsidRPr="00C5713F">
        <w:rPr>
          <w:rStyle w:val="sc91"/>
          <w:sz w:val="16"/>
          <w:szCs w:val="16"/>
          <w:lang w:val="en-US"/>
        </w:rPr>
        <w:t>NOT</w:t>
      </w:r>
      <w:r w:rsidRPr="00C5713F">
        <w:rPr>
          <w:rStyle w:val="sc01"/>
          <w:sz w:val="16"/>
          <w:szCs w:val="16"/>
          <w:lang w:val="en-US"/>
        </w:rPr>
        <w:t xml:space="preserve"> </w:t>
      </w:r>
      <w:r w:rsidRPr="00C5713F">
        <w:rPr>
          <w:rStyle w:val="sc1"/>
          <w:sz w:val="16"/>
          <w:szCs w:val="16"/>
          <w:lang w:val="en-US"/>
        </w:rPr>
        <w:t>HasErrors</w:t>
      </w:r>
      <w:r w:rsidRPr="00C5713F">
        <w:rPr>
          <w:rStyle w:val="sc131"/>
          <w:sz w:val="16"/>
          <w:szCs w:val="16"/>
          <w:lang w:val="en-US"/>
        </w:rPr>
        <w:t>(</w:t>
      </w:r>
      <w:r w:rsidRPr="00C5713F">
        <w:rPr>
          <w:rStyle w:val="sc1"/>
          <w:sz w:val="16"/>
          <w:szCs w:val="16"/>
          <w:lang w:val="en-US"/>
        </w:rPr>
        <w:t>beforeResult</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AND</w:t>
      </w:r>
      <w:r w:rsidRPr="00C5713F">
        <w:rPr>
          <w:rStyle w:val="sc01"/>
          <w:sz w:val="16"/>
          <w:szCs w:val="16"/>
          <w:lang w:val="en-US"/>
        </w:rPr>
        <w:t xml:space="preserve"> </w:t>
      </w:r>
      <w:r w:rsidRPr="00C5713F">
        <w:rPr>
          <w:rStyle w:val="sc131"/>
          <w:sz w:val="16"/>
          <w:szCs w:val="16"/>
          <w:lang w:val="en-US"/>
        </w:rPr>
        <w:t>(</w:t>
      </w:r>
      <w:r w:rsidRPr="00C5713F">
        <w:rPr>
          <w:rStyle w:val="sc91"/>
          <w:sz w:val="16"/>
          <w:szCs w:val="16"/>
          <w:lang w:val="en-US"/>
        </w:rPr>
        <w:t>NOT</w:t>
      </w:r>
      <w:r w:rsidRPr="00C5713F">
        <w:rPr>
          <w:rStyle w:val="sc01"/>
          <w:sz w:val="16"/>
          <w:szCs w:val="16"/>
          <w:lang w:val="en-US"/>
        </w:rPr>
        <w:t xml:space="preserve"> </w:t>
      </w:r>
      <w:r w:rsidRPr="00C5713F">
        <w:rPr>
          <w:rStyle w:val="sc1"/>
          <w:sz w:val="16"/>
          <w:szCs w:val="16"/>
          <w:lang w:val="en-US"/>
        </w:rPr>
        <w:t>HasErrors</w:t>
      </w:r>
      <w:r w:rsidRPr="00C5713F">
        <w:rPr>
          <w:rStyle w:val="sc131"/>
          <w:sz w:val="16"/>
          <w:szCs w:val="16"/>
          <w:lang w:val="en-US"/>
        </w:rPr>
        <w:t>(</w:t>
      </w:r>
      <w:r w:rsidRPr="00C5713F">
        <w:rPr>
          <w:rStyle w:val="sc1"/>
          <w:sz w:val="16"/>
          <w:szCs w:val="16"/>
          <w:lang w:val="en-US"/>
        </w:rPr>
        <w:t>afterResult</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131"/>
          <w:sz w:val="16"/>
          <w:szCs w:val="16"/>
          <w:lang w:val="en-US"/>
        </w:rPr>
        <w:t>&lt;=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calcResult</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1"/>
          <w:sz w:val="16"/>
          <w:szCs w:val="16"/>
          <w:lang w:val="en-US"/>
        </w:rPr>
        <w:t>timeInSeconds</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1"/>
          <w:sz w:val="16"/>
          <w:szCs w:val="16"/>
          <w:lang w:val="en-US"/>
        </w:rPr>
        <w:t>timeInSeconds</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calcResult</w:t>
      </w:r>
      <w:r w:rsidRPr="00C5713F">
        <w:rPr>
          <w:rStyle w:val="sc131"/>
          <w:sz w:val="16"/>
          <w:szCs w:val="16"/>
          <w:lang w:val="en-US"/>
        </w:rPr>
        <w:t>.</w:t>
      </w:r>
      <w:r w:rsidRPr="00C5713F">
        <w:rPr>
          <w:rStyle w:val="sc1"/>
          <w:sz w:val="16"/>
          <w:szCs w:val="16"/>
          <w:lang w:val="en-US"/>
        </w:rPr>
        <w:t>errorArray</w:t>
      </w:r>
      <w:r w:rsidRPr="00C5713F">
        <w:rPr>
          <w:rStyle w:val="sc131"/>
          <w:sz w:val="16"/>
          <w:szCs w:val="16"/>
          <w:lang w:val="en-US"/>
        </w:rPr>
        <w:t>[</w:t>
      </w:r>
      <w:r w:rsidRPr="00C5713F">
        <w:rPr>
          <w:rStyle w:val="sc1"/>
          <w:sz w:val="16"/>
          <w:szCs w:val="16"/>
          <w:lang w:val="en-US"/>
        </w:rPr>
        <w:t>OVERFLOW</w:t>
      </w:r>
      <w:r w:rsidRPr="00C5713F">
        <w:rPr>
          <w:rStyle w:val="sc131"/>
          <w:sz w:val="16"/>
          <w:szCs w:val="16"/>
          <w:lang w:val="en-US"/>
        </w:rPr>
        <w:t>]</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SECOND_OVERFLOW</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21"/>
          <w:sz w:val="16"/>
          <w:szCs w:val="16"/>
          <w:lang w:val="en-US"/>
        </w:rPr>
        <w:t>{ #################### Test Procedures ####################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Procedure to test the Function TimeSpanToSeconds.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Prints the result or the error to the console.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span: the TimeSpan instance which holds the to convert time representation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@changes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This procedure now works with the TimeSpan instance and not with the formerly given time values.</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PROCEDURE</w:t>
      </w:r>
      <w:r w:rsidRPr="00C5713F">
        <w:rPr>
          <w:rStyle w:val="sc01"/>
          <w:sz w:val="16"/>
          <w:szCs w:val="16"/>
          <w:lang w:val="en-US"/>
        </w:rPr>
        <w:t xml:space="preserve"> </w:t>
      </w:r>
      <w:r w:rsidRPr="00C5713F">
        <w:rPr>
          <w:rStyle w:val="sc1"/>
          <w:sz w:val="16"/>
          <w:szCs w:val="16"/>
          <w:lang w:val="en-US"/>
        </w:rPr>
        <w:t>TestTimeSpanToSeconds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TimeSpanToSeconds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'Time: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 / '</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HasErrors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
          <w:sz w:val="16"/>
          <w:szCs w:val="16"/>
          <w:lang w:val="en-US"/>
        </w:rPr>
        <w:t>HandleErrors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'Seconds: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Tests the procedure SecondsToTimeSpan.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Prints the result or the error to the console.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sec: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the seconds to convert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@changes</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This procedure now works with the given TimeSpan instance and not with the formerly given second value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PROCEDURE</w:t>
      </w:r>
      <w:r w:rsidRPr="00C5713F">
        <w:rPr>
          <w:rStyle w:val="sc01"/>
          <w:sz w:val="16"/>
          <w:szCs w:val="16"/>
          <w:lang w:val="en-US"/>
        </w:rPr>
        <w:t xml:space="preserve"> </w:t>
      </w:r>
      <w:r w:rsidRPr="00C5713F">
        <w:rPr>
          <w:rStyle w:val="sc1"/>
          <w:sz w:val="16"/>
          <w:szCs w:val="16"/>
          <w:lang w:val="en-US"/>
        </w:rPr>
        <w:t>TestSecondsToTimeSpan</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'Seconds: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timeInSeconds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span</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SecondsToTimeSpan</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HasErrors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
          <w:sz w:val="16"/>
          <w:szCs w:val="16"/>
          <w:lang w:val="en-US"/>
        </w:rPr>
        <w:t>HandleErrors</w:t>
      </w:r>
      <w:r w:rsidRPr="00C5713F">
        <w:rPr>
          <w:rStyle w:val="sc131"/>
          <w:sz w:val="16"/>
          <w:szCs w:val="16"/>
          <w:lang w:val="en-US"/>
        </w:rPr>
        <w:t>(</w:t>
      </w:r>
      <w:r w:rsidRPr="00C5713F">
        <w:rPr>
          <w:rStyle w:val="sc1"/>
          <w:sz w:val="16"/>
          <w:szCs w:val="16"/>
          <w:lang w:val="en-US"/>
        </w:rPr>
        <w:t>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'Time: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 / '</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Tests the function SecondsToTimeSpan.</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Prints the result or the error to the console.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lastRenderedPageBreak/>
        <w:t xml:space="preserve">        before: the TimeSpan instance containing the lower second value.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after: the TimeSpan instance containing the higher second value.      </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PROCEDURE</w:t>
      </w:r>
      <w:r w:rsidRPr="00C5713F">
        <w:rPr>
          <w:rStyle w:val="sc01"/>
          <w:sz w:val="16"/>
          <w:szCs w:val="16"/>
          <w:lang w:val="en-US"/>
        </w:rPr>
        <w:t xml:space="preserve"> </w:t>
      </w:r>
      <w:r w:rsidRPr="00C5713F">
        <w:rPr>
          <w:rStyle w:val="sc1"/>
          <w:sz w:val="16"/>
          <w:szCs w:val="16"/>
          <w:lang w:val="en-US"/>
        </w:rPr>
        <w:t>TestTimeDifference</w:t>
      </w:r>
      <w:r w:rsidRPr="00C5713F">
        <w:rPr>
          <w:rStyle w:val="sc131"/>
          <w:sz w:val="16"/>
          <w:szCs w:val="16"/>
          <w:lang w:val="en-US"/>
        </w:rPr>
        <w:t>(</w:t>
      </w:r>
      <w:r w:rsidRPr="00C5713F">
        <w:rPr>
          <w:rStyle w:val="sc1"/>
          <w:sz w:val="16"/>
          <w:szCs w:val="16"/>
          <w:lang w:val="en-US"/>
        </w:rPr>
        <w:t>before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VAR</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result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TimeDifference</w:t>
      </w:r>
      <w:r w:rsidRPr="00C5713F">
        <w:rPr>
          <w:rStyle w:val="sc131"/>
          <w:sz w:val="16"/>
          <w:szCs w:val="16"/>
          <w:lang w:val="en-US"/>
        </w:rPr>
        <w:t>(</w:t>
      </w:r>
      <w:r w:rsidRPr="00C5713F">
        <w:rPr>
          <w:rStyle w:val="sc1"/>
          <w:sz w:val="16"/>
          <w:szCs w:val="16"/>
          <w:lang w:val="en-US"/>
        </w:rPr>
        <w:t>before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result</w:t>
      </w:r>
      <w:r w:rsidRPr="00C5713F">
        <w:rPr>
          <w:rStyle w:val="sc131"/>
          <w:sz w:val="16"/>
          <w:szCs w:val="16"/>
          <w:lang w:val="en-US"/>
        </w:rPr>
        <w:t>);</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'Before       :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beforeResult</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'Before error :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HandleErrors</w:t>
      </w:r>
      <w:r w:rsidRPr="00C5713F">
        <w:rPr>
          <w:rStyle w:val="sc131"/>
          <w:sz w:val="16"/>
          <w:szCs w:val="16"/>
          <w:lang w:val="en-US"/>
        </w:rPr>
        <w:t>(</w:t>
      </w:r>
      <w:r w:rsidRPr="00C5713F">
        <w:rPr>
          <w:rStyle w:val="sc1"/>
          <w:sz w:val="16"/>
          <w:szCs w:val="16"/>
          <w:lang w:val="en-US"/>
        </w:rPr>
        <w:t>beforeResult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'After        :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1"/>
          <w:sz w:val="16"/>
          <w:szCs w:val="16"/>
          <w:lang w:val="en-US"/>
        </w:rPr>
        <w:t>hour</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1"/>
          <w:sz w:val="16"/>
          <w:szCs w:val="16"/>
          <w:lang w:val="en-US"/>
        </w:rPr>
        <w:t>minute</w:t>
      </w:r>
      <w:r w:rsidRPr="00C5713F">
        <w:rPr>
          <w:rStyle w:val="sc131"/>
          <w:sz w:val="16"/>
          <w:szCs w:val="16"/>
          <w:lang w:val="en-US"/>
        </w:rPr>
        <w:t>,</w:t>
      </w:r>
      <w:r w:rsidRPr="00C5713F">
        <w:rPr>
          <w:rStyle w:val="sc01"/>
          <w:sz w:val="16"/>
          <w:szCs w:val="16"/>
          <w:lang w:val="en-US"/>
        </w:rPr>
        <w:t xml:space="preserve"> </w:t>
      </w:r>
      <w:r w:rsidRPr="00C5713F">
        <w:rPr>
          <w:rStyle w:val="sc101"/>
          <w:sz w:val="16"/>
          <w:szCs w:val="16"/>
          <w:lang w:val="en-US"/>
        </w:rPr>
        <w:t>':'</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afterResult</w:t>
      </w:r>
      <w:r w:rsidRPr="00C5713F">
        <w:rPr>
          <w:rStyle w:val="sc131"/>
          <w:sz w:val="16"/>
          <w:szCs w:val="16"/>
          <w:lang w:val="en-US"/>
        </w:rPr>
        <w:t>.</w:t>
      </w:r>
      <w:r w:rsidRPr="00C5713F">
        <w:rPr>
          <w:rStyle w:val="sc1"/>
          <w:sz w:val="16"/>
          <w:szCs w:val="16"/>
          <w:lang w:val="en-US"/>
        </w:rPr>
        <w:t>second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'After error  :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HandleErrors</w:t>
      </w:r>
      <w:r w:rsidRPr="00C5713F">
        <w:rPr>
          <w:rStyle w:val="sc131"/>
          <w:sz w:val="16"/>
          <w:szCs w:val="16"/>
          <w:lang w:val="en-US"/>
        </w:rPr>
        <w:t>(</w:t>
      </w:r>
      <w:r w:rsidRPr="00C5713F">
        <w:rPr>
          <w:rStyle w:val="sc1"/>
          <w:sz w:val="16"/>
          <w:szCs w:val="16"/>
          <w:lang w:val="en-US"/>
        </w:rPr>
        <w:t>afterResult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'Result: error: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HandleErrors</w:t>
      </w:r>
      <w:r w:rsidRPr="00C5713F">
        <w:rPr>
          <w:rStyle w:val="sc131"/>
          <w:sz w:val="16"/>
          <w:szCs w:val="16"/>
          <w:lang w:val="en-US"/>
        </w:rPr>
        <w:t>(</w:t>
      </w:r>
      <w:r w:rsidRPr="00C5713F">
        <w:rPr>
          <w:rStyle w:val="sc1"/>
          <w:sz w:val="16"/>
          <w:szCs w:val="16"/>
          <w:lang w:val="en-US"/>
        </w:rPr>
        <w:t>result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'Difference   :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result</w:t>
      </w:r>
      <w:r w:rsidRPr="00C5713F">
        <w:rPr>
          <w:rStyle w:val="sc131"/>
          <w:sz w:val="16"/>
          <w:szCs w:val="16"/>
          <w:lang w:val="en-US"/>
        </w:rPr>
        <w:t>.</w:t>
      </w:r>
      <w:r w:rsidRPr="00C5713F">
        <w:rPr>
          <w:rStyle w:val="sc1"/>
          <w:sz w:val="16"/>
          <w:szCs w:val="16"/>
          <w:lang w:val="en-US"/>
        </w:rPr>
        <w:t>timeInSeconds</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Procedure which tests the actions which can be performed on the given TimeSpan instances depending on the set 'actionType'.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If an unexpected action type is detected a error message will e printed to the console,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otherwise the proper function/procedure is invoked.</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span1: the first TimeSpan instance to test action invocation on. </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@param</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span2: the second TimeSpan instance to test action invocation on. Only used when actionType = 'CALC_DIFFERENCE' </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PROCEDURE</w:t>
      </w: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span1</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span2</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span1</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TIME_TO_SECOND</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TestTimeSpanToSeconds</w:t>
      </w:r>
      <w:r w:rsidRPr="00C5713F">
        <w:rPr>
          <w:rStyle w:val="sc131"/>
          <w:sz w:val="16"/>
          <w:szCs w:val="16"/>
          <w:lang w:val="en-US"/>
        </w:rPr>
        <w:t>(</w:t>
      </w:r>
      <w:r w:rsidRPr="00C5713F">
        <w:rPr>
          <w:rStyle w:val="sc1"/>
          <w:sz w:val="16"/>
          <w:szCs w:val="16"/>
          <w:lang w:val="en-US"/>
        </w:rPr>
        <w:t>span1</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
          <w:sz w:val="16"/>
          <w:szCs w:val="16"/>
          <w:lang w:val="en-US"/>
        </w:rPr>
        <w:t>span1</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SECOND_TO_TIME</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TestSecondsToTimeSpan</w:t>
      </w:r>
      <w:r w:rsidRPr="00C5713F">
        <w:rPr>
          <w:rStyle w:val="sc131"/>
          <w:sz w:val="16"/>
          <w:szCs w:val="16"/>
          <w:lang w:val="en-US"/>
        </w:rPr>
        <w:t>(</w:t>
      </w:r>
      <w:r w:rsidRPr="00C5713F">
        <w:rPr>
          <w:rStyle w:val="sc1"/>
          <w:sz w:val="16"/>
          <w:szCs w:val="16"/>
          <w:lang w:val="en-US"/>
        </w:rPr>
        <w:t>span1</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r w:rsidRPr="00C5713F">
        <w:rPr>
          <w:rStyle w:val="sc01"/>
          <w:sz w:val="16"/>
          <w:szCs w:val="16"/>
          <w:lang w:val="en-US"/>
        </w:rPr>
        <w:t xml:space="preserve"> </w:t>
      </w:r>
      <w:r w:rsidRPr="00C5713F">
        <w:rPr>
          <w:rStyle w:val="sc91"/>
          <w:sz w:val="16"/>
          <w:szCs w:val="16"/>
          <w:lang w:val="en-US"/>
        </w:rPr>
        <w:t>IF</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span1</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AND</w:t>
      </w:r>
      <w:r w:rsidRPr="00C5713F">
        <w:rPr>
          <w:rStyle w:val="sc01"/>
          <w:sz w:val="16"/>
          <w:szCs w:val="16"/>
          <w:lang w:val="en-US"/>
        </w:rPr>
        <w:t xml:space="preserve"> </w:t>
      </w:r>
      <w:r w:rsidRPr="00C5713F">
        <w:rPr>
          <w:rStyle w:val="sc131"/>
          <w:sz w:val="16"/>
          <w:szCs w:val="16"/>
          <w:lang w:val="en-US"/>
        </w:rPr>
        <w:t>(</w:t>
      </w:r>
      <w:r w:rsidRPr="00C5713F">
        <w:rPr>
          <w:rStyle w:val="sc1"/>
          <w:sz w:val="16"/>
          <w:szCs w:val="16"/>
          <w:lang w:val="en-US"/>
        </w:rPr>
        <w:t>span2</w:t>
      </w:r>
      <w:r w:rsidRPr="00C5713F">
        <w:rPr>
          <w:rStyle w:val="sc131"/>
          <w:sz w:val="16"/>
          <w:szCs w:val="16"/>
          <w:lang w:val="en-US"/>
        </w:rPr>
        <w:t>.</w:t>
      </w:r>
      <w:r w:rsidRPr="00C5713F">
        <w:rPr>
          <w:rStyle w:val="sc1"/>
          <w:sz w:val="16"/>
          <w:szCs w:val="16"/>
          <w:lang w:val="en-US"/>
        </w:rPr>
        <w:t>actionType</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91"/>
          <w:sz w:val="16"/>
          <w:szCs w:val="16"/>
          <w:lang w:val="en-US"/>
        </w:rPr>
        <w:t>THEN</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TestTimeDifference</w:t>
      </w:r>
      <w:r w:rsidRPr="00C5713F">
        <w:rPr>
          <w:rStyle w:val="sc131"/>
          <w:sz w:val="16"/>
          <w:szCs w:val="16"/>
          <w:lang w:val="en-US"/>
        </w:rPr>
        <w:t>(</w:t>
      </w:r>
      <w:r w:rsidRPr="00C5713F">
        <w:rPr>
          <w:rStyle w:val="sc1"/>
          <w:sz w:val="16"/>
          <w:szCs w:val="16"/>
          <w:lang w:val="en-US"/>
        </w:rPr>
        <w:t>span1</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span2</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ELSE</w:t>
      </w: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'No action type defined !!!'</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91"/>
          <w:sz w:val="16"/>
          <w:szCs w:val="16"/>
          <w:lang w:val="en-US"/>
        </w:rPr>
        <w:t>END</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21"/>
          <w:sz w:val="16"/>
          <w:szCs w:val="16"/>
          <w:lang w:val="en-US"/>
        </w:rPr>
        <w:t>{ #################### Main program #################### }</w:t>
      </w:r>
    </w:p>
    <w:p w:rsidR="00C5713F" w:rsidRPr="00C5713F" w:rsidRDefault="00C5713F" w:rsidP="00C5713F">
      <w:pPr>
        <w:shd w:val="clear" w:color="auto" w:fill="FFFFFF"/>
        <w:rPr>
          <w:rStyle w:val="sc01"/>
          <w:sz w:val="16"/>
          <w:szCs w:val="16"/>
          <w:lang w:val="en-US"/>
        </w:rPr>
      </w:pPr>
      <w:r w:rsidRPr="00C5713F">
        <w:rPr>
          <w:rStyle w:val="sc91"/>
          <w:sz w:val="16"/>
          <w:szCs w:val="16"/>
          <w:lang w:val="en-US"/>
        </w:rPr>
        <w:lastRenderedPageBreak/>
        <w:t>VAR</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TimeSpan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91"/>
          <w:sz w:val="16"/>
          <w:szCs w:val="16"/>
          <w:lang w:val="en-US"/>
        </w:rPr>
        <w:t>BEGIN</w:t>
      </w:r>
    </w:p>
    <w:p w:rsidR="00C5713F" w:rsidRPr="00C5713F" w:rsidRDefault="00C5713F" w:rsidP="00C5713F">
      <w:pPr>
        <w:shd w:val="clear" w:color="auto" w:fill="FFFFFF"/>
        <w:rPr>
          <w:rStyle w:val="sc01"/>
          <w:sz w:val="16"/>
          <w:szCs w:val="16"/>
          <w:lang w:val="en-US"/>
        </w:rPr>
      </w:pPr>
    </w:p>
    <w:p w:rsidR="00C5713F" w:rsidRPr="00C5713F" w:rsidRDefault="00C5713F" w:rsidP="00C5713F">
      <w:pPr>
        <w:shd w:val="clear" w:color="auto" w:fill="FFFFFF"/>
        <w:rPr>
          <w:rStyle w:val="sc21"/>
          <w:sz w:val="16"/>
          <w:szCs w:val="16"/>
          <w:lang w:val="en-US"/>
        </w:rPr>
      </w:pPr>
      <w:r w:rsidRPr="00C5713F">
        <w:rPr>
          <w:rStyle w:val="sc01"/>
          <w:sz w:val="16"/>
          <w:szCs w:val="16"/>
          <w:lang w:val="en-US"/>
        </w:rPr>
        <w:t xml:space="preserve">  </w:t>
      </w:r>
      <w:r w:rsidRPr="00C5713F">
        <w:rPr>
          <w:rStyle w:val="sc21"/>
          <w:sz w:val="16"/>
          <w:szCs w:val="16"/>
          <w:lang w:val="en-US"/>
        </w:rPr>
        <w:t>{</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Dummy TimeSpan instance, needed because two TimeSpan instances are defined a formal parameters on Test procedure.</w:t>
      </w:r>
    </w:p>
    <w:p w:rsidR="00C5713F" w:rsidRPr="00C5713F" w:rsidRDefault="00C5713F" w:rsidP="00C5713F">
      <w:pPr>
        <w:shd w:val="clear" w:color="auto" w:fill="FFFFFF"/>
        <w:rPr>
          <w:rStyle w:val="sc21"/>
          <w:sz w:val="16"/>
          <w:szCs w:val="16"/>
          <w:lang w:val="en-US"/>
        </w:rPr>
      </w:pPr>
      <w:r w:rsidRPr="00C5713F">
        <w:rPr>
          <w:rStyle w:val="sc21"/>
          <w:sz w:val="16"/>
          <w:szCs w:val="16"/>
          <w:lang w:val="en-US"/>
        </w:rPr>
        <w:t xml:space="preserve">    SO only one test procedure is needed, and this one can handle an undefined actionType.</w:t>
      </w:r>
    </w:p>
    <w:p w:rsidR="00C5713F" w:rsidRPr="00C5713F" w:rsidRDefault="00C5713F" w:rsidP="00C5713F">
      <w:pPr>
        <w:shd w:val="clear" w:color="auto" w:fill="FFFFFF"/>
        <w:rPr>
          <w:rStyle w:val="sc01"/>
          <w:sz w:val="16"/>
          <w:szCs w:val="16"/>
          <w:lang w:val="en-US"/>
        </w:rPr>
      </w:pPr>
      <w:r w:rsidRPr="00C5713F">
        <w:rPr>
          <w:rStyle w:val="sc21"/>
          <w:sz w:val="16"/>
          <w:szCs w:val="16"/>
          <w:lang w:val="en-US"/>
        </w:rPr>
        <w:t xml:space="preserve">  }</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temp</w:t>
      </w:r>
      <w:r w:rsidRPr="00C5713F">
        <w:rPr>
          <w:rStyle w:val="sc01"/>
          <w:sz w:val="16"/>
          <w:szCs w:val="16"/>
          <w:lang w:val="en-US"/>
        </w:rPr>
        <w:t xml:space="preserve"> </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NO_CONVERSION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                  Tests for TimeSpanToSeconds                         #'</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NO_CONVERSION</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TIME_TO_SECOND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TIME_TO_SECOND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120</w:t>
      </w:r>
      <w:r w:rsidRPr="00C5713F">
        <w:rPr>
          <w:rStyle w:val="sc131"/>
          <w:sz w:val="16"/>
          <w:szCs w:val="16"/>
          <w:lang w:val="en-US"/>
        </w:rPr>
        <w:t>,</w:t>
      </w:r>
      <w:r w:rsidRPr="00C5713F">
        <w:rPr>
          <w:rStyle w:val="sc71"/>
          <w:sz w:val="16"/>
          <w:szCs w:val="16"/>
          <w:lang w:val="en-US"/>
        </w:rPr>
        <w:t>60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TIME_TO_SECOND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120</w:t>
      </w:r>
      <w:r w:rsidRPr="00C5713F">
        <w:rPr>
          <w:rStyle w:val="sc131"/>
          <w:sz w:val="16"/>
          <w:szCs w:val="16"/>
          <w:lang w:val="en-US"/>
        </w:rPr>
        <w:t>,</w:t>
      </w:r>
      <w:r w:rsidRPr="00C5713F">
        <w:rPr>
          <w:rStyle w:val="sc71"/>
          <w:sz w:val="16"/>
          <w:szCs w:val="16"/>
          <w:lang w:val="en-US"/>
        </w:rPr>
        <w:t>60</w:t>
      </w:r>
      <w:r w:rsidRPr="00C5713F">
        <w:rPr>
          <w:rStyle w:val="sc131"/>
          <w:sz w:val="16"/>
          <w:szCs w:val="16"/>
          <w:lang w:val="en-US"/>
        </w:rPr>
        <w:t>,</w:t>
      </w:r>
      <w:r w:rsidRPr="00C5713F">
        <w:rPr>
          <w:rStyle w:val="sc71"/>
          <w:sz w:val="16"/>
          <w:szCs w:val="16"/>
          <w:lang w:val="en-US"/>
        </w:rPr>
        <w:t>60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TIME_TO_SECOND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1"/>
          <w:sz w:val="16"/>
          <w:szCs w:val="16"/>
          <w:lang w:val="en-US"/>
        </w:rPr>
        <w:t>TIME_TO_SECOND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120</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1"/>
          <w:sz w:val="16"/>
          <w:szCs w:val="16"/>
          <w:lang w:val="en-US"/>
        </w:rPr>
        <w:t>TIME_TO_SECOND</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rPr>
      </w:pPr>
      <w:r w:rsidRPr="00C5713F">
        <w:rPr>
          <w:rStyle w:val="sc01"/>
          <w:sz w:val="16"/>
          <w:szCs w:val="16"/>
          <w:lang w:val="en-US"/>
        </w:rPr>
        <w:t xml:space="preserve">  </w:t>
      </w:r>
      <w:r w:rsidRPr="00C5713F">
        <w:rPr>
          <w:rStyle w:val="sc1"/>
          <w:sz w:val="16"/>
          <w:szCs w:val="16"/>
        </w:rPr>
        <w:t>WriteLn</w:t>
      </w:r>
      <w:r w:rsidRPr="00C5713F">
        <w:rPr>
          <w:rStyle w:val="sc131"/>
          <w:sz w:val="16"/>
          <w:szCs w:val="16"/>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                  Tests for SecondsToTimeSpan                         #'</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SECOND_TO_TIME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1"/>
          <w:sz w:val="16"/>
          <w:szCs w:val="16"/>
          <w:lang w:val="en-US"/>
        </w:rPr>
        <w:t>SECOND_TO_TIME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1"/>
          <w:sz w:val="16"/>
          <w:szCs w:val="16"/>
          <w:lang w:val="en-US"/>
        </w:rPr>
        <w:t>SECOND_TO_TIME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60</w:t>
      </w:r>
      <w:r w:rsidRPr="00C5713F">
        <w:rPr>
          <w:rStyle w:val="sc131"/>
          <w:sz w:val="16"/>
          <w:szCs w:val="16"/>
          <w:lang w:val="en-US"/>
        </w:rPr>
        <w:t>,</w:t>
      </w:r>
      <w:r w:rsidRPr="00C5713F">
        <w:rPr>
          <w:rStyle w:val="sc1"/>
          <w:sz w:val="16"/>
          <w:szCs w:val="16"/>
          <w:lang w:val="en-US"/>
        </w:rPr>
        <w:t>SECOND_TO_TIME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3599</w:t>
      </w:r>
      <w:r w:rsidRPr="00C5713F">
        <w:rPr>
          <w:rStyle w:val="sc131"/>
          <w:sz w:val="16"/>
          <w:szCs w:val="16"/>
          <w:lang w:val="en-US"/>
        </w:rPr>
        <w:t>,</w:t>
      </w:r>
      <w:r w:rsidRPr="00C5713F">
        <w:rPr>
          <w:rStyle w:val="sc1"/>
          <w:sz w:val="16"/>
          <w:szCs w:val="16"/>
          <w:lang w:val="en-US"/>
        </w:rPr>
        <w:t>SECOND_TO_TIME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71"/>
          <w:sz w:val="16"/>
          <w:szCs w:val="16"/>
          <w:lang w:val="en-US"/>
        </w:rPr>
        <w:t>3600</w:t>
      </w:r>
      <w:r w:rsidRPr="00C5713F">
        <w:rPr>
          <w:rStyle w:val="sc131"/>
          <w:sz w:val="16"/>
          <w:szCs w:val="16"/>
          <w:lang w:val="en-US"/>
        </w:rPr>
        <w:t>,</w:t>
      </w:r>
      <w:r w:rsidRPr="00C5713F">
        <w:rPr>
          <w:rStyle w:val="sc1"/>
          <w:sz w:val="16"/>
          <w:szCs w:val="16"/>
          <w:lang w:val="en-US"/>
        </w:rPr>
        <w:t>SECOND_TO_TIME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temp</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Pr="00C5713F" w:rsidRDefault="00C5713F" w:rsidP="00C5713F">
      <w:pPr>
        <w:shd w:val="clear" w:color="auto" w:fill="FFFFFF"/>
        <w:rPr>
          <w:rStyle w:val="sc01"/>
          <w:sz w:val="16"/>
          <w:szCs w:val="16"/>
        </w:rPr>
      </w:pPr>
      <w:r w:rsidRPr="00C5713F">
        <w:rPr>
          <w:rStyle w:val="sc01"/>
          <w:sz w:val="16"/>
          <w:szCs w:val="16"/>
          <w:lang w:val="en-US"/>
        </w:rPr>
        <w:t xml:space="preserve">  </w:t>
      </w:r>
      <w:r w:rsidRPr="00C5713F">
        <w:rPr>
          <w:rStyle w:val="sc1"/>
          <w:sz w:val="16"/>
          <w:szCs w:val="16"/>
        </w:rPr>
        <w:t>WriteLn</w:t>
      </w:r>
      <w:r w:rsidRPr="00C5713F">
        <w:rPr>
          <w:rStyle w:val="sc131"/>
          <w:sz w:val="16"/>
          <w:szCs w:val="16"/>
        </w:rPr>
        <w:t>();</w:t>
      </w:r>
    </w:p>
    <w:p w:rsidR="00C5713F" w:rsidRPr="00C5713F" w:rsidRDefault="00C5713F" w:rsidP="00C5713F">
      <w:pPr>
        <w:shd w:val="clear" w:color="auto" w:fill="FFFFFF"/>
        <w:rPr>
          <w:rStyle w:val="sc01"/>
          <w:sz w:val="16"/>
          <w:szCs w:val="16"/>
        </w:rPr>
      </w:pPr>
      <w:r w:rsidRPr="00C5713F">
        <w:rPr>
          <w:rStyle w:val="sc01"/>
          <w:sz w:val="16"/>
          <w:szCs w:val="16"/>
        </w:rPr>
        <w:t xml:space="preserve">  </w:t>
      </w:r>
      <w:r w:rsidRPr="00C5713F">
        <w:rPr>
          <w:rStyle w:val="sc1"/>
          <w:sz w:val="16"/>
          <w:szCs w:val="16"/>
        </w:rPr>
        <w:t>WriteLn</w:t>
      </w:r>
      <w:r w:rsidRPr="00C5713F">
        <w:rPr>
          <w:rStyle w:val="sc131"/>
          <w:sz w:val="16"/>
          <w:szCs w:val="16"/>
        </w:rPr>
        <w:t>(</w:t>
      </w:r>
      <w:r w:rsidRPr="00C5713F">
        <w:rPr>
          <w:rStyle w:val="sc101"/>
          <w:sz w:val="16"/>
          <w:szCs w:val="16"/>
        </w:rPr>
        <w:t>'########################################################################'</w:t>
      </w:r>
      <w:r w:rsidRPr="00C5713F">
        <w:rPr>
          <w:rStyle w:val="sc131"/>
          <w:sz w:val="16"/>
          <w:szCs w:val="16"/>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                  Tests for TimeDifference                            #'</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r w:rsidRPr="00C5713F">
        <w:rPr>
          <w:rStyle w:val="sc101"/>
          <w:sz w:val="16"/>
          <w:szCs w:val="16"/>
          <w:lang w:val="en-US"/>
        </w:rPr>
        <w:t>'########################################################################'</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WriteLn</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60</w:t>
      </w:r>
      <w:r w:rsidRPr="00C5713F">
        <w:rPr>
          <w:rStyle w:val="sc131"/>
          <w:sz w:val="16"/>
          <w:szCs w:val="16"/>
          <w:lang w:val="en-US"/>
        </w:rPr>
        <w:t>,</w:t>
      </w:r>
      <w:r w:rsidRPr="00C5713F">
        <w:rPr>
          <w:rStyle w:val="sc71"/>
          <w:sz w:val="16"/>
          <w:szCs w:val="16"/>
          <w:lang w:val="en-US"/>
        </w:rPr>
        <w:t>60</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60</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58</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58</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r w:rsidRPr="00C5713F">
        <w:rPr>
          <w:rStyle w:val="sc1"/>
          <w:sz w:val="16"/>
          <w:szCs w:val="16"/>
          <w:lang w:val="en-US"/>
        </w:rPr>
        <w:t>Test</w:t>
      </w:r>
      <w:r w:rsidRPr="00C5713F">
        <w:rPr>
          <w:rStyle w:val="sc131"/>
          <w:sz w:val="16"/>
          <w:szCs w:val="16"/>
          <w:lang w:val="en-US"/>
        </w:rPr>
        <w:t>(</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1</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r w:rsidRPr="00C5713F">
        <w:rPr>
          <w:rStyle w:val="sc01"/>
          <w:sz w:val="16"/>
          <w:szCs w:val="16"/>
          <w:lang w:val="en-US"/>
        </w:rPr>
        <w:t xml:space="preserve"> </w:t>
      </w:r>
      <w:r w:rsidRPr="00C5713F">
        <w:rPr>
          <w:rStyle w:val="sc1"/>
          <w:sz w:val="16"/>
          <w:szCs w:val="16"/>
          <w:lang w:val="en-US"/>
        </w:rPr>
        <w:t>InitTimeSpan</w:t>
      </w:r>
      <w:r w:rsidRPr="00C5713F">
        <w:rPr>
          <w:rStyle w:val="sc131"/>
          <w:sz w:val="16"/>
          <w:szCs w:val="16"/>
          <w:lang w:val="en-US"/>
        </w:rPr>
        <w:t>(</w:t>
      </w:r>
      <w:r w:rsidRPr="00C5713F">
        <w:rPr>
          <w:rStyle w:val="sc71"/>
          <w:sz w:val="16"/>
          <w:szCs w:val="16"/>
          <w:lang w:val="en-US"/>
        </w:rPr>
        <w:t>3</w:t>
      </w:r>
      <w:r w:rsidRPr="00C5713F">
        <w:rPr>
          <w:rStyle w:val="sc131"/>
          <w:sz w:val="16"/>
          <w:szCs w:val="16"/>
          <w:lang w:val="en-US"/>
        </w:rPr>
        <w:t>,</w:t>
      </w:r>
      <w:r w:rsidRPr="00C5713F">
        <w:rPr>
          <w:rStyle w:val="sc71"/>
          <w:sz w:val="16"/>
          <w:szCs w:val="16"/>
          <w:lang w:val="en-US"/>
        </w:rPr>
        <w:t>2</w:t>
      </w:r>
      <w:r w:rsidRPr="00C5713F">
        <w:rPr>
          <w:rStyle w:val="sc131"/>
          <w:sz w:val="16"/>
          <w:szCs w:val="16"/>
          <w:lang w:val="en-US"/>
        </w:rPr>
        <w:t>,</w:t>
      </w:r>
      <w:r w:rsidRPr="00C5713F">
        <w:rPr>
          <w:rStyle w:val="sc71"/>
          <w:sz w:val="16"/>
          <w:szCs w:val="16"/>
          <w:lang w:val="en-US"/>
        </w:rPr>
        <w:t>59</w:t>
      </w:r>
      <w:r w:rsidRPr="00C5713F">
        <w:rPr>
          <w:rStyle w:val="sc131"/>
          <w:sz w:val="16"/>
          <w:szCs w:val="16"/>
          <w:lang w:val="en-US"/>
        </w:rPr>
        <w:t>,</w:t>
      </w:r>
      <w:r w:rsidRPr="00C5713F">
        <w:rPr>
          <w:rStyle w:val="sc71"/>
          <w:sz w:val="16"/>
          <w:szCs w:val="16"/>
          <w:lang w:val="en-US"/>
        </w:rPr>
        <w:t>0</w:t>
      </w:r>
      <w:r w:rsidRPr="00C5713F">
        <w:rPr>
          <w:rStyle w:val="sc131"/>
          <w:sz w:val="16"/>
          <w:szCs w:val="16"/>
          <w:lang w:val="en-US"/>
        </w:rPr>
        <w:t>,</w:t>
      </w:r>
      <w:r w:rsidRPr="00C5713F">
        <w:rPr>
          <w:rStyle w:val="sc1"/>
          <w:sz w:val="16"/>
          <w:szCs w:val="16"/>
          <w:lang w:val="en-US"/>
        </w:rPr>
        <w:t>CALC_DIFFERENCE</w:t>
      </w:r>
      <w:r w:rsidRPr="00C5713F">
        <w:rPr>
          <w:rStyle w:val="sc131"/>
          <w:sz w:val="16"/>
          <w:szCs w:val="16"/>
          <w:lang w:val="en-US"/>
        </w:rPr>
        <w:t>));</w:t>
      </w:r>
    </w:p>
    <w:p w:rsidR="00C5713F" w:rsidRPr="00C5713F" w:rsidRDefault="00C5713F" w:rsidP="00C5713F">
      <w:pPr>
        <w:shd w:val="clear" w:color="auto" w:fill="FFFFFF"/>
        <w:rPr>
          <w:rStyle w:val="sc01"/>
          <w:sz w:val="16"/>
          <w:szCs w:val="16"/>
          <w:lang w:val="en-US"/>
        </w:rPr>
      </w:pPr>
      <w:r w:rsidRPr="00C5713F">
        <w:rPr>
          <w:rStyle w:val="sc01"/>
          <w:sz w:val="16"/>
          <w:szCs w:val="16"/>
          <w:lang w:val="en-US"/>
        </w:rPr>
        <w:t xml:space="preserve">  </w:t>
      </w:r>
    </w:p>
    <w:p w:rsidR="00C5713F" w:rsidRDefault="00C5713F" w:rsidP="00C5713F">
      <w:pPr>
        <w:shd w:val="clear" w:color="auto" w:fill="FFFFFF"/>
        <w:spacing w:line="240" w:lineRule="auto"/>
        <w:rPr>
          <w:rStyle w:val="sc131"/>
          <w:sz w:val="16"/>
          <w:szCs w:val="16"/>
        </w:rPr>
      </w:pPr>
      <w:r w:rsidRPr="00C5713F">
        <w:rPr>
          <w:rStyle w:val="sc91"/>
          <w:sz w:val="16"/>
          <w:szCs w:val="16"/>
        </w:rPr>
        <w:t>END</w:t>
      </w:r>
      <w:r w:rsidRPr="00C5713F">
        <w:rPr>
          <w:rStyle w:val="sc131"/>
          <w:sz w:val="16"/>
          <w:szCs w:val="16"/>
        </w:rPr>
        <w:t>.</w:t>
      </w:r>
    </w:p>
    <w:p w:rsidR="00C5713F" w:rsidRDefault="00C5713F" w:rsidP="00C5713F">
      <w:pPr>
        <w:shd w:val="clear" w:color="auto" w:fill="FFFFFF"/>
        <w:spacing w:line="240" w:lineRule="auto"/>
        <w:rPr>
          <w:rStyle w:val="sc131"/>
          <w:sz w:val="16"/>
          <w:szCs w:val="16"/>
        </w:rPr>
      </w:pPr>
    </w:p>
    <w:p w:rsidR="00C5713F" w:rsidRPr="00C5713F" w:rsidRDefault="00C5713F" w:rsidP="00C5713F">
      <w:pPr>
        <w:shd w:val="clear" w:color="auto" w:fill="FFFFFF"/>
        <w:spacing w:line="240" w:lineRule="auto"/>
        <w:rPr>
          <w:sz w:val="16"/>
          <w:szCs w:val="16"/>
        </w:rPr>
      </w:pPr>
    </w:p>
    <w:p w:rsidR="00AB4778" w:rsidRDefault="00C5713F" w:rsidP="00C5713F">
      <w:pPr>
        <w:pStyle w:val="Heading2"/>
      </w:pPr>
      <w:r>
        <w:lastRenderedPageBreak/>
        <w:t xml:space="preserve"> </w:t>
      </w:r>
      <w:bookmarkStart w:id="6" w:name="_Toc371450920"/>
      <w:r w:rsidR="00C05CEF">
        <w:t>Tests</w:t>
      </w:r>
      <w:bookmarkEnd w:id="6"/>
    </w:p>
    <w:p w:rsidR="00C408EF" w:rsidRPr="00C408EF" w:rsidRDefault="00C408EF" w:rsidP="00C408EF">
      <w:r>
        <w:t>Folgend sind die Tests für die Aufgabe 1 der Übung 3 dokumentiert. Insbesondere werden hier die Änderungen an der Fehlerbehandlung hervorgehoben.</w:t>
      </w:r>
    </w:p>
    <w:p w:rsidR="00C05CEF" w:rsidRDefault="00C05CEF" w:rsidP="002B7066">
      <w:pPr>
        <w:pStyle w:val="Heading3"/>
      </w:pPr>
      <w:bookmarkStart w:id="7" w:name="_Toc371450921"/>
      <w:r>
        <w:t>TimeSpanToSeconds</w:t>
      </w:r>
      <w:r w:rsidR="002B7066">
        <w:t xml:space="preserve"> / SecondsToTimeSpan</w:t>
      </w:r>
      <w:bookmarkEnd w:id="7"/>
    </w:p>
    <w:p w:rsidR="00C408EF" w:rsidRDefault="00456FF9" w:rsidP="00C408EF">
      <w:r>
        <w:t>Folgend sind die</w:t>
      </w:r>
      <w:r w:rsidR="00CB62F0">
        <w:t xml:space="preserve"> Tests der Zeitkonvertierungen von einer </w:t>
      </w:r>
      <w:r>
        <w:t xml:space="preserve">Zeitdarstellung </w:t>
      </w:r>
      <w:r w:rsidR="00CB62F0">
        <w:t xml:space="preserve">zu einer </w:t>
      </w:r>
      <w:r>
        <w:t>Sekundendarstellung</w:t>
      </w:r>
      <w:r w:rsidR="00CB62F0">
        <w:t xml:space="preserve"> </w:t>
      </w:r>
      <w:r>
        <w:t>angeführt.</w:t>
      </w:r>
    </w:p>
    <w:p w:rsidR="00456FF9" w:rsidRDefault="00456FF9" w:rsidP="00C408EF">
      <w:pPr>
        <w:rPr>
          <w:u w:val="single"/>
        </w:rPr>
      </w:pPr>
      <w:r>
        <w:rPr>
          <w:u w:val="single"/>
        </w:rPr>
        <w:t>Testszenarien:</w:t>
      </w:r>
    </w:p>
    <w:p w:rsidR="001277BC" w:rsidRDefault="001277BC" w:rsidP="00456FF9">
      <w:pPr>
        <w:pStyle w:val="ListParagraph"/>
        <w:numPr>
          <w:ilvl w:val="0"/>
          <w:numId w:val="27"/>
        </w:numPr>
      </w:pPr>
      <w:r>
        <w:t>Aktion nicht definiert</w:t>
      </w:r>
    </w:p>
    <w:p w:rsidR="00456FF9" w:rsidRDefault="00456FF9" w:rsidP="00456FF9">
      <w:pPr>
        <w:pStyle w:val="ListParagraph"/>
        <w:numPr>
          <w:ilvl w:val="0"/>
          <w:numId w:val="27"/>
        </w:numPr>
      </w:pPr>
      <w:r w:rsidRPr="00456FF9">
        <w:t>Grenzüberschreitungen</w:t>
      </w:r>
      <w:r>
        <w:t xml:space="preserve"> (Neue Funktionen der Fehlerbehandlung)</w:t>
      </w:r>
    </w:p>
    <w:p w:rsidR="00456FF9" w:rsidRDefault="00456FF9" w:rsidP="00456FF9">
      <w:pPr>
        <w:pStyle w:val="ListParagraph"/>
        <w:numPr>
          <w:ilvl w:val="0"/>
          <w:numId w:val="27"/>
        </w:numPr>
      </w:pPr>
      <w:r>
        <w:t>Gültige Werte</w:t>
      </w:r>
    </w:p>
    <w:p w:rsidR="001277BC" w:rsidRPr="001277BC" w:rsidRDefault="001277BC" w:rsidP="00D649B0">
      <w:pPr>
        <w:pStyle w:val="Heading4"/>
      </w:pPr>
      <w:bookmarkStart w:id="8" w:name="_Toc371450922"/>
      <w:r w:rsidRPr="001277BC">
        <w:t>Aktion nicht definiert</w:t>
      </w:r>
      <w:bookmarkEnd w:id="8"/>
    </w:p>
    <w:p w:rsidR="001277BC" w:rsidRDefault="001277BC" w:rsidP="001277BC">
      <w:r w:rsidRPr="001277BC">
        <w:t xml:space="preserve">Folgend ist der </w:t>
      </w:r>
      <w:r>
        <w:t>Test angeführt, welcher testet wie sich der Algorithmus verhält wenn keine gültige Aktion definiert ist.</w:t>
      </w:r>
    </w:p>
    <w:p w:rsidR="001277BC" w:rsidRDefault="00386C34" w:rsidP="001277BC">
      <w:r>
        <w:rPr>
          <w:noProof/>
          <w:lang w:val="en-US"/>
        </w:rPr>
        <w:drawing>
          <wp:inline distT="0" distB="0" distL="0" distR="0">
            <wp:extent cx="547687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time_conversion_no_action_type_defined.JPG"/>
                    <pic:cNvPicPr/>
                  </pic:nvPicPr>
                  <pic:blipFill>
                    <a:blip r:embed="rId9">
                      <a:extLst>
                        <a:ext uri="{28A0092B-C50C-407E-A947-70E740481C1C}">
                          <a14:useLocalDpi xmlns:a14="http://schemas.microsoft.com/office/drawing/2010/main" val="0"/>
                        </a:ext>
                      </a:extLst>
                    </a:blip>
                    <a:stretch>
                      <a:fillRect/>
                    </a:stretch>
                  </pic:blipFill>
                  <pic:spPr>
                    <a:xfrm>
                      <a:off x="0" y="0"/>
                      <a:ext cx="5476875" cy="333375"/>
                    </a:xfrm>
                    <a:prstGeom prst="rect">
                      <a:avLst/>
                    </a:prstGeom>
                  </pic:spPr>
                </pic:pic>
              </a:graphicData>
            </a:graphic>
          </wp:inline>
        </w:drawing>
      </w:r>
    </w:p>
    <w:p w:rsidR="00386C34" w:rsidRDefault="00386C34" w:rsidP="001277BC">
      <w:r>
        <w:t>Sollte keine gültige Aktion in der TimeSpan Instanz definiert worden sein, so wir dies über eine Fehlermeldung angezeigt. In diesem Fall ist das Programm nicht in der Lage eines angemessenen Algorithmus zu aktivieren.</w:t>
      </w:r>
    </w:p>
    <w:p w:rsidR="001277BC" w:rsidRDefault="001277BC" w:rsidP="00D649B0">
      <w:pPr>
        <w:pStyle w:val="Heading4"/>
      </w:pPr>
      <w:bookmarkStart w:id="9" w:name="_Toc371450923"/>
      <w:r w:rsidRPr="001277BC">
        <w:t>Grenzüberschreitungen (Neue Funktionen der Fehlerbehandlung)</w:t>
      </w:r>
      <w:bookmarkEnd w:id="9"/>
    </w:p>
    <w:p w:rsidR="001277BC" w:rsidRDefault="001277BC" w:rsidP="001277BC">
      <w:r w:rsidRPr="001277BC">
        <w:t xml:space="preserve">Folgend sind die </w:t>
      </w:r>
      <w:r>
        <w:t>Tests angeführt, welche die Grenzbereich und die Fehlerbehandlung dieser testen.</w:t>
      </w:r>
    </w:p>
    <w:p w:rsidR="001277BC" w:rsidRDefault="001277BC" w:rsidP="001277BC">
      <w:r>
        <w:t>Grenzüberschreitungen können bei den Stunden, Minuten und Sekunden auftreten.</w:t>
      </w:r>
    </w:p>
    <w:p w:rsidR="001277BC" w:rsidRDefault="00386C34" w:rsidP="001277BC">
      <w:r>
        <w:rPr>
          <w:noProof/>
          <w:lang w:val="en-US"/>
        </w:rPr>
        <w:drawing>
          <wp:inline distT="0" distB="0" distL="0" distR="0">
            <wp:extent cx="5457825" cy="147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time_conversion_invalid_borders.JPG"/>
                    <pic:cNvPicPr/>
                  </pic:nvPicPr>
                  <pic:blipFill>
                    <a:blip r:embed="rId10">
                      <a:extLst>
                        <a:ext uri="{28A0092B-C50C-407E-A947-70E740481C1C}">
                          <a14:useLocalDpi xmlns:a14="http://schemas.microsoft.com/office/drawing/2010/main" val="0"/>
                        </a:ext>
                      </a:extLst>
                    </a:blip>
                    <a:stretch>
                      <a:fillRect/>
                    </a:stretch>
                  </pic:blipFill>
                  <pic:spPr>
                    <a:xfrm>
                      <a:off x="0" y="0"/>
                      <a:ext cx="5457825" cy="1476375"/>
                    </a:xfrm>
                    <a:prstGeom prst="rect">
                      <a:avLst/>
                    </a:prstGeom>
                  </pic:spPr>
                </pic:pic>
              </a:graphicData>
            </a:graphic>
          </wp:inline>
        </w:drawing>
      </w:r>
    </w:p>
    <w:p w:rsidR="002B7066" w:rsidRDefault="002B7066" w:rsidP="001277BC">
      <w:r>
        <w:rPr>
          <w:noProof/>
          <w:lang w:val="en-US"/>
        </w:rPr>
        <w:drawing>
          <wp:inline distT="0" distB="0" distL="0" distR="0" wp14:anchorId="49B8FB35" wp14:editId="5889FF7D">
            <wp:extent cx="5476875" cy="73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second_conversion_invalid_borders.JPG"/>
                    <pic:cNvPicPr/>
                  </pic:nvPicPr>
                  <pic:blipFill>
                    <a:blip r:embed="rId11">
                      <a:extLst>
                        <a:ext uri="{28A0092B-C50C-407E-A947-70E740481C1C}">
                          <a14:useLocalDpi xmlns:a14="http://schemas.microsoft.com/office/drawing/2010/main" val="0"/>
                        </a:ext>
                      </a:extLst>
                    </a:blip>
                    <a:stretch>
                      <a:fillRect/>
                    </a:stretch>
                  </pic:blipFill>
                  <pic:spPr>
                    <a:xfrm>
                      <a:off x="0" y="0"/>
                      <a:ext cx="5476875" cy="733425"/>
                    </a:xfrm>
                    <a:prstGeom prst="rect">
                      <a:avLst/>
                    </a:prstGeom>
                  </pic:spPr>
                </pic:pic>
              </a:graphicData>
            </a:graphic>
          </wp:inline>
        </w:drawing>
      </w:r>
    </w:p>
    <w:p w:rsidR="00456FF9" w:rsidRDefault="00386C34" w:rsidP="00456FF9">
      <w:r w:rsidRPr="00386C34">
        <w:t xml:space="preserve">Sollten ungültige </w:t>
      </w:r>
      <w:r>
        <w:t xml:space="preserve">Werte für entweder Stunden, Minuten oder Sekunden angegeben werden, so werden diese über </w:t>
      </w:r>
      <w:r w:rsidRPr="0005268C">
        <w:rPr>
          <w:b/>
        </w:rPr>
        <w:t>[WERT]</w:t>
      </w:r>
      <w:r>
        <w:t xml:space="preserve"> angezeigt. Im Gegensatz zur früheren Implementierung werden hier alle Fehler und nicht nur die zuerst erkannten </w:t>
      </w:r>
      <w:r w:rsidR="001F4880">
        <w:t xml:space="preserve">Fehler </w:t>
      </w:r>
      <w:r>
        <w:t>angezeigt.</w:t>
      </w:r>
    </w:p>
    <w:p w:rsidR="00CB62F0" w:rsidRDefault="00CB62F0" w:rsidP="00D649B0">
      <w:pPr>
        <w:pStyle w:val="Heading4"/>
      </w:pPr>
      <w:bookmarkStart w:id="10" w:name="_Toc371450924"/>
      <w:r>
        <w:lastRenderedPageBreak/>
        <w:t>Gültige Werte</w:t>
      </w:r>
      <w:bookmarkEnd w:id="10"/>
    </w:p>
    <w:p w:rsidR="00CB62F0" w:rsidRDefault="00CB62F0" w:rsidP="00456FF9">
      <w:r>
        <w:t xml:space="preserve">Folgend sind die Tests angeführt, die testen ob sich </w:t>
      </w:r>
      <w:r w:rsidR="00340E07">
        <w:t>der</w:t>
      </w:r>
      <w:r>
        <w:t xml:space="preserve"> </w:t>
      </w:r>
      <w:r w:rsidR="00340E07">
        <w:t>Algorithmus</w:t>
      </w:r>
      <w:r>
        <w:t xml:space="preserve"> wie gewünscht verhält.</w:t>
      </w:r>
    </w:p>
    <w:p w:rsidR="00CB62F0" w:rsidRDefault="00CB62F0" w:rsidP="00456FF9">
      <w:r>
        <w:rPr>
          <w:noProof/>
          <w:lang w:val="en-US"/>
        </w:rPr>
        <w:drawing>
          <wp:inline distT="0" distB="0" distL="0" distR="0">
            <wp:extent cx="54768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time_conversion_valid.JPG"/>
                    <pic:cNvPicPr/>
                  </pic:nvPicPr>
                  <pic:blipFill>
                    <a:blip r:embed="rId12">
                      <a:extLst>
                        <a:ext uri="{28A0092B-C50C-407E-A947-70E740481C1C}">
                          <a14:useLocalDpi xmlns:a14="http://schemas.microsoft.com/office/drawing/2010/main" val="0"/>
                        </a:ext>
                      </a:extLst>
                    </a:blip>
                    <a:stretch>
                      <a:fillRect/>
                    </a:stretch>
                  </pic:blipFill>
                  <pic:spPr>
                    <a:xfrm>
                      <a:off x="0" y="0"/>
                      <a:ext cx="5476875" cy="790575"/>
                    </a:xfrm>
                    <a:prstGeom prst="rect">
                      <a:avLst/>
                    </a:prstGeom>
                  </pic:spPr>
                </pic:pic>
              </a:graphicData>
            </a:graphic>
          </wp:inline>
        </w:drawing>
      </w:r>
    </w:p>
    <w:p w:rsidR="00CB62F0" w:rsidRDefault="002B7066" w:rsidP="00CB62F0">
      <w:r>
        <w:rPr>
          <w:noProof/>
          <w:lang w:val="en-US"/>
        </w:rPr>
        <w:drawing>
          <wp:inline distT="0" distB="0" distL="0" distR="0" wp14:anchorId="31D7BBD7" wp14:editId="3C4DEEF6">
            <wp:extent cx="5457825" cy="147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second_conversion_valid.JPG"/>
                    <pic:cNvPicPr/>
                  </pic:nvPicPr>
                  <pic:blipFill>
                    <a:blip r:embed="rId13">
                      <a:extLst>
                        <a:ext uri="{28A0092B-C50C-407E-A947-70E740481C1C}">
                          <a14:useLocalDpi xmlns:a14="http://schemas.microsoft.com/office/drawing/2010/main" val="0"/>
                        </a:ext>
                      </a:extLst>
                    </a:blip>
                    <a:stretch>
                      <a:fillRect/>
                    </a:stretch>
                  </pic:blipFill>
                  <pic:spPr>
                    <a:xfrm>
                      <a:off x="0" y="0"/>
                      <a:ext cx="5457825" cy="1476375"/>
                    </a:xfrm>
                    <a:prstGeom prst="rect">
                      <a:avLst/>
                    </a:prstGeom>
                  </pic:spPr>
                </pic:pic>
              </a:graphicData>
            </a:graphic>
          </wp:inline>
        </w:drawing>
      </w:r>
    </w:p>
    <w:p w:rsidR="00C05CEF" w:rsidRDefault="00564D7D" w:rsidP="00C05CEF">
      <w:pPr>
        <w:pStyle w:val="Heading3"/>
      </w:pPr>
      <w:bookmarkStart w:id="11" w:name="_Toc371450925"/>
      <w:r>
        <w:t>TimeDifference</w:t>
      </w:r>
      <w:bookmarkEnd w:id="11"/>
    </w:p>
    <w:p w:rsidR="00150AC9" w:rsidRDefault="00150AC9" w:rsidP="00150AC9">
      <w:r>
        <w:t xml:space="preserve">Folgend sind Tests der Zeitdifferenzberechnung angeführt. </w:t>
      </w:r>
    </w:p>
    <w:p w:rsidR="00150AC9" w:rsidRPr="00150AC9" w:rsidRDefault="00150AC9" w:rsidP="00150AC9">
      <w:pPr>
        <w:rPr>
          <w:u w:val="single"/>
        </w:rPr>
      </w:pPr>
      <w:r w:rsidRPr="00150AC9">
        <w:rPr>
          <w:u w:val="single"/>
        </w:rPr>
        <w:t>Testszenarien:</w:t>
      </w:r>
    </w:p>
    <w:p w:rsidR="00C05CEF" w:rsidRDefault="00150AC9" w:rsidP="00150AC9">
      <w:pPr>
        <w:pStyle w:val="ListParagraph"/>
        <w:numPr>
          <w:ilvl w:val="0"/>
          <w:numId w:val="28"/>
        </w:numPr>
      </w:pPr>
      <w:r>
        <w:t>Grenzbereichsüberschreitung</w:t>
      </w:r>
    </w:p>
    <w:p w:rsidR="00150AC9" w:rsidRDefault="00150AC9" w:rsidP="00150AC9">
      <w:pPr>
        <w:pStyle w:val="ListParagraph"/>
        <w:numPr>
          <w:ilvl w:val="0"/>
          <w:numId w:val="28"/>
        </w:numPr>
      </w:pPr>
      <w:r>
        <w:t>Gültige Werte</w:t>
      </w:r>
    </w:p>
    <w:p w:rsidR="00150AC9" w:rsidRPr="00150AC9" w:rsidRDefault="00150AC9" w:rsidP="009465FD">
      <w:pPr>
        <w:pStyle w:val="Heading4"/>
      </w:pPr>
      <w:bookmarkStart w:id="12" w:name="_Toc371450926"/>
      <w:r w:rsidRPr="00150AC9">
        <w:t>Grenzbereichsüberschreitung</w:t>
      </w:r>
      <w:bookmarkEnd w:id="12"/>
    </w:p>
    <w:p w:rsidR="00150AC9" w:rsidRDefault="00150AC9" w:rsidP="00150AC9">
      <w:r>
        <w:t>Folgend sind die Tests für die Grenzbereichsüberschreitung angeführt.</w:t>
      </w:r>
    </w:p>
    <w:p w:rsidR="00150AC9" w:rsidRDefault="00D83BB8" w:rsidP="00150AC9">
      <w:r>
        <w:rPr>
          <w:noProof/>
          <w:lang w:val="en-US"/>
        </w:rPr>
        <w:drawing>
          <wp:inline distT="0" distB="0" distL="0" distR="0">
            <wp:extent cx="5760720" cy="1667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_second_difference_invalid.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67510"/>
                    </a:xfrm>
                    <a:prstGeom prst="rect">
                      <a:avLst/>
                    </a:prstGeom>
                  </pic:spPr>
                </pic:pic>
              </a:graphicData>
            </a:graphic>
          </wp:inline>
        </w:drawing>
      </w:r>
    </w:p>
    <w:p w:rsidR="004648A2" w:rsidRDefault="004648A2" w:rsidP="00150AC9">
      <w:r>
        <w:t xml:space="preserve">Wenn </w:t>
      </w:r>
      <w:r w:rsidR="00D83BB8">
        <w:t>die Zeitdarstellungen Fehler beinhalten oder sie einander überschreiten</w:t>
      </w:r>
      <w:r>
        <w:t>, so verursacht dies eine</w:t>
      </w:r>
      <w:r w:rsidR="009465FD">
        <w:t>n</w:t>
      </w:r>
      <w:r>
        <w:t xml:space="preserve"> Fehler, welcher behandelt und ausgeben wird.</w:t>
      </w:r>
    </w:p>
    <w:p w:rsidR="00C5713F" w:rsidRDefault="00C5713F" w:rsidP="00150AC9"/>
    <w:p w:rsidR="00C5713F" w:rsidRDefault="00C5713F" w:rsidP="00150AC9"/>
    <w:p w:rsidR="00C5713F" w:rsidRDefault="00C5713F" w:rsidP="00150AC9"/>
    <w:p w:rsidR="00C5713F" w:rsidRDefault="00C5713F" w:rsidP="00150AC9"/>
    <w:p w:rsidR="00C5713F" w:rsidRDefault="00C5713F" w:rsidP="00150AC9"/>
    <w:p w:rsidR="00C5713F" w:rsidRDefault="00C5713F" w:rsidP="00150AC9"/>
    <w:p w:rsidR="0086785E" w:rsidRDefault="0086785E" w:rsidP="009465FD">
      <w:pPr>
        <w:pStyle w:val="Heading4"/>
      </w:pPr>
      <w:bookmarkStart w:id="13" w:name="_Toc371450927"/>
      <w:r>
        <w:lastRenderedPageBreak/>
        <w:t>Gültige Werte</w:t>
      </w:r>
      <w:bookmarkEnd w:id="13"/>
    </w:p>
    <w:p w:rsidR="0086785E" w:rsidRDefault="0086785E" w:rsidP="0086785E">
      <w:r>
        <w:t>Folgend sind die Tests angeführt, die testen ob sich der Algorithmus wie gewünscht verhält.</w:t>
      </w:r>
    </w:p>
    <w:p w:rsidR="0086785E" w:rsidRDefault="006D0F0A" w:rsidP="00150AC9">
      <w:r>
        <w:rPr>
          <w:noProof/>
          <w:lang w:val="en-US"/>
        </w:rPr>
        <w:drawing>
          <wp:inline distT="0" distB="0" distL="0" distR="0">
            <wp:extent cx="5534025" cy="2505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_second_difference_valid.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505075"/>
                    </a:xfrm>
                    <a:prstGeom prst="rect">
                      <a:avLst/>
                    </a:prstGeom>
                  </pic:spPr>
                </pic:pic>
              </a:graphicData>
            </a:graphic>
          </wp:inline>
        </w:drawing>
      </w:r>
    </w:p>
    <w:p w:rsidR="0086785E" w:rsidRDefault="0086785E" w:rsidP="0086785E">
      <w:r>
        <w:t>Wenn keinen ungültigen Sekundenwerte angegeben werden, so verhält sich dieser Algorithmus wie erwartet.</w:t>
      </w:r>
    </w:p>
    <w:p w:rsidR="0086785E" w:rsidRPr="00150AC9" w:rsidRDefault="0086785E" w:rsidP="00150AC9"/>
    <w:p w:rsidR="00106C51" w:rsidRDefault="00890DD6" w:rsidP="00890DD6">
      <w:pPr>
        <w:pStyle w:val="Heading1"/>
      </w:pPr>
      <w:bookmarkStart w:id="14" w:name="_Toc371450928"/>
      <w:r>
        <w:lastRenderedPageBreak/>
        <w:t>Summarizer reload</w:t>
      </w:r>
      <w:r w:rsidR="00686841">
        <w:t>e</w:t>
      </w:r>
      <w:r>
        <w:t>d</w:t>
      </w:r>
      <w:bookmarkEnd w:id="14"/>
    </w:p>
    <w:p w:rsidR="00890DD6" w:rsidRDefault="00DA0544" w:rsidP="00890DD6">
      <w:r>
        <w:t>Folgend is</w:t>
      </w:r>
      <w:r w:rsidR="00890DD6">
        <w:t>t die Dokumentation der Aufgabe 2 der Übung 3 angef</w:t>
      </w:r>
      <w:r w:rsidR="001957AC">
        <w:t>ührt. Hierbei soll die bereits i</w:t>
      </w:r>
      <w:r w:rsidR="00890DD6">
        <w:t>mplementierte Lösung der Aufgabe 1 so geändert werden, sodass das Aufsummieren von nummerischen Werten über</w:t>
      </w:r>
      <w:r w:rsidR="002D3119">
        <w:t xml:space="preserve"> </w:t>
      </w:r>
      <w:r w:rsidR="00890DD6">
        <w:t>Felder realisiert wird. Hierbei soll die implementierte Funktion als formalen Parameter ein offenes Array definieren, damit diese Funktion mit Arrays unterschiedlicher Größe und verwendeter Indizes arbeiten kann.</w:t>
      </w:r>
    </w:p>
    <w:p w:rsidR="00F125AA" w:rsidRDefault="00F125AA" w:rsidP="00F125AA">
      <w:pPr>
        <w:pStyle w:val="Heading2"/>
      </w:pPr>
      <w:bookmarkStart w:id="15" w:name="_Toc371450929"/>
      <w:r>
        <w:t>Lösungsidee</w:t>
      </w:r>
      <w:bookmarkEnd w:id="15"/>
    </w:p>
    <w:p w:rsidR="00676FEA" w:rsidRPr="00F125AA" w:rsidRDefault="00F125AA" w:rsidP="00676FEA">
      <w:r>
        <w:t>Folgend ist die Lösungsidee der Aufgabe 2 der Übung 3 beschrieben.</w:t>
      </w:r>
      <w:r w:rsidR="00676FEA" w:rsidRPr="00676FEA">
        <w:t xml:space="preserve"> </w:t>
      </w:r>
    </w:p>
    <w:p w:rsidR="00F125AA" w:rsidRDefault="00676FEA" w:rsidP="00F125AA">
      <w:r>
        <w:t>Für die beiden gebildeten Summen soll ein Datentyp definiert werden, der diese hält und welcher von der Funktion zurückgegeben wird.</w:t>
      </w:r>
    </w:p>
    <w:p w:rsidR="00CA3DC9" w:rsidRDefault="00676FEA" w:rsidP="00676FEA">
      <w:r>
        <w:t>Die bestehende Prozedur der Übung 1 soll so geändert werden, das diese ein offenes Array als formalen Parameter definiert und eine Instanz des Datentyp zurückgibt, welcher die gebildeten Summen beinhaltet.</w:t>
      </w:r>
    </w:p>
    <w:p w:rsidR="009242AA" w:rsidRDefault="005311C9" w:rsidP="00676FEA">
      <w:r>
        <w:t>Da jetzt die Werte nicht mehr eingelesen werden sondern über ein Array zu beziehen sind, soll die Funktion</w:t>
      </w:r>
      <w:r w:rsidR="00413784">
        <w:t xml:space="preserve"> so</w:t>
      </w:r>
      <w:r>
        <w:t xml:space="preserve"> implementiert werden, sodass folgende </w:t>
      </w:r>
      <w:r w:rsidR="000A28DA">
        <w:t xml:space="preserve">besonderen </w:t>
      </w:r>
      <w:r>
        <w:t>Zustände korrekt behandelt werden:</w:t>
      </w:r>
    </w:p>
    <w:p w:rsidR="005311C9" w:rsidRDefault="003D6311" w:rsidP="003D6311">
      <w:pPr>
        <w:pStyle w:val="ListParagraph"/>
        <w:numPr>
          <w:ilvl w:val="0"/>
          <w:numId w:val="26"/>
        </w:numPr>
      </w:pPr>
      <w:r>
        <w:t xml:space="preserve">Array beinhaltet nur </w:t>
      </w:r>
      <w:r w:rsidR="00134262">
        <w:t>0</w:t>
      </w:r>
    </w:p>
    <w:p w:rsidR="002825D2" w:rsidRDefault="003D6311" w:rsidP="002825D2">
      <w:pPr>
        <w:pStyle w:val="ListParagraph"/>
        <w:numPr>
          <w:ilvl w:val="0"/>
          <w:numId w:val="26"/>
        </w:numPr>
      </w:pPr>
      <w:r>
        <w:t xml:space="preserve">Array beinhaltet keine </w:t>
      </w:r>
      <w:r w:rsidR="00134262">
        <w:t>0</w:t>
      </w:r>
      <w:r w:rsidR="002825D2" w:rsidRPr="002825D2">
        <w:t xml:space="preserve"> </w:t>
      </w:r>
    </w:p>
    <w:p w:rsidR="002825D2" w:rsidRDefault="002825D2" w:rsidP="002825D2">
      <w:pPr>
        <w:pStyle w:val="ListParagraph"/>
        <w:numPr>
          <w:ilvl w:val="0"/>
          <w:numId w:val="26"/>
        </w:numPr>
      </w:pPr>
      <w:r>
        <w:t>Array beinhaltet am Ende 0</w:t>
      </w:r>
    </w:p>
    <w:p w:rsidR="008A1012" w:rsidRDefault="002825D2" w:rsidP="008A1012">
      <w:pPr>
        <w:pStyle w:val="ListParagraph"/>
        <w:numPr>
          <w:ilvl w:val="0"/>
          <w:numId w:val="26"/>
        </w:numPr>
      </w:pPr>
      <w:r>
        <w:t>Array beinhaltet in der Mitte 0</w:t>
      </w:r>
    </w:p>
    <w:p w:rsidR="00E27D5E" w:rsidRDefault="00413784" w:rsidP="008A1012">
      <w:pPr>
        <w:pStyle w:val="ListParagraph"/>
        <w:numPr>
          <w:ilvl w:val="0"/>
          <w:numId w:val="26"/>
        </w:numPr>
      </w:pPr>
      <w:r>
        <w:t>Verschiedene Indizes der</w:t>
      </w:r>
      <w:r w:rsidR="00E27D5E">
        <w:t xml:space="preserve"> Arrays</w:t>
      </w:r>
    </w:p>
    <w:p w:rsidR="00AB2304" w:rsidRDefault="00AB2304" w:rsidP="00AB2304">
      <w:r>
        <w:t>Außerhalb der Schleife müssen alle Variablen initialisiert werden. Insbesondere muss hierbei bereits der erste Wert des Arrays ermittelt und gesetzt werden</w:t>
      </w:r>
      <w:r w:rsidR="001C39CC">
        <w:t>, da dieser entscheidet, in welche Summe die darauffolgenden Werte aufgenommen werde</w:t>
      </w:r>
      <w:r w:rsidR="004150F6">
        <w:t>n</w:t>
      </w:r>
      <w:r>
        <w:t xml:space="preserve">. </w:t>
      </w:r>
      <w:r w:rsidR="00820F7A">
        <w:t>Da der konkrete Typ des Index nicht bekannt ist, wird der DatenTyp LONGINT</w:t>
      </w:r>
      <w:r w:rsidR="007E01C3">
        <w:t xml:space="preserve"> als Indextyp</w:t>
      </w:r>
      <w:r w:rsidR="00820F7A">
        <w:t xml:space="preserve"> verwendet</w:t>
      </w:r>
      <w:r w:rsidR="00A2165C">
        <w:t xml:space="preserve">. </w:t>
      </w:r>
      <w:r w:rsidR="00C06F3B">
        <w:t>Ein Indexoverflow stellt</w:t>
      </w:r>
      <w:r w:rsidR="00A2165C">
        <w:t xml:space="preserve"> solange kein Problem dar solange nicht versucht wird über diesen ungültigen Index ein Element aus den Array zu adressieren</w:t>
      </w:r>
      <w:r w:rsidR="00820F7A">
        <w:t>.</w:t>
      </w:r>
      <w:r w:rsidR="00C06F3B">
        <w:t xml:space="preserve"> Bei einem konkreten Indextyp wie einer Enumeration würde dies zu einem Programmabruch führen.</w:t>
      </w:r>
    </w:p>
    <w:p w:rsidR="006631B3" w:rsidRDefault="006631B3" w:rsidP="006631B3">
      <w:pPr>
        <w:pStyle w:val="Heading2"/>
      </w:pPr>
      <w:bookmarkStart w:id="16" w:name="_Toc371450930"/>
      <w:r>
        <w:t>Sonderfälle</w:t>
      </w:r>
      <w:bookmarkEnd w:id="16"/>
    </w:p>
    <w:p w:rsidR="006631B3" w:rsidRPr="006631B3" w:rsidRDefault="006631B3" w:rsidP="006631B3">
      <w:r>
        <w:t>Folgend sind die oben angeführten Sonderfälle beschrieben, die durch die Neuimplmenetierung mit offenen Feldern entstanden sind.</w:t>
      </w:r>
    </w:p>
    <w:p w:rsidR="001E712D" w:rsidRDefault="001E712D" w:rsidP="008A1012">
      <w:pPr>
        <w:pStyle w:val="Heading3"/>
      </w:pPr>
      <w:bookmarkStart w:id="17" w:name="_Toc371450931"/>
      <w:r>
        <w:t xml:space="preserve">Array </w:t>
      </w:r>
      <w:r w:rsidR="003E2943">
        <w:t>beinhaltet</w:t>
      </w:r>
      <w:r>
        <w:t xml:space="preserve"> nur </w:t>
      </w:r>
      <w:r w:rsidR="007B2DD6">
        <w:t>0</w:t>
      </w:r>
      <w:bookmarkEnd w:id="17"/>
    </w:p>
    <w:p w:rsidR="001E712D" w:rsidRDefault="001E712D" w:rsidP="001E712D">
      <w:r>
        <w:t xml:space="preserve">Sollte ein Array nur Nullen beinhalten so wird die Schleife </w:t>
      </w:r>
      <w:r w:rsidR="00234039">
        <w:t>0</w:t>
      </w:r>
      <w:r>
        <w:t xml:space="preserve"> mal durchlaufen. Da der erste Wert des Arrays bereits </w:t>
      </w:r>
      <w:r w:rsidR="003E2943">
        <w:t>außerhalb der Schleife ermittelt</w:t>
      </w:r>
      <w:r w:rsidR="006D77D7">
        <w:t xml:space="preserve">, der aktuelle Wert mit dem ersten Wert initialisiert wird </w:t>
      </w:r>
      <w:r>
        <w:t xml:space="preserve">und auch die Summen </w:t>
      </w:r>
      <w:r w:rsidR="006D77D7">
        <w:t>korrekt initialisiert werden (countGreater = first, countSmaller = 0)</w:t>
      </w:r>
      <w:r>
        <w:t>, stellt dieser Zustand kein Problem dar.</w:t>
      </w:r>
    </w:p>
    <w:p w:rsidR="007B2DD6" w:rsidRDefault="007B2DD6" w:rsidP="007B2DD6">
      <w:pPr>
        <w:pStyle w:val="Heading3"/>
      </w:pPr>
      <w:bookmarkStart w:id="18" w:name="_Toc371450932"/>
      <w:r>
        <w:lastRenderedPageBreak/>
        <w:t>Array beinhaltet keine 0</w:t>
      </w:r>
      <w:bookmarkEnd w:id="18"/>
    </w:p>
    <w:p w:rsidR="007B2DD6" w:rsidRDefault="007B2DD6" w:rsidP="007B2DD6">
      <w:r>
        <w:t xml:space="preserve">In diesem Fall wird die Schleife bis zum letzten Element durchlaufen und beendet hier, da </w:t>
      </w:r>
      <w:r w:rsidR="00B65254">
        <w:t>die Schleifenbedingung</w:t>
      </w:r>
      <w:r>
        <w:t xml:space="preserve"> definiert, das </w:t>
      </w:r>
      <w:r w:rsidR="00B65254">
        <w:t xml:space="preserve">die Schleife </w:t>
      </w:r>
      <w:r>
        <w:t>nur solange durchlau</w:t>
      </w:r>
      <w:r w:rsidR="00B65254">
        <w:t xml:space="preserve">fen </w:t>
      </w:r>
      <w:r w:rsidR="00C44F58">
        <w:t>wird solange der aktuelle Wert &lt;&gt;</w:t>
      </w:r>
      <w:r>
        <w:t xml:space="preserve"> 0 und der</w:t>
      </w:r>
      <w:r w:rsidR="003E2943">
        <w:t xml:space="preserve"> aktuelle </w:t>
      </w:r>
      <w:r>
        <w:t xml:space="preserve">Index </w:t>
      </w:r>
      <w:r w:rsidR="003E2943">
        <w:t xml:space="preserve">&lt;= </w:t>
      </w:r>
      <w:r>
        <w:t>als der höchstmögliche Index</w:t>
      </w:r>
      <w:r w:rsidR="00B65254">
        <w:t>, des Arra</w:t>
      </w:r>
      <w:r w:rsidR="00B65254" w:rsidRPr="00A9012A">
        <w:t>y</w:t>
      </w:r>
      <w:r w:rsidR="00B65254">
        <w:t>s</w:t>
      </w:r>
      <w:r w:rsidR="003E2943">
        <w:t xml:space="preserve"> ist</w:t>
      </w:r>
      <w:r>
        <w:t>.</w:t>
      </w:r>
      <w:r w:rsidR="00A9012A">
        <w:t xml:space="preserve"> </w:t>
      </w:r>
    </w:p>
    <w:p w:rsidR="008A1012" w:rsidRDefault="002825D2" w:rsidP="002825D2">
      <w:pPr>
        <w:pStyle w:val="Heading3"/>
      </w:pPr>
      <w:bookmarkStart w:id="19" w:name="_Toc371450933"/>
      <w:r>
        <w:t>Array beinhaltet am Ende 0</w:t>
      </w:r>
      <w:bookmarkEnd w:id="19"/>
    </w:p>
    <w:p w:rsidR="00383FDC" w:rsidRPr="00383FDC" w:rsidRDefault="00383FDC" w:rsidP="00383FDC">
      <w:r>
        <w:t xml:space="preserve">Sollte das Array am Ende, also das letzte Element, eine 0 haben, so spielt dies keine Rolle, da dies keine besondere Handhabung </w:t>
      </w:r>
      <w:r w:rsidR="009475E4">
        <w:t>erfordert und über die Schleifenbedingung value &lt;&gt; 0 gesteuert wird.</w:t>
      </w:r>
    </w:p>
    <w:p w:rsidR="002825D2" w:rsidRDefault="002825D2" w:rsidP="002825D2">
      <w:pPr>
        <w:pStyle w:val="Heading3"/>
      </w:pPr>
      <w:bookmarkStart w:id="20" w:name="_Toc371450934"/>
      <w:r>
        <w:t>Array beinhaltet in der Mitte 0</w:t>
      </w:r>
      <w:bookmarkEnd w:id="20"/>
    </w:p>
    <w:p w:rsidR="00383FDC" w:rsidRDefault="00383FDC" w:rsidP="00383FDC">
      <w:r>
        <w:t>Auch dieser Zustand erfordert keine besondere Handhabung, da dies auch über die Schleifenbedingung gesteuert wird. Alle nach der 0 folgenden nummerischen Werte werden ignoriert.</w:t>
      </w:r>
    </w:p>
    <w:p w:rsidR="00FB047C" w:rsidRDefault="00FB047C" w:rsidP="00FB047C">
      <w:pPr>
        <w:pStyle w:val="Heading3"/>
      </w:pPr>
      <w:bookmarkStart w:id="21" w:name="_Toc371450935"/>
      <w:r>
        <w:t>Verschiedene Indizes der Arrays</w:t>
      </w:r>
      <w:bookmarkEnd w:id="21"/>
    </w:p>
    <w:p w:rsidR="00E27D5E" w:rsidRDefault="00E27D5E" w:rsidP="00E27D5E">
      <w:r>
        <w:t>Dieser Zustand spielt in dieser Implementierung keine Rolle, da als Index ein LONGINT verwendet wird und nicht der konkrete Indextyp.</w:t>
      </w:r>
      <w:r w:rsidR="00C44F58">
        <w:t xml:space="preserve"> Dies ist möglich da es sich hier um offene Arrays handelt, die keinen konkreten IndexTyp definieren.</w:t>
      </w:r>
      <w:r>
        <w:t xml:space="preserve"> Sollte der konkrete Indextyp verwendet werden, so würde diese Implementierung nicht funktionieren, da versucht werden würde den Index um eines zu erhöhen, obwohl kein Element d</w:t>
      </w:r>
      <w:r w:rsidR="00C44F58">
        <w:t>es Typs mehr zur Verfügung stehen würde</w:t>
      </w:r>
      <w:r>
        <w:t>.</w:t>
      </w:r>
    </w:p>
    <w:p w:rsidR="00F13D05" w:rsidRDefault="00F13D05" w:rsidP="00F13D05">
      <w:pPr>
        <w:pStyle w:val="Heading2"/>
      </w:pPr>
      <w:bookmarkStart w:id="22" w:name="_Toc371450936"/>
      <w:r>
        <w:t>Source</w:t>
      </w:r>
      <w:bookmarkEnd w:id="22"/>
    </w:p>
    <w:p w:rsidR="0035347B" w:rsidRPr="0035347B" w:rsidRDefault="0035347B" w:rsidP="0035347B">
      <w:pPr>
        <w:shd w:val="clear" w:color="auto" w:fill="FFFFFF"/>
        <w:spacing w:line="240" w:lineRule="auto"/>
        <w:rPr>
          <w:rFonts w:ascii="Courier New" w:eastAsia="Times New Roman" w:hAnsi="Courier New" w:cs="Courier New"/>
          <w:color w:val="008000"/>
          <w:sz w:val="16"/>
          <w:szCs w:val="16"/>
          <w:lang w:val="en-US"/>
        </w:rPr>
      </w:pPr>
      <w:r w:rsidRPr="0035347B">
        <w:rPr>
          <w:rFonts w:ascii="Courier New" w:eastAsia="Times New Roman" w:hAnsi="Courier New" w:cs="Courier New"/>
          <w:color w:val="008000"/>
          <w:sz w:val="16"/>
          <w:szCs w:val="16"/>
          <w:lang w:val="en-US"/>
        </w:rPr>
        <w:t>{</w:t>
      </w:r>
    </w:p>
    <w:p w:rsidR="0035347B" w:rsidRPr="0035347B" w:rsidRDefault="0035347B" w:rsidP="0035347B">
      <w:pPr>
        <w:shd w:val="clear" w:color="auto" w:fill="FFFFFF"/>
        <w:spacing w:line="240" w:lineRule="auto"/>
        <w:rPr>
          <w:rFonts w:ascii="Courier New" w:eastAsia="Times New Roman" w:hAnsi="Courier New" w:cs="Courier New"/>
          <w:color w:val="008000"/>
          <w:sz w:val="16"/>
          <w:szCs w:val="16"/>
          <w:lang w:val="en-US"/>
        </w:rPr>
      </w:pPr>
      <w:r w:rsidRPr="0035347B">
        <w:rPr>
          <w:rFonts w:ascii="Courier New" w:eastAsia="Times New Roman" w:hAnsi="Courier New" w:cs="Courier New"/>
          <w:color w:val="008000"/>
          <w:sz w:val="16"/>
          <w:szCs w:val="16"/>
          <w:lang w:val="en-US"/>
        </w:rPr>
        <w:t xml:space="preserve">  This program calculates two sums over an open array where the used index</w:t>
      </w:r>
    </w:p>
    <w:p w:rsidR="0035347B" w:rsidRPr="0035347B" w:rsidRDefault="0035347B" w:rsidP="0035347B">
      <w:pPr>
        <w:shd w:val="clear" w:color="auto" w:fill="FFFFFF"/>
        <w:spacing w:line="240" w:lineRule="auto"/>
        <w:rPr>
          <w:rFonts w:ascii="Courier New" w:eastAsia="Times New Roman" w:hAnsi="Courier New" w:cs="Courier New"/>
          <w:color w:val="008000"/>
          <w:sz w:val="16"/>
          <w:szCs w:val="16"/>
          <w:lang w:val="en-US"/>
        </w:rPr>
      </w:pPr>
      <w:r w:rsidRPr="0035347B">
        <w:rPr>
          <w:rFonts w:ascii="Courier New" w:eastAsia="Times New Roman" w:hAnsi="Courier New" w:cs="Courier New"/>
          <w:color w:val="008000"/>
          <w:sz w:val="16"/>
          <w:szCs w:val="16"/>
          <w:lang w:val="en-US"/>
        </w:rPr>
        <w:t xml:space="preserve">  does not matter for the ComputeSums function.</w:t>
      </w:r>
    </w:p>
    <w:p w:rsidR="0035347B" w:rsidRPr="0035347B" w:rsidRDefault="0035347B" w:rsidP="00DE6920">
      <w:pPr>
        <w:shd w:val="clear" w:color="auto" w:fill="FFFFFF"/>
        <w:spacing w:line="240" w:lineRule="auto"/>
        <w:rPr>
          <w:rFonts w:eastAsia="Times New Roman" w:cs="Times New Roman"/>
          <w:sz w:val="16"/>
          <w:szCs w:val="16"/>
          <w:lang w:val="en-US"/>
        </w:rPr>
      </w:pPr>
      <w:r w:rsidRPr="0035347B">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b/>
          <w:bCs/>
          <w:color w:val="0000FF"/>
          <w:sz w:val="16"/>
          <w:szCs w:val="16"/>
          <w:lang w:val="en-US"/>
        </w:rPr>
        <w:t>PROGRAM</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Summarizer</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TYPE</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Type whih specifies the index for a array with length of 7;</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IntegerIDx1To7</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1</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7</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Specifies an array of (long)integer type which uses the index type 'IntegerIDx1To7'</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ArrayWithIntegerIdx1To7</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ARRAY</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IntegerIDx1To7</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OF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Enumeration which gets used as index for an array</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EnumIdx</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FIRST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SECOND</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THRID</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FOURTH</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FIFTH</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Summary record which is used to hold the calculated values.</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RECORD</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countGreater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countSmaller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Function which calculates two sums over all numbers contained in the given 'numbers' array,</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as long as the current value is not equal to '0'.</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@param</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numbers: the array of (long)integers to build sum</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@return</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the Summary containing the builded summaries</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lastRenderedPageBreak/>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FUNCTION</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ComputeSums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ARRAY</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OF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VAR</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first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value</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Init the variables each time the procedure gets invoked.</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Get first 'value', set 'first' with 'value', increase i and add 'value' to countGreater sum</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Low</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countSmaller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0</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countGreater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0</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first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Start at second element because first has already been handled.</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WHILE</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value</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&lt;&gt;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0</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AND</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&lt;=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High</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DO</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value</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IF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value</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&gt;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0</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THEN</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IF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value</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&gt;=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first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THEN</w:t>
      </w: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countGreater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countGreater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value</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ELSE</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countSmaller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countSmaller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value</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Inc</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ComputeSums</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Tests the ComputeSum function, by printing the given values and results to the console</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and if intended generates random values for the given array of numbers.</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If the array is intended to be filled with random numbers then at the middle of the array</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a zero will be added, so that the COmputeSum method will have to stop there.</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@param</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numbers: the array of (long)integers to build sum over it, or generates random values </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for this array if fillRandom is set to true</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@param</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fillRandom: true if random values shall be generated for the array.</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PROCEDURE</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ARRAY</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OF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fillRandom</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BOOLEAN</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VAR</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middleBorder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print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BOOLEAN</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print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'Given array of numbers: '</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middleBorder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High</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DIV</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2</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FOR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Low</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TO</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High</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DO</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IF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fillRandom</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THEN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IF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middleBorder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THEN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0</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ELSE</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Random</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High</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1</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IF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print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THEN</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IF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&lt;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High</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THEN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IF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FF8000"/>
          <w:sz w:val="16"/>
          <w:szCs w:val="16"/>
          <w:lang w:val="en-US"/>
        </w:rPr>
        <w:t>0</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THEN</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print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false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IF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i</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&lt;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High</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THEN</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stoped print on 0, but values are following ##'</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lastRenderedPageBreak/>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BREAK</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ComputeSums</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numbers</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'Sum A: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countGreater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 / Sum B: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summaryHolder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countSmaller</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rPr>
        <w:t>WriteLn</w:t>
      </w:r>
      <w:r w:rsidRPr="00DE6920">
        <w:rPr>
          <w:rFonts w:ascii="Courier New" w:eastAsia="Times New Roman" w:hAnsi="Courier New" w:cs="Courier New"/>
          <w:b/>
          <w:bCs/>
          <w:color w:val="000080"/>
          <w:sz w:val="16"/>
          <w:szCs w:val="16"/>
        </w:rPr>
        <w:t>(</w:t>
      </w:r>
      <w:r w:rsidRPr="00DE6920">
        <w:rPr>
          <w:rFonts w:ascii="Courier New" w:eastAsia="Times New Roman" w:hAnsi="Courier New" w:cs="Courier New"/>
          <w:color w:val="808080"/>
          <w:sz w:val="16"/>
          <w:szCs w:val="16"/>
        </w:rPr>
        <w:t>'-------------------------------------------------------'</w:t>
      </w:r>
      <w:r w:rsidRPr="00DE6920">
        <w:rPr>
          <w:rFonts w:ascii="Courier New" w:eastAsia="Times New Roman" w:hAnsi="Courier New" w:cs="Courier New"/>
          <w:b/>
          <w:bCs/>
          <w:color w:val="000080"/>
          <w:sz w:val="16"/>
          <w:szCs w:val="16"/>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rPr>
      </w:pPr>
      <w:r w:rsidRPr="00DE6920">
        <w:rPr>
          <w:rFonts w:ascii="Courier New" w:eastAsia="Times New Roman" w:hAnsi="Courier New" w:cs="Courier New"/>
          <w:color w:val="808080"/>
          <w:sz w:val="16"/>
          <w:szCs w:val="16"/>
        </w:rPr>
        <w:t xml:space="preserve">    </w:t>
      </w:r>
      <w:r w:rsidRPr="00DE6920">
        <w:rPr>
          <w:rFonts w:ascii="Courier New" w:eastAsia="Times New Roman" w:hAnsi="Courier New" w:cs="Courier New"/>
          <w:color w:val="000000"/>
          <w:sz w:val="16"/>
          <w:szCs w:val="16"/>
        </w:rPr>
        <w:t>WriteLn</w:t>
      </w:r>
      <w:r w:rsidRPr="00DE6920">
        <w:rPr>
          <w:rFonts w:ascii="Courier New" w:eastAsia="Times New Roman" w:hAnsi="Courier New" w:cs="Courier New"/>
          <w:b/>
          <w:bCs/>
          <w:color w:val="000080"/>
          <w:sz w:val="16"/>
          <w:szCs w:val="16"/>
        </w:rPr>
        <w:t>(</w:t>
      </w:r>
      <w:r w:rsidRPr="00DE6920">
        <w:rPr>
          <w:rFonts w:ascii="Courier New" w:eastAsia="Times New Roman" w:hAnsi="Courier New" w:cs="Courier New"/>
          <w:color w:val="808080"/>
          <w:sz w:val="16"/>
          <w:szCs w:val="16"/>
        </w:rPr>
        <w:t>''</w:t>
      </w:r>
      <w:r w:rsidRPr="00DE6920">
        <w:rPr>
          <w:rFonts w:ascii="Courier New" w:eastAsia="Times New Roman" w:hAnsi="Courier New" w:cs="Courier New"/>
          <w:b/>
          <w:bCs/>
          <w:color w:val="000080"/>
          <w:sz w:val="16"/>
          <w:szCs w:val="16"/>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rPr>
      </w:pPr>
      <w:r w:rsidRPr="00DE6920">
        <w:rPr>
          <w:rFonts w:ascii="Courier New" w:eastAsia="Times New Roman" w:hAnsi="Courier New" w:cs="Courier New"/>
          <w:color w:val="808080"/>
          <w:sz w:val="16"/>
          <w:szCs w:val="16"/>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rPr>
        <w:t xml:space="preserve">  </w:t>
      </w: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Some arrays with different indexes and values for the tests.</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w:t>
      </w: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b/>
          <w:bCs/>
          <w:color w:val="0000FF"/>
          <w:sz w:val="16"/>
          <w:szCs w:val="16"/>
          <w:lang w:val="en-US"/>
        </w:rPr>
        <w:t>CONST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arrayIntegerIdxSingleZero</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ARRAY</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1</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1</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OF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0</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arrayIntegerIdxNoZero</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ArrayWithIntegerIdx1To7</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1</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2</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3</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4</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5</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6</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7</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arrayIntegerIdxMidZero</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ArrayWithIntegerIdx1To7</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5</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4</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6</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3</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0</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4</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5</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arrayIntegerIdxEndZero</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ArrayWithIntegerIdx1To7</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1</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2</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3</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4</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5</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6</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FF8000"/>
          <w:sz w:val="16"/>
          <w:szCs w:val="16"/>
          <w:lang w:val="en-US"/>
        </w:rPr>
        <w:t>0</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008000"/>
          <w:sz w:val="16"/>
          <w:szCs w:val="16"/>
          <w:lang w:val="en-US"/>
        </w:rPr>
      </w:pPr>
      <w:r w:rsidRPr="00DE6920">
        <w:rPr>
          <w:rFonts w:ascii="Courier New" w:eastAsia="Times New Roman" w:hAnsi="Courier New" w:cs="Courier New"/>
          <w:color w:val="008000"/>
          <w:sz w:val="16"/>
          <w:szCs w:val="16"/>
          <w:lang w:val="en-US"/>
        </w:rPr>
        <w:t xml:space="preserve">  Some array with different indexes which are supposed to be filled before used for the test.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00800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b/>
          <w:bCs/>
          <w:color w:val="0000FF"/>
          <w:sz w:val="16"/>
          <w:szCs w:val="16"/>
          <w:lang w:val="en-US"/>
        </w:rPr>
        <w:t>VAR</w:t>
      </w: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arrayInteger1To7Idx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ArrayWithIntegerIdx1To7</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arrayEnumIdx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ARRAY</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EnumIdx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OF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arrayByteIdx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ARRAY</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BYTE</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OF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arrayCharIdx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ARRAY</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CHAR</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b/>
          <w:bCs/>
          <w:color w:val="0000FF"/>
          <w:sz w:val="16"/>
          <w:szCs w:val="16"/>
          <w:lang w:val="en-US"/>
        </w:rPr>
        <w:t>OF</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LONGINT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b/>
          <w:bCs/>
          <w:color w:val="0000FF"/>
          <w:sz w:val="16"/>
          <w:szCs w:val="16"/>
          <w:lang w:val="en-US"/>
        </w:rPr>
        <w:t>BEGIN</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 Fixed numbers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1..1'</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arrayIntegerIdxSingleZero</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false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1..7'</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arrayIntegerIdxNoZero</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false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1..7'</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arrayIntegerIdxMidZero</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false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1..7'</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arrayIntegerIdxEndZero</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false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 Random numbers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1..7 || random: 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arrayInteger1To7Idx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EnumIdx || random: 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arrayEnumIdx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BYTE || random: 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arrayByteIdx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CHAR || random: 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arrayCharIdx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true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8000"/>
          <w:sz w:val="16"/>
          <w:szCs w:val="16"/>
          <w:lang w:val="en-US"/>
        </w:rPr>
        <w:t>{ All zero or undefined values }</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BYTE || not initialized'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arrayByteIdx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false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WriteLn</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'Index type: INTEGER || not initialized'</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Test</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000000"/>
          <w:sz w:val="16"/>
          <w:szCs w:val="16"/>
          <w:lang w:val="en-US"/>
        </w:rPr>
        <w:t>arrayCharIdx</w:t>
      </w:r>
      <w:r w:rsidRPr="00DE6920">
        <w:rPr>
          <w:rFonts w:ascii="Courier New" w:eastAsia="Times New Roman" w:hAnsi="Courier New" w:cs="Courier New"/>
          <w:b/>
          <w:bCs/>
          <w:color w:val="000080"/>
          <w:sz w:val="16"/>
          <w:szCs w:val="16"/>
          <w:lang w:val="en-US"/>
        </w:rPr>
        <w:t>,</w:t>
      </w:r>
      <w:r w:rsidRPr="00DE6920">
        <w:rPr>
          <w:rFonts w:ascii="Courier New" w:eastAsia="Times New Roman" w:hAnsi="Courier New" w:cs="Courier New"/>
          <w:color w:val="808080"/>
          <w:sz w:val="16"/>
          <w:szCs w:val="16"/>
          <w:lang w:val="en-US"/>
        </w:rPr>
        <w:t xml:space="preserve"> </w:t>
      </w:r>
      <w:r w:rsidRPr="00DE6920">
        <w:rPr>
          <w:rFonts w:ascii="Courier New" w:eastAsia="Times New Roman" w:hAnsi="Courier New" w:cs="Courier New"/>
          <w:color w:val="000000"/>
          <w:sz w:val="16"/>
          <w:szCs w:val="16"/>
          <w:lang w:val="en-US"/>
        </w:rPr>
        <w:t>false</w:t>
      </w:r>
      <w:r w:rsidRPr="00DE6920">
        <w:rPr>
          <w:rFonts w:ascii="Courier New" w:eastAsia="Times New Roman" w:hAnsi="Courier New" w:cs="Courier New"/>
          <w:b/>
          <w:bCs/>
          <w:color w:val="000080"/>
          <w:sz w:val="16"/>
          <w:szCs w:val="16"/>
          <w:lang w:val="en-US"/>
        </w:rPr>
        <w:t>);</w:t>
      </w:r>
    </w:p>
    <w:p w:rsidR="00DE6920" w:rsidRPr="00DE6920" w:rsidRDefault="00DE6920" w:rsidP="00DE6920">
      <w:pPr>
        <w:shd w:val="clear" w:color="auto" w:fill="FFFFFF"/>
        <w:spacing w:line="240" w:lineRule="auto"/>
        <w:rPr>
          <w:rFonts w:ascii="Courier New" w:eastAsia="Times New Roman" w:hAnsi="Courier New" w:cs="Courier New"/>
          <w:color w:val="808080"/>
          <w:sz w:val="16"/>
          <w:szCs w:val="16"/>
          <w:lang w:val="en-US"/>
        </w:rPr>
      </w:pPr>
      <w:r w:rsidRPr="00DE6920">
        <w:rPr>
          <w:rFonts w:ascii="Courier New" w:eastAsia="Times New Roman" w:hAnsi="Courier New" w:cs="Courier New"/>
          <w:color w:val="808080"/>
          <w:sz w:val="16"/>
          <w:szCs w:val="16"/>
          <w:lang w:val="en-US"/>
        </w:rPr>
        <w:t xml:space="preserve">  </w:t>
      </w:r>
    </w:p>
    <w:p w:rsidR="00DE6920" w:rsidRPr="00DE6920" w:rsidRDefault="00DE6920" w:rsidP="00DE6920">
      <w:pPr>
        <w:shd w:val="clear" w:color="auto" w:fill="FFFFFF"/>
        <w:spacing w:line="240" w:lineRule="auto"/>
        <w:rPr>
          <w:rFonts w:eastAsia="Times New Roman" w:cs="Times New Roman"/>
          <w:sz w:val="16"/>
          <w:szCs w:val="16"/>
          <w:lang w:val="en-US"/>
        </w:rPr>
      </w:pPr>
      <w:r w:rsidRPr="00DE6920">
        <w:rPr>
          <w:rFonts w:ascii="Courier New" w:eastAsia="Times New Roman" w:hAnsi="Courier New" w:cs="Courier New"/>
          <w:b/>
          <w:bCs/>
          <w:color w:val="0000FF"/>
          <w:sz w:val="16"/>
          <w:szCs w:val="16"/>
          <w:lang w:val="en-US"/>
        </w:rPr>
        <w:t>END</w:t>
      </w:r>
      <w:r w:rsidRPr="00DE6920">
        <w:rPr>
          <w:rFonts w:ascii="Courier New" w:eastAsia="Times New Roman" w:hAnsi="Courier New" w:cs="Courier New"/>
          <w:b/>
          <w:bCs/>
          <w:color w:val="000080"/>
          <w:sz w:val="16"/>
          <w:szCs w:val="16"/>
          <w:lang w:val="en-US"/>
        </w:rPr>
        <w:t>.</w:t>
      </w:r>
    </w:p>
    <w:p w:rsidR="000C16E6" w:rsidRDefault="000C16E6" w:rsidP="000C16E6"/>
    <w:p w:rsidR="00C26305" w:rsidRDefault="00C26305" w:rsidP="000C16E6"/>
    <w:p w:rsidR="00F13D05" w:rsidRDefault="00F13D05" w:rsidP="00F13D05">
      <w:pPr>
        <w:pStyle w:val="Heading2"/>
      </w:pPr>
      <w:bookmarkStart w:id="23" w:name="_Toc371450937"/>
      <w:r>
        <w:lastRenderedPageBreak/>
        <w:t>Tests</w:t>
      </w:r>
      <w:bookmarkEnd w:id="23"/>
    </w:p>
    <w:p w:rsidR="00867BAD" w:rsidRDefault="00867BAD" w:rsidP="00867BAD">
      <w:r>
        <w:t>Folgend sind die Test angeführt, welche den Algorithmus SummarizerReloaded testen. Es werden verschiedene Indextypen verwendet. Des Weiteren werden die oben angeführten Sonderfälle getestet.</w:t>
      </w:r>
    </w:p>
    <w:p w:rsidR="00867BAD" w:rsidRDefault="00867BAD" w:rsidP="00867BAD">
      <w:pPr>
        <w:rPr>
          <w:u w:val="single"/>
        </w:rPr>
      </w:pPr>
      <w:r w:rsidRPr="00867BAD">
        <w:rPr>
          <w:u w:val="single"/>
        </w:rPr>
        <w:t>Testszenarien:</w:t>
      </w:r>
    </w:p>
    <w:p w:rsidR="00867BAD" w:rsidRPr="00867BAD" w:rsidRDefault="0093523A" w:rsidP="00867BAD">
      <w:pPr>
        <w:pStyle w:val="ListParagraph"/>
        <w:numPr>
          <w:ilvl w:val="0"/>
          <w:numId w:val="31"/>
        </w:numPr>
        <w:rPr>
          <w:u w:val="single"/>
        </w:rPr>
      </w:pPr>
      <w:r>
        <w:t xml:space="preserve">Sonderfälle </w:t>
      </w:r>
      <w:r w:rsidR="00867BAD">
        <w:t>(Verschiedene Indizes)</w:t>
      </w:r>
    </w:p>
    <w:p w:rsidR="00867BAD" w:rsidRPr="00F7043D" w:rsidRDefault="0093523A" w:rsidP="00867BAD">
      <w:pPr>
        <w:pStyle w:val="ListParagraph"/>
        <w:numPr>
          <w:ilvl w:val="0"/>
          <w:numId w:val="31"/>
        </w:numPr>
        <w:rPr>
          <w:u w:val="single"/>
        </w:rPr>
      </w:pPr>
      <w:r>
        <w:t xml:space="preserve">Normal mit </w:t>
      </w:r>
      <w:r w:rsidR="00867BAD">
        <w:t>Zufallswerte</w:t>
      </w:r>
      <w:r>
        <w:t>n</w:t>
      </w:r>
      <w:r w:rsidR="00867BAD">
        <w:t xml:space="preserve"> (Verschiedene Indizes)</w:t>
      </w:r>
    </w:p>
    <w:p w:rsidR="00C26305" w:rsidRPr="0093523A" w:rsidRDefault="00F7043D" w:rsidP="00867BAD">
      <w:pPr>
        <w:pStyle w:val="ListParagraph"/>
        <w:numPr>
          <w:ilvl w:val="0"/>
          <w:numId w:val="31"/>
        </w:numPr>
        <w:rPr>
          <w:u w:val="single"/>
        </w:rPr>
      </w:pPr>
      <w:r>
        <w:t>Nicht initialisiert (Alle Elemente haben Wert 0)</w:t>
      </w:r>
    </w:p>
    <w:p w:rsidR="0093523A" w:rsidRDefault="0093523A" w:rsidP="0093523A">
      <w:pPr>
        <w:pStyle w:val="Heading3"/>
      </w:pPr>
      <w:bookmarkStart w:id="24" w:name="_Toc371450938"/>
      <w:r>
        <w:t>Sonderfälle</w:t>
      </w:r>
      <w:bookmarkEnd w:id="24"/>
      <w:r>
        <w:t xml:space="preserve"> </w:t>
      </w:r>
    </w:p>
    <w:p w:rsidR="00C26305" w:rsidRDefault="00C26305" w:rsidP="00867BAD">
      <w:r>
        <w:t>Diese Test testen das Verhalten, wenn Arrays mit vordefinierten Werten und verschiedenen Indizes vom Algorithmus verarbeitet werden.</w:t>
      </w:r>
    </w:p>
    <w:p w:rsidR="00C26305" w:rsidRDefault="00C26305" w:rsidP="00867BAD">
      <w:r>
        <w:rPr>
          <w:noProof/>
          <w:lang w:val="en-US"/>
        </w:rPr>
        <w:drawing>
          <wp:inline distT="0" distB="0" distL="0" distR="0">
            <wp:extent cx="3555187" cy="312951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_summarizer_predefined_values.JPG"/>
                    <pic:cNvPicPr/>
                  </pic:nvPicPr>
                  <pic:blipFill>
                    <a:blip r:embed="rId16">
                      <a:extLst>
                        <a:ext uri="{28A0092B-C50C-407E-A947-70E740481C1C}">
                          <a14:useLocalDpi xmlns:a14="http://schemas.microsoft.com/office/drawing/2010/main" val="0"/>
                        </a:ext>
                      </a:extLst>
                    </a:blip>
                    <a:stretch>
                      <a:fillRect/>
                    </a:stretch>
                  </pic:blipFill>
                  <pic:spPr>
                    <a:xfrm>
                      <a:off x="0" y="0"/>
                      <a:ext cx="3560770" cy="3134425"/>
                    </a:xfrm>
                    <a:prstGeom prst="rect">
                      <a:avLst/>
                    </a:prstGeom>
                  </pic:spPr>
                </pic:pic>
              </a:graphicData>
            </a:graphic>
          </wp:inline>
        </w:drawing>
      </w:r>
    </w:p>
    <w:p w:rsidR="00C26305" w:rsidRDefault="00C26305" w:rsidP="00867BAD">
      <w:r>
        <w:t>Der Algorithmus kann hierbei mit allen vorherig beschriebenen Sonderfällen umgehen.</w:t>
      </w:r>
    </w:p>
    <w:p w:rsidR="00C26305" w:rsidRDefault="00C26305" w:rsidP="00867BAD"/>
    <w:p w:rsidR="00C26305" w:rsidRDefault="00C26305" w:rsidP="00867BAD"/>
    <w:p w:rsidR="00C26305" w:rsidRDefault="00C26305" w:rsidP="00867BAD"/>
    <w:p w:rsidR="00C26305" w:rsidRDefault="00C26305" w:rsidP="00867BAD"/>
    <w:p w:rsidR="00C26305" w:rsidRDefault="00C26305" w:rsidP="00867BAD"/>
    <w:p w:rsidR="00C26305" w:rsidRDefault="00C26305" w:rsidP="00867BAD"/>
    <w:p w:rsidR="00C26305" w:rsidRDefault="00C26305" w:rsidP="00867BAD"/>
    <w:p w:rsidR="00C26305" w:rsidRDefault="00C26305" w:rsidP="00867BAD"/>
    <w:p w:rsidR="0093523A" w:rsidRDefault="0093523A" w:rsidP="0093523A">
      <w:pPr>
        <w:pStyle w:val="Heading3"/>
      </w:pPr>
      <w:bookmarkStart w:id="25" w:name="_Toc371450939"/>
      <w:r>
        <w:lastRenderedPageBreak/>
        <w:t>Normal mit Zufallswerten</w:t>
      </w:r>
      <w:bookmarkEnd w:id="25"/>
      <w:r>
        <w:t xml:space="preserve"> </w:t>
      </w:r>
    </w:p>
    <w:p w:rsidR="00C26305" w:rsidRDefault="00C26305" w:rsidP="00867BAD">
      <w:r>
        <w:t>Da auch andere Indizes getestet werden sollten deren Wertebereich relativ groß ist, wurden auch Test implementiert, die mit Zufallswerten arbeiten.</w:t>
      </w:r>
      <w:r w:rsidR="00F7043D">
        <w:t xml:space="preserve"> Diese Test testen den Algorithmus mit Arrays, deren Werte mittels Zufallsgenerator generiert wurde.</w:t>
      </w:r>
    </w:p>
    <w:p w:rsidR="00C26305" w:rsidRDefault="00C26305" w:rsidP="00867BAD">
      <w:r>
        <w:rPr>
          <w:noProof/>
          <w:lang w:val="en-US"/>
        </w:rPr>
        <w:drawing>
          <wp:inline distT="0" distB="0" distL="0" distR="0">
            <wp:extent cx="4301337" cy="428806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_summarizer_random_values.JPG"/>
                    <pic:cNvPicPr/>
                  </pic:nvPicPr>
                  <pic:blipFill>
                    <a:blip r:embed="rId17">
                      <a:extLst>
                        <a:ext uri="{28A0092B-C50C-407E-A947-70E740481C1C}">
                          <a14:useLocalDpi xmlns:a14="http://schemas.microsoft.com/office/drawing/2010/main" val="0"/>
                        </a:ext>
                      </a:extLst>
                    </a:blip>
                    <a:stretch>
                      <a:fillRect/>
                    </a:stretch>
                  </pic:blipFill>
                  <pic:spPr>
                    <a:xfrm>
                      <a:off x="0" y="0"/>
                      <a:ext cx="4305271" cy="4291982"/>
                    </a:xfrm>
                    <a:prstGeom prst="rect">
                      <a:avLst/>
                    </a:prstGeom>
                  </pic:spPr>
                </pic:pic>
              </a:graphicData>
            </a:graphic>
          </wp:inline>
        </w:drawing>
      </w:r>
    </w:p>
    <w:p w:rsidR="00C26305" w:rsidRDefault="00C26305" w:rsidP="00C26305">
      <w:r>
        <w:t>Bei diesen Tests wurden die Arrays bis zur Hälfte mit Zufallswerten befüllt und die restlichen Elemente blieben nicht initialisiert, wobei die nicht initialisierten Element alle den Wert 0 haben. Es wurde hierbei auf eine Ausgabe dieser Nullen verzichtet.</w:t>
      </w:r>
    </w:p>
    <w:p w:rsidR="00F7043D" w:rsidRDefault="0093523A" w:rsidP="0093523A">
      <w:pPr>
        <w:pStyle w:val="Heading3"/>
      </w:pPr>
      <w:bookmarkStart w:id="26" w:name="_Toc371450940"/>
      <w:r>
        <w:t>Nicht initialisiert</w:t>
      </w:r>
      <w:bookmarkEnd w:id="26"/>
    </w:p>
    <w:p w:rsidR="00F7043D" w:rsidRDefault="00F7043D" w:rsidP="00C26305">
      <w:r>
        <w:t>Diese Test testen den Algorithmus mit nicht initialisierten Arrays, wobei deren Elemente alle den Wert 0 haben.</w:t>
      </w:r>
    </w:p>
    <w:p w:rsidR="00F7043D" w:rsidRDefault="00F7043D" w:rsidP="00C26305">
      <w:r>
        <w:rPr>
          <w:noProof/>
          <w:lang w:val="en-US"/>
        </w:rPr>
        <w:drawing>
          <wp:inline distT="0" distB="0" distL="0" distR="0">
            <wp:extent cx="2779776" cy="143049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_summarizer_no_initialized.JPG"/>
                    <pic:cNvPicPr/>
                  </pic:nvPicPr>
                  <pic:blipFill>
                    <a:blip r:embed="rId18">
                      <a:extLst>
                        <a:ext uri="{28A0092B-C50C-407E-A947-70E740481C1C}">
                          <a14:useLocalDpi xmlns:a14="http://schemas.microsoft.com/office/drawing/2010/main" val="0"/>
                        </a:ext>
                      </a:extLst>
                    </a:blip>
                    <a:stretch>
                      <a:fillRect/>
                    </a:stretch>
                  </pic:blipFill>
                  <pic:spPr>
                    <a:xfrm>
                      <a:off x="0" y="0"/>
                      <a:ext cx="2841471" cy="1462239"/>
                    </a:xfrm>
                    <a:prstGeom prst="rect">
                      <a:avLst/>
                    </a:prstGeom>
                  </pic:spPr>
                </pic:pic>
              </a:graphicData>
            </a:graphic>
          </wp:inline>
        </w:drawing>
      </w:r>
    </w:p>
    <w:p w:rsidR="00F7043D" w:rsidRDefault="00F7043D" w:rsidP="00F7043D">
      <w:r>
        <w:t>Hierbei verhält sich der Algorithmus wie spezifiziert und bricht die Verarbeitung nach dem ersten Element ab, da diese bereits den Wert 0 hat.</w:t>
      </w:r>
    </w:p>
    <w:p w:rsidR="002675B9" w:rsidRDefault="00F77930" w:rsidP="00F77930">
      <w:pPr>
        <w:pStyle w:val="Heading1"/>
      </w:pPr>
      <w:bookmarkStart w:id="27" w:name="_Toc371450941"/>
      <w:r>
        <w:lastRenderedPageBreak/>
        <w:t>Römische Zahlen</w:t>
      </w:r>
      <w:bookmarkEnd w:id="27"/>
    </w:p>
    <w:p w:rsidR="00DB3AB6" w:rsidRDefault="00DB3AB6" w:rsidP="00DB3AB6">
      <w:r>
        <w:t>Folgend ist die Dokumentation der Aufgabe 3 der Übung 3 angeführt, wobei eine Konvertierung von ganzzahligen Zahlenwerten zu einer römischen Darstellung und umgekehrt erfolgen soll. Bei der Konvertierung von ganzzahligen Zahlenwerten, soll es zwei Möglichkeiten der Konvertierung geben.</w:t>
      </w:r>
    </w:p>
    <w:p w:rsidR="00DB3AB6" w:rsidRDefault="00DB3AB6" w:rsidP="00DB3AB6">
      <w:pPr>
        <w:pStyle w:val="ListParagraph"/>
        <w:numPr>
          <w:ilvl w:val="0"/>
          <w:numId w:val="32"/>
        </w:numPr>
      </w:pPr>
      <w:r>
        <w:t>Ohne Beachtung der Subtraktionsregel</w:t>
      </w:r>
    </w:p>
    <w:p w:rsidR="00DB3AB6" w:rsidRDefault="00B30766" w:rsidP="00DB3AB6">
      <w:pPr>
        <w:pStyle w:val="ListParagraph"/>
        <w:numPr>
          <w:ilvl w:val="0"/>
          <w:numId w:val="32"/>
        </w:numPr>
      </w:pPr>
      <w:r>
        <w:t>Unter Beachtung der Sub</w:t>
      </w:r>
      <w:r w:rsidR="00DB3AB6">
        <w:t>traktionsregel</w:t>
      </w:r>
    </w:p>
    <w:p w:rsidR="00D51EB8" w:rsidRDefault="00D51EB8" w:rsidP="00DB3AB6">
      <w:pPr>
        <w:pStyle w:val="Heading2"/>
      </w:pPr>
      <w:bookmarkStart w:id="28" w:name="_Toc371450942"/>
      <w:r>
        <w:t>Lösungsidee</w:t>
      </w:r>
      <w:bookmarkEnd w:id="28"/>
    </w:p>
    <w:p w:rsidR="00D51EB8" w:rsidRDefault="00D51EB8" w:rsidP="00D51EB8">
      <w:r>
        <w:t xml:space="preserve">Folgend sind die Lösungsideen der Aufgabe 3 der Übung </w:t>
      </w:r>
      <w:r w:rsidR="00026CFC">
        <w:t>3</w:t>
      </w:r>
      <w:r>
        <w:t xml:space="preserve"> angeführt.</w:t>
      </w:r>
    </w:p>
    <w:p w:rsidR="000B7340" w:rsidRDefault="00B600EB" w:rsidP="00D51EB8">
      <w:r>
        <w:t>Für alle implementierten Funktionen soll ein Datentyp eingeführt werden, der das Mapping zwischen einer römischen Zahlendarstellung und seiner ganzzahligen Zahlendarstellung hält. Ebenso soll der erlaubte Prefix für die römische Zahlendar</w:t>
      </w:r>
      <w:r w:rsidR="00B30766">
        <w:t>stellung bei Verwendung der Subtra</w:t>
      </w:r>
      <w:r>
        <w:t>k</w:t>
      </w:r>
      <w:r w:rsidR="00B30766">
        <w:t>t</w:t>
      </w:r>
      <w:r>
        <w:t xml:space="preserve">ionsregel von diesen Datentyp definiert werden. </w:t>
      </w:r>
    </w:p>
    <w:p w:rsidR="00D7216C" w:rsidRDefault="000B7340" w:rsidP="00D51EB8">
      <w:r>
        <w:t xml:space="preserve">Es </w:t>
      </w:r>
      <w:r w:rsidR="00B600EB">
        <w:t>soll ein</w:t>
      </w:r>
      <w:r>
        <w:t>e</w:t>
      </w:r>
      <w:r w:rsidR="00B600EB">
        <w:t xml:space="preserve"> Enumeration spezifiziert werden, die alle erlaubten römischen Zahlendarstellungen enthält. Diese Enumeration soll in Weiterer Folge als Index für das Array dienen, in dem als Konstante die Instanzen für den vorherig spezifizierten Datentyp gehalten werden. Es sollen alle Datenobjekte erstellt werden, sodass alle römische Zahlenwerte, deren dazugehörige ganzzahligen Zahlenwerte und der erlaubte Prefix enthalten sind. Diese Konstanten werden über alle implementierten Funktionen verwendet.</w:t>
      </w:r>
      <w:r w:rsidR="00D7216C" w:rsidRPr="00D7216C">
        <w:t xml:space="preserve"> </w:t>
      </w:r>
    </w:p>
    <w:p w:rsidR="000B7340" w:rsidRDefault="000B7340" w:rsidP="00D51EB8">
      <w:r>
        <w:t xml:space="preserve">Es soll ein Datentyp spezifiziert werden, der </w:t>
      </w:r>
      <w:r w:rsidR="0094071E">
        <w:t xml:space="preserve">für das Halten </w:t>
      </w:r>
      <w:r>
        <w:t xml:space="preserve">der zu berechnenden Werte, etwaiger Fehler verwendet </w:t>
      </w:r>
      <w:r w:rsidR="00695403">
        <w:t xml:space="preserve">und Fehlermeldungen verwendet </w:t>
      </w:r>
      <w:r>
        <w:t>werden soll.</w:t>
      </w:r>
    </w:p>
    <w:p w:rsidR="00B600EB" w:rsidRPr="00D51EB8" w:rsidRDefault="00D7216C" w:rsidP="00D51EB8">
      <w:r>
        <w:t>Sollte in den Funktionen ein Wert größer 5000 erkannt werden soll dies als Fehler behandelt werden, da bei dieser Darstellungsform Werte größer 5000 nicht darstellbar sind.</w:t>
      </w:r>
    </w:p>
    <w:p w:rsidR="00DB3AB6" w:rsidRDefault="00D51EB8" w:rsidP="00D51EB8">
      <w:pPr>
        <w:pStyle w:val="Heading3"/>
      </w:pPr>
      <w:bookmarkStart w:id="29" w:name="_Toc371450943"/>
      <w:r>
        <w:t>IntToRoman</w:t>
      </w:r>
      <w:r w:rsidR="00481842">
        <w:t xml:space="preserve"> (ohne Sub</w:t>
      </w:r>
      <w:r w:rsidR="00B65C09">
        <w:t>traktionsregel)</w:t>
      </w:r>
      <w:bookmarkEnd w:id="29"/>
    </w:p>
    <w:p w:rsidR="00D51EB8" w:rsidRDefault="00D51EB8" w:rsidP="00D51EB8">
      <w:r>
        <w:t>In dieser Funktion soll ein ganzzahliger Zahlenwert in seine adäquate römische Zahlendarstellun</w:t>
      </w:r>
      <w:r w:rsidR="00481842">
        <w:t>g ohne Berücksichtigung der Sub</w:t>
      </w:r>
      <w:r>
        <w:t>trak</w:t>
      </w:r>
      <w:r w:rsidR="00481842">
        <w:t>t</w:t>
      </w:r>
      <w:r>
        <w:t xml:space="preserve">ionsregel konvertiert werden. </w:t>
      </w:r>
      <w:r w:rsidR="00D87060">
        <w:t>Dies soll unter der Verwendung der vorherig beschriebenen Konstanten erfolgen. Dabei wird der Zahlenwert durch den höchstmöglichen römischen Zahlenwert bzw. seinen hinterlegten ganzzahligen Zahlenwert dividiert (Integerdivision). Das Ergebnis gibt die Anzahl der zu verwendenden römischen Zahlen an. Die Anzahl multipliziert mit dem ganzzahligen Zahlenwert der verwendeten römischen Zahl wird vom Gesamtwert abgezogen. Dies soll solange erfolgen bis der Rest 0 ist. Das Ergebnis wird in der Konsole ausgegeben.</w:t>
      </w:r>
      <w:r w:rsidR="003C7E3F">
        <w:t xml:space="preserve"> </w:t>
      </w:r>
    </w:p>
    <w:p w:rsidR="00B445FB" w:rsidRDefault="00B445FB" w:rsidP="00D51EB8"/>
    <w:p w:rsidR="00B445FB" w:rsidRDefault="00B445FB" w:rsidP="00D51EB8"/>
    <w:p w:rsidR="00BF1D03" w:rsidRDefault="00481842" w:rsidP="00B65C09">
      <w:pPr>
        <w:pStyle w:val="Heading3"/>
      </w:pPr>
      <w:bookmarkStart w:id="30" w:name="_Toc371450944"/>
      <w:r>
        <w:lastRenderedPageBreak/>
        <w:t>IntToRoman (mit Sub</w:t>
      </w:r>
      <w:r w:rsidR="000B3203">
        <w:t>traktionsregel)</w:t>
      </w:r>
      <w:bookmarkEnd w:id="30"/>
    </w:p>
    <w:p w:rsidR="00240C99" w:rsidRDefault="000B3203" w:rsidP="000B3203">
      <w:r>
        <w:t>In dieser Funktion soll ein ganzzahliger Zahlenwert in seine adäquate römische Zahlendarstellung</w:t>
      </w:r>
      <w:r w:rsidR="00481842">
        <w:t xml:space="preserve"> unter Berücksichtigung der Sub</w:t>
      </w:r>
      <w:r>
        <w:t xml:space="preserve">traktionsregel konvertiert werden. </w:t>
      </w:r>
    </w:p>
    <w:p w:rsidR="00240C99" w:rsidRDefault="00240C99" w:rsidP="000B3203"/>
    <w:p w:rsidR="000B3203" w:rsidRPr="00240C99" w:rsidRDefault="000B3203" w:rsidP="000B3203">
      <w:pPr>
        <w:rPr>
          <w:u w:val="single"/>
        </w:rPr>
      </w:pPr>
      <w:r w:rsidRPr="00240C99">
        <w:rPr>
          <w:u w:val="single"/>
        </w:rPr>
        <w:t>W</w:t>
      </w:r>
      <w:r w:rsidR="00240C99" w:rsidRPr="00240C99">
        <w:rPr>
          <w:u w:val="single"/>
        </w:rPr>
        <w:t>ird folgender Ansatz angewendet:</w:t>
      </w:r>
    </w:p>
    <w:p w:rsidR="000B3203" w:rsidRDefault="000B3203" w:rsidP="000B3203">
      <w:r>
        <w:t>Beispiel: Wert = 999;</w:t>
      </w:r>
    </w:p>
    <w:p w:rsidR="000B3203" w:rsidRDefault="000B3203" w:rsidP="000B3203">
      <w:pPr>
        <w:pStyle w:val="NormalWeb"/>
        <w:numPr>
          <w:ilvl w:val="0"/>
          <w:numId w:val="33"/>
        </w:numPr>
        <w:rPr>
          <w:lang w:val="de-AT"/>
        </w:rPr>
      </w:pPr>
      <w:r>
        <w:rPr>
          <w:lang w:val="de-AT"/>
        </w:rPr>
        <w:t>Ermittle die Ze</w:t>
      </w:r>
      <w:r w:rsidR="009E695C">
        <w:rPr>
          <w:lang w:val="de-AT"/>
        </w:rPr>
        <w:t>hnerpotenz des aktuellen Wertes.</w:t>
      </w:r>
    </w:p>
    <w:p w:rsidR="00B36FA0" w:rsidRDefault="00B36FA0" w:rsidP="000B3203">
      <w:pPr>
        <w:pStyle w:val="NormalWeb"/>
        <w:numPr>
          <w:ilvl w:val="0"/>
          <w:numId w:val="33"/>
        </w:numPr>
        <w:rPr>
          <w:lang w:val="de-AT"/>
        </w:rPr>
      </w:pPr>
      <w:r>
        <w:rPr>
          <w:lang w:val="de-AT"/>
        </w:rPr>
        <w:t xml:space="preserve">Führe eine Integerdivision </w:t>
      </w:r>
      <w:r w:rsidR="00980186">
        <w:rPr>
          <w:lang w:val="de-AT"/>
        </w:rPr>
        <w:t xml:space="preserve">(Wer DIV Potenz) </w:t>
      </w:r>
      <w:r>
        <w:rPr>
          <w:lang w:val="de-AT"/>
        </w:rPr>
        <w:t>durch und multipliziere das Ergebnis mit der ermittelten Zehnerpotenz.</w:t>
      </w:r>
    </w:p>
    <w:p w:rsidR="000B3203" w:rsidRDefault="000B3203" w:rsidP="000B3203">
      <w:pPr>
        <w:pStyle w:val="NormalWeb"/>
        <w:numPr>
          <w:ilvl w:val="0"/>
          <w:numId w:val="33"/>
        </w:numPr>
        <w:rPr>
          <w:lang w:val="de-AT"/>
        </w:rPr>
      </w:pPr>
      <w:r w:rsidRPr="000B3203">
        <w:rPr>
          <w:lang w:val="de-AT"/>
        </w:rPr>
        <w:t xml:space="preserve">Suche nächst höheren </w:t>
      </w:r>
      <w:r>
        <w:rPr>
          <w:lang w:val="de-AT"/>
        </w:rPr>
        <w:t xml:space="preserve">römischen </w:t>
      </w:r>
      <w:r w:rsidR="00B36FA0">
        <w:rPr>
          <w:lang w:val="de-AT"/>
        </w:rPr>
        <w:t>Wert.</w:t>
      </w:r>
    </w:p>
    <w:p w:rsidR="000B3203" w:rsidRDefault="00481842" w:rsidP="000B3203">
      <w:pPr>
        <w:pStyle w:val="NormalWeb"/>
        <w:numPr>
          <w:ilvl w:val="0"/>
          <w:numId w:val="33"/>
        </w:numPr>
        <w:rPr>
          <w:lang w:val="de-AT"/>
        </w:rPr>
      </w:pPr>
      <w:r>
        <w:rPr>
          <w:lang w:val="de-AT"/>
        </w:rPr>
        <w:t>Versuche durch Sub</w:t>
      </w:r>
      <w:r w:rsidR="000B3203" w:rsidRPr="000B3203">
        <w:rPr>
          <w:lang w:val="de-AT"/>
        </w:rPr>
        <w:t xml:space="preserve">trahieren mit </w:t>
      </w:r>
      <w:r w:rsidR="000B3203">
        <w:rPr>
          <w:lang w:val="de-AT"/>
        </w:rPr>
        <w:t xml:space="preserve">dem </w:t>
      </w:r>
      <w:r w:rsidR="000B3203" w:rsidRPr="000B3203">
        <w:rPr>
          <w:lang w:val="de-AT"/>
        </w:rPr>
        <w:t xml:space="preserve">erlaubten Prefix </w:t>
      </w:r>
      <w:r w:rsidR="000B3203">
        <w:rPr>
          <w:lang w:val="de-AT"/>
        </w:rPr>
        <w:t>der römisc</w:t>
      </w:r>
      <w:r w:rsidR="00B36FA0">
        <w:rPr>
          <w:lang w:val="de-AT"/>
        </w:rPr>
        <w:t>hen Zahl den Wert zu erreichen.</w:t>
      </w:r>
    </w:p>
    <w:p w:rsidR="000B3203" w:rsidRDefault="000B3203" w:rsidP="000B3203">
      <w:pPr>
        <w:pStyle w:val="NormalWeb"/>
        <w:numPr>
          <w:ilvl w:val="0"/>
          <w:numId w:val="33"/>
        </w:numPr>
        <w:rPr>
          <w:lang w:val="de-AT"/>
        </w:rPr>
      </w:pPr>
      <w:r>
        <w:rPr>
          <w:lang w:val="de-AT"/>
        </w:rPr>
        <w:t>I</w:t>
      </w:r>
      <w:r w:rsidR="00481842">
        <w:rPr>
          <w:lang w:val="de-AT"/>
        </w:rPr>
        <w:t>st  dies möglich so ist die Sub</w:t>
      </w:r>
      <w:r>
        <w:rPr>
          <w:lang w:val="de-AT"/>
        </w:rPr>
        <w:t xml:space="preserve">traktionsregel anwendbar und das erste Paar wurde ermittelt. </w:t>
      </w:r>
    </w:p>
    <w:p w:rsidR="000B3203" w:rsidRDefault="00481842" w:rsidP="000B3203">
      <w:pPr>
        <w:pStyle w:val="NormalWeb"/>
        <w:numPr>
          <w:ilvl w:val="1"/>
          <w:numId w:val="33"/>
        </w:numPr>
        <w:rPr>
          <w:lang w:val="de-AT"/>
        </w:rPr>
      </w:pPr>
      <w:r>
        <w:rPr>
          <w:lang w:val="de-AT"/>
        </w:rPr>
        <w:t>Sub</w:t>
      </w:r>
      <w:r w:rsidR="000B3203">
        <w:rPr>
          <w:lang w:val="de-AT"/>
        </w:rPr>
        <w:t>trahiere den ermittelten Wert vom Zahlenwert</w:t>
      </w:r>
    </w:p>
    <w:p w:rsidR="000B3203" w:rsidRDefault="000B3203" w:rsidP="000B3203">
      <w:pPr>
        <w:pStyle w:val="NormalWeb"/>
        <w:numPr>
          <w:ilvl w:val="1"/>
          <w:numId w:val="33"/>
        </w:numPr>
        <w:rPr>
          <w:lang w:val="de-AT"/>
        </w:rPr>
      </w:pPr>
      <w:r>
        <w:rPr>
          <w:lang w:val="de-AT"/>
        </w:rPr>
        <w:t>Füge die ermittelten römischen Zahlen zum Ergebnis hinzu.</w:t>
      </w:r>
    </w:p>
    <w:p w:rsidR="000B3203" w:rsidRDefault="000B3203" w:rsidP="000B3203">
      <w:pPr>
        <w:pStyle w:val="NormalWeb"/>
        <w:numPr>
          <w:ilvl w:val="1"/>
          <w:numId w:val="33"/>
        </w:numPr>
        <w:rPr>
          <w:lang w:val="de-AT"/>
        </w:rPr>
      </w:pPr>
      <w:r>
        <w:rPr>
          <w:lang w:val="de-AT"/>
        </w:rPr>
        <w:t>Fahre fort mit Schritt 1 sofern der Rest &lt;&gt; 0.</w:t>
      </w:r>
    </w:p>
    <w:p w:rsidR="000B3203" w:rsidRPr="000B3203" w:rsidRDefault="000B3203" w:rsidP="000B3203">
      <w:pPr>
        <w:pStyle w:val="NormalWeb"/>
        <w:numPr>
          <w:ilvl w:val="0"/>
          <w:numId w:val="33"/>
        </w:numPr>
        <w:rPr>
          <w:lang w:val="de-AT"/>
        </w:rPr>
      </w:pPr>
      <w:r>
        <w:rPr>
          <w:lang w:val="de-AT"/>
        </w:rPr>
        <w:t xml:space="preserve">Ist dies </w:t>
      </w:r>
      <w:r w:rsidR="00980186">
        <w:rPr>
          <w:lang w:val="de-AT"/>
        </w:rPr>
        <w:t xml:space="preserve">nicht </w:t>
      </w:r>
      <w:r>
        <w:rPr>
          <w:lang w:val="de-AT"/>
        </w:rPr>
        <w:t>möglich so ermittle den höchstmöglichen römischen Wert, führe eine Integerdivision am aktuellen Wert durch. Dies stellt die Anzahl dar wie oft die Zeichen verwendet werden müssen.</w:t>
      </w:r>
    </w:p>
    <w:p w:rsidR="000B3203" w:rsidRDefault="00481842" w:rsidP="000B3203">
      <w:pPr>
        <w:pStyle w:val="NormalWeb"/>
        <w:numPr>
          <w:ilvl w:val="1"/>
          <w:numId w:val="33"/>
        </w:numPr>
        <w:rPr>
          <w:lang w:val="de-AT"/>
        </w:rPr>
      </w:pPr>
      <w:r>
        <w:rPr>
          <w:lang w:val="de-AT"/>
        </w:rPr>
        <w:t>Sub</w:t>
      </w:r>
      <w:r w:rsidR="000B3203">
        <w:rPr>
          <w:lang w:val="de-AT"/>
        </w:rPr>
        <w:t>trahiere den ermittelten Wert vom Zahlenwert</w:t>
      </w:r>
    </w:p>
    <w:p w:rsidR="000B3203" w:rsidRDefault="000B3203" w:rsidP="000B3203">
      <w:pPr>
        <w:pStyle w:val="NormalWeb"/>
        <w:numPr>
          <w:ilvl w:val="1"/>
          <w:numId w:val="33"/>
        </w:numPr>
        <w:rPr>
          <w:lang w:val="de-AT"/>
        </w:rPr>
      </w:pPr>
      <w:r>
        <w:rPr>
          <w:lang w:val="de-AT"/>
        </w:rPr>
        <w:t>Füge die ermittelten römischen Zahlen zum Ergebnis hinzu.</w:t>
      </w:r>
    </w:p>
    <w:p w:rsidR="000B3203" w:rsidRPr="000B3203" w:rsidRDefault="000B3203" w:rsidP="000B3203">
      <w:pPr>
        <w:pStyle w:val="NormalWeb"/>
        <w:numPr>
          <w:ilvl w:val="1"/>
          <w:numId w:val="33"/>
        </w:numPr>
        <w:rPr>
          <w:lang w:val="de-AT"/>
        </w:rPr>
      </w:pPr>
      <w:r>
        <w:rPr>
          <w:lang w:val="de-AT"/>
        </w:rPr>
        <w:t>Fahre fort mit Schritt 1 sofern der Rest &lt;&gt; 0.</w:t>
      </w:r>
    </w:p>
    <w:p w:rsidR="000B3203" w:rsidRDefault="000B3203" w:rsidP="000B3203">
      <w:pPr>
        <w:pStyle w:val="NormalWeb"/>
        <w:rPr>
          <w:lang w:val="de-AT"/>
        </w:rPr>
      </w:pPr>
      <w:r>
        <w:rPr>
          <w:lang w:val="de-AT"/>
        </w:rPr>
        <w:t>Beispiel</w:t>
      </w:r>
      <w:r w:rsidRPr="000B3203">
        <w:rPr>
          <w:lang w:val="de-AT"/>
        </w:rPr>
        <w:t>:</w:t>
      </w:r>
    </w:p>
    <w:tbl>
      <w:tblPr>
        <w:tblStyle w:val="TableGrid"/>
        <w:tblW w:w="0" w:type="auto"/>
        <w:tblLook w:val="04A0" w:firstRow="1" w:lastRow="0" w:firstColumn="1" w:lastColumn="0" w:noHBand="0" w:noVBand="1"/>
      </w:tblPr>
      <w:tblGrid>
        <w:gridCol w:w="1809"/>
        <w:gridCol w:w="1883"/>
        <w:gridCol w:w="1842"/>
        <w:gridCol w:w="1814"/>
        <w:gridCol w:w="1714"/>
      </w:tblGrid>
      <w:tr w:rsidR="00E53ECC" w:rsidRPr="00E53ECC" w:rsidTr="00BD48F9">
        <w:tc>
          <w:tcPr>
            <w:tcW w:w="1809" w:type="dxa"/>
          </w:tcPr>
          <w:p w:rsidR="00E53ECC" w:rsidRPr="00E53ECC" w:rsidRDefault="00E53ECC" w:rsidP="00BD48F9">
            <w:pPr>
              <w:pStyle w:val="NormalWeb"/>
              <w:spacing w:before="0" w:beforeAutospacing="0"/>
              <w:jc w:val="center"/>
              <w:rPr>
                <w:b/>
                <w:lang w:val="de-AT"/>
              </w:rPr>
            </w:pPr>
            <w:r>
              <w:rPr>
                <w:b/>
                <w:lang w:val="de-AT"/>
              </w:rPr>
              <w:t>Current value</w:t>
            </w:r>
          </w:p>
        </w:tc>
        <w:tc>
          <w:tcPr>
            <w:tcW w:w="1883" w:type="dxa"/>
          </w:tcPr>
          <w:p w:rsidR="00E53ECC" w:rsidRPr="00E53ECC" w:rsidRDefault="00E53ECC" w:rsidP="00BD48F9">
            <w:pPr>
              <w:pStyle w:val="NormalWeb"/>
              <w:spacing w:before="0" w:beforeAutospacing="0"/>
              <w:jc w:val="center"/>
              <w:rPr>
                <w:b/>
                <w:lang w:val="de-AT"/>
              </w:rPr>
            </w:pPr>
            <w:r>
              <w:rPr>
                <w:b/>
                <w:lang w:val="de-AT"/>
              </w:rPr>
              <w:t>Ten potenzy</w:t>
            </w:r>
          </w:p>
        </w:tc>
        <w:tc>
          <w:tcPr>
            <w:tcW w:w="1842" w:type="dxa"/>
          </w:tcPr>
          <w:p w:rsidR="00E53ECC" w:rsidRPr="00E53ECC" w:rsidRDefault="00E53ECC" w:rsidP="00BD48F9">
            <w:pPr>
              <w:pStyle w:val="NormalWeb"/>
              <w:spacing w:before="0" w:beforeAutospacing="0"/>
              <w:jc w:val="center"/>
              <w:rPr>
                <w:b/>
                <w:lang w:val="de-AT"/>
              </w:rPr>
            </w:pPr>
            <w:r>
              <w:rPr>
                <w:b/>
                <w:lang w:val="de-AT"/>
              </w:rPr>
              <w:t>Check substr.</w:t>
            </w:r>
          </w:p>
        </w:tc>
        <w:tc>
          <w:tcPr>
            <w:tcW w:w="1814" w:type="dxa"/>
          </w:tcPr>
          <w:p w:rsidR="00E53ECC" w:rsidRPr="00E53ECC" w:rsidRDefault="00E53ECC" w:rsidP="00BD48F9">
            <w:pPr>
              <w:pStyle w:val="NormalWeb"/>
              <w:spacing w:before="0" w:beforeAutospacing="0"/>
              <w:jc w:val="center"/>
              <w:rPr>
                <w:b/>
                <w:lang w:val="de-AT"/>
              </w:rPr>
            </w:pPr>
            <w:r>
              <w:rPr>
                <w:b/>
                <w:lang w:val="de-AT"/>
              </w:rPr>
              <w:t>Roman Char</w:t>
            </w:r>
          </w:p>
        </w:tc>
        <w:tc>
          <w:tcPr>
            <w:tcW w:w="1714" w:type="dxa"/>
          </w:tcPr>
          <w:p w:rsidR="00E53ECC" w:rsidRPr="00E53ECC" w:rsidRDefault="00E53ECC" w:rsidP="00BD48F9">
            <w:pPr>
              <w:pStyle w:val="NormalWeb"/>
              <w:spacing w:before="0" w:beforeAutospacing="0"/>
              <w:jc w:val="center"/>
              <w:rPr>
                <w:b/>
                <w:lang w:val="de-AT"/>
              </w:rPr>
            </w:pPr>
            <w:r>
              <w:rPr>
                <w:b/>
                <w:lang w:val="de-AT"/>
              </w:rPr>
              <w:t>Rest</w:t>
            </w:r>
          </w:p>
        </w:tc>
      </w:tr>
      <w:tr w:rsidR="00BD48F9" w:rsidTr="00BD48F9">
        <w:tc>
          <w:tcPr>
            <w:tcW w:w="1809" w:type="dxa"/>
          </w:tcPr>
          <w:p w:rsidR="00BD48F9" w:rsidRPr="00BD48F9" w:rsidRDefault="00BD48F9" w:rsidP="00BD48F9">
            <w:pPr>
              <w:pStyle w:val="NormalWeb"/>
              <w:spacing w:before="0" w:beforeAutospacing="0"/>
              <w:jc w:val="center"/>
              <w:rPr>
                <w:sz w:val="20"/>
                <w:szCs w:val="20"/>
                <w:lang w:val="de-AT"/>
              </w:rPr>
            </w:pPr>
            <w:r w:rsidRPr="00BD48F9">
              <w:rPr>
                <w:sz w:val="20"/>
                <w:szCs w:val="20"/>
                <w:lang w:val="de-AT"/>
              </w:rPr>
              <w:t>999</w:t>
            </w:r>
          </w:p>
        </w:tc>
        <w:tc>
          <w:tcPr>
            <w:tcW w:w="1883" w:type="dxa"/>
          </w:tcPr>
          <w:p w:rsidR="00BD48F9" w:rsidRPr="00BD48F9" w:rsidRDefault="00BD48F9" w:rsidP="00BD48F9">
            <w:pPr>
              <w:pStyle w:val="NormalWeb"/>
              <w:spacing w:before="0" w:beforeAutospacing="0"/>
              <w:jc w:val="center"/>
              <w:rPr>
                <w:sz w:val="20"/>
                <w:szCs w:val="20"/>
                <w:lang w:val="de-AT"/>
              </w:rPr>
            </w:pPr>
            <w:r w:rsidRPr="00BD48F9">
              <w:rPr>
                <w:sz w:val="20"/>
                <w:szCs w:val="20"/>
                <w:lang w:val="de-AT"/>
              </w:rPr>
              <w:t>10^2</w:t>
            </w:r>
          </w:p>
        </w:tc>
        <w:tc>
          <w:tcPr>
            <w:tcW w:w="1842" w:type="dxa"/>
          </w:tcPr>
          <w:p w:rsidR="00BD48F9" w:rsidRPr="00BD48F9" w:rsidRDefault="00BD48F9" w:rsidP="00BD48F9">
            <w:pPr>
              <w:pStyle w:val="NormalWeb"/>
              <w:spacing w:before="0" w:beforeAutospacing="0"/>
              <w:jc w:val="center"/>
              <w:rPr>
                <w:sz w:val="20"/>
                <w:szCs w:val="20"/>
                <w:lang w:val="de-AT"/>
              </w:rPr>
            </w:pPr>
            <w:r w:rsidRPr="00BD48F9">
              <w:rPr>
                <w:sz w:val="20"/>
                <w:szCs w:val="20"/>
                <w:lang w:val="de-AT"/>
              </w:rPr>
              <w:t>1000 – 100 = 900</w:t>
            </w:r>
          </w:p>
        </w:tc>
        <w:tc>
          <w:tcPr>
            <w:tcW w:w="1814" w:type="dxa"/>
          </w:tcPr>
          <w:p w:rsidR="00BD48F9" w:rsidRPr="00BD48F9" w:rsidRDefault="00BD48F9" w:rsidP="00BD48F9">
            <w:pPr>
              <w:pStyle w:val="NormalWeb"/>
              <w:spacing w:before="0" w:beforeAutospacing="0"/>
              <w:jc w:val="center"/>
              <w:rPr>
                <w:sz w:val="20"/>
                <w:szCs w:val="20"/>
                <w:lang w:val="de-AT"/>
              </w:rPr>
            </w:pPr>
            <w:r w:rsidRPr="00BD48F9">
              <w:rPr>
                <w:sz w:val="20"/>
                <w:szCs w:val="20"/>
                <w:lang w:val="de-AT"/>
              </w:rPr>
              <w:t>CM</w:t>
            </w:r>
          </w:p>
        </w:tc>
        <w:tc>
          <w:tcPr>
            <w:tcW w:w="1714" w:type="dxa"/>
          </w:tcPr>
          <w:p w:rsidR="00BD48F9" w:rsidRPr="00BD48F9" w:rsidRDefault="00BD48F9" w:rsidP="00BD48F9">
            <w:pPr>
              <w:pStyle w:val="NormalWeb"/>
              <w:spacing w:before="0" w:beforeAutospacing="0"/>
              <w:jc w:val="center"/>
              <w:rPr>
                <w:sz w:val="20"/>
                <w:szCs w:val="20"/>
                <w:lang w:val="de-AT"/>
              </w:rPr>
            </w:pPr>
            <w:r>
              <w:rPr>
                <w:sz w:val="20"/>
                <w:szCs w:val="20"/>
                <w:lang w:val="de-AT"/>
              </w:rPr>
              <w:t>999 – 900 = 99</w:t>
            </w:r>
          </w:p>
        </w:tc>
      </w:tr>
      <w:tr w:rsidR="00BD48F9" w:rsidTr="00BD48F9">
        <w:tc>
          <w:tcPr>
            <w:tcW w:w="1809" w:type="dxa"/>
          </w:tcPr>
          <w:p w:rsidR="00BD48F9" w:rsidRPr="00BD48F9" w:rsidRDefault="00BD48F9" w:rsidP="00BD48F9">
            <w:pPr>
              <w:pStyle w:val="NormalWeb"/>
              <w:spacing w:before="0" w:beforeAutospacing="0"/>
              <w:jc w:val="center"/>
              <w:rPr>
                <w:sz w:val="20"/>
                <w:szCs w:val="20"/>
                <w:lang w:val="de-AT"/>
              </w:rPr>
            </w:pPr>
            <w:r>
              <w:rPr>
                <w:sz w:val="20"/>
                <w:szCs w:val="20"/>
                <w:lang w:val="de-AT"/>
              </w:rPr>
              <w:t>99</w:t>
            </w:r>
          </w:p>
        </w:tc>
        <w:tc>
          <w:tcPr>
            <w:tcW w:w="1883" w:type="dxa"/>
          </w:tcPr>
          <w:p w:rsidR="00BD48F9" w:rsidRPr="00BD48F9" w:rsidRDefault="00BD48F9" w:rsidP="00BD48F9">
            <w:pPr>
              <w:pStyle w:val="NormalWeb"/>
              <w:spacing w:before="0" w:beforeAutospacing="0"/>
              <w:jc w:val="center"/>
              <w:rPr>
                <w:sz w:val="20"/>
                <w:szCs w:val="20"/>
                <w:lang w:val="de-AT"/>
              </w:rPr>
            </w:pPr>
            <w:r>
              <w:rPr>
                <w:sz w:val="20"/>
                <w:szCs w:val="20"/>
                <w:lang w:val="de-AT"/>
              </w:rPr>
              <w:t>10^2</w:t>
            </w:r>
          </w:p>
        </w:tc>
        <w:tc>
          <w:tcPr>
            <w:tcW w:w="1842" w:type="dxa"/>
          </w:tcPr>
          <w:p w:rsidR="00BD48F9" w:rsidRPr="00BD48F9" w:rsidRDefault="00BD48F9" w:rsidP="00BD48F9">
            <w:pPr>
              <w:pStyle w:val="NormalWeb"/>
              <w:spacing w:before="0" w:beforeAutospacing="0"/>
              <w:jc w:val="center"/>
              <w:rPr>
                <w:sz w:val="20"/>
                <w:szCs w:val="20"/>
                <w:lang w:val="de-AT"/>
              </w:rPr>
            </w:pPr>
            <w:r>
              <w:rPr>
                <w:sz w:val="20"/>
                <w:szCs w:val="20"/>
                <w:lang w:val="de-AT"/>
              </w:rPr>
              <w:t>100 – 10 = 90</w:t>
            </w:r>
          </w:p>
        </w:tc>
        <w:tc>
          <w:tcPr>
            <w:tcW w:w="1814" w:type="dxa"/>
          </w:tcPr>
          <w:p w:rsidR="00BD48F9" w:rsidRPr="00BD48F9" w:rsidRDefault="00BD48F9" w:rsidP="00BD48F9">
            <w:pPr>
              <w:pStyle w:val="NormalWeb"/>
              <w:spacing w:before="0" w:beforeAutospacing="0"/>
              <w:jc w:val="center"/>
              <w:rPr>
                <w:sz w:val="20"/>
                <w:szCs w:val="20"/>
                <w:lang w:val="de-AT"/>
              </w:rPr>
            </w:pPr>
            <w:r>
              <w:rPr>
                <w:sz w:val="20"/>
                <w:szCs w:val="20"/>
                <w:lang w:val="de-AT"/>
              </w:rPr>
              <w:t>XC</w:t>
            </w:r>
          </w:p>
        </w:tc>
        <w:tc>
          <w:tcPr>
            <w:tcW w:w="1714" w:type="dxa"/>
          </w:tcPr>
          <w:p w:rsidR="00BD48F9" w:rsidRPr="00BD48F9" w:rsidRDefault="00BD48F9" w:rsidP="00BD48F9">
            <w:pPr>
              <w:pStyle w:val="NormalWeb"/>
              <w:spacing w:before="0" w:beforeAutospacing="0"/>
              <w:jc w:val="center"/>
              <w:rPr>
                <w:sz w:val="20"/>
                <w:szCs w:val="20"/>
                <w:lang w:val="de-AT"/>
              </w:rPr>
            </w:pPr>
            <w:r>
              <w:rPr>
                <w:sz w:val="20"/>
                <w:szCs w:val="20"/>
                <w:lang w:val="de-AT"/>
              </w:rPr>
              <w:t>99 – 90 = 9</w:t>
            </w:r>
          </w:p>
        </w:tc>
      </w:tr>
      <w:tr w:rsidR="00BD48F9" w:rsidTr="00BD48F9">
        <w:tc>
          <w:tcPr>
            <w:tcW w:w="1809" w:type="dxa"/>
          </w:tcPr>
          <w:p w:rsidR="00BD48F9" w:rsidRDefault="00BD48F9" w:rsidP="00BD48F9">
            <w:pPr>
              <w:pStyle w:val="NormalWeb"/>
              <w:spacing w:before="0" w:beforeAutospacing="0"/>
              <w:jc w:val="center"/>
              <w:rPr>
                <w:sz w:val="20"/>
                <w:szCs w:val="20"/>
                <w:lang w:val="de-AT"/>
              </w:rPr>
            </w:pPr>
            <w:r>
              <w:rPr>
                <w:sz w:val="20"/>
                <w:szCs w:val="20"/>
                <w:lang w:val="de-AT"/>
              </w:rPr>
              <w:t>9</w:t>
            </w:r>
          </w:p>
        </w:tc>
        <w:tc>
          <w:tcPr>
            <w:tcW w:w="1883" w:type="dxa"/>
          </w:tcPr>
          <w:p w:rsidR="00BD48F9" w:rsidRDefault="00BD48F9" w:rsidP="00BD48F9">
            <w:pPr>
              <w:pStyle w:val="NormalWeb"/>
              <w:spacing w:before="0" w:beforeAutospacing="0"/>
              <w:jc w:val="center"/>
              <w:rPr>
                <w:sz w:val="20"/>
                <w:szCs w:val="20"/>
                <w:lang w:val="de-AT"/>
              </w:rPr>
            </w:pPr>
            <w:r>
              <w:rPr>
                <w:sz w:val="20"/>
                <w:szCs w:val="20"/>
                <w:lang w:val="de-AT"/>
              </w:rPr>
              <w:t>10^0 = 1</w:t>
            </w:r>
          </w:p>
        </w:tc>
        <w:tc>
          <w:tcPr>
            <w:tcW w:w="1842" w:type="dxa"/>
          </w:tcPr>
          <w:p w:rsidR="00BD48F9" w:rsidRDefault="00BD48F9" w:rsidP="00BD48F9">
            <w:pPr>
              <w:pStyle w:val="NormalWeb"/>
              <w:spacing w:before="0" w:beforeAutospacing="0"/>
              <w:jc w:val="center"/>
              <w:rPr>
                <w:sz w:val="20"/>
                <w:szCs w:val="20"/>
                <w:lang w:val="de-AT"/>
              </w:rPr>
            </w:pPr>
            <w:r>
              <w:rPr>
                <w:sz w:val="20"/>
                <w:szCs w:val="20"/>
                <w:lang w:val="de-AT"/>
              </w:rPr>
              <w:t>10 – 1 = 9</w:t>
            </w:r>
          </w:p>
        </w:tc>
        <w:tc>
          <w:tcPr>
            <w:tcW w:w="1814" w:type="dxa"/>
          </w:tcPr>
          <w:p w:rsidR="00BD48F9" w:rsidRDefault="00BD48F9" w:rsidP="00BD48F9">
            <w:pPr>
              <w:pStyle w:val="NormalWeb"/>
              <w:spacing w:before="0" w:beforeAutospacing="0"/>
              <w:jc w:val="center"/>
              <w:rPr>
                <w:sz w:val="20"/>
                <w:szCs w:val="20"/>
                <w:lang w:val="de-AT"/>
              </w:rPr>
            </w:pPr>
            <w:r>
              <w:rPr>
                <w:sz w:val="20"/>
                <w:szCs w:val="20"/>
                <w:lang w:val="de-AT"/>
              </w:rPr>
              <w:t>IX</w:t>
            </w:r>
          </w:p>
        </w:tc>
        <w:tc>
          <w:tcPr>
            <w:tcW w:w="1714" w:type="dxa"/>
          </w:tcPr>
          <w:p w:rsidR="00BD48F9" w:rsidRDefault="00BD48F9" w:rsidP="00BD48F9">
            <w:pPr>
              <w:pStyle w:val="NormalWeb"/>
              <w:spacing w:before="0" w:beforeAutospacing="0"/>
              <w:jc w:val="center"/>
              <w:rPr>
                <w:sz w:val="20"/>
                <w:szCs w:val="20"/>
                <w:lang w:val="de-AT"/>
              </w:rPr>
            </w:pPr>
            <w:r>
              <w:rPr>
                <w:sz w:val="20"/>
                <w:szCs w:val="20"/>
                <w:lang w:val="de-AT"/>
              </w:rPr>
              <w:t>9 -9 = 0</w:t>
            </w:r>
          </w:p>
        </w:tc>
      </w:tr>
    </w:tbl>
    <w:p w:rsidR="000B3203" w:rsidRPr="000B3203" w:rsidRDefault="000B3203" w:rsidP="000B3203">
      <w:pPr>
        <w:pStyle w:val="NormalWeb"/>
        <w:rPr>
          <w:lang w:val="de-AT"/>
        </w:rPr>
      </w:pPr>
      <w:r w:rsidRPr="000B3203">
        <w:rPr>
          <w:lang w:val="de-AT"/>
        </w:rPr>
        <w:t>Ergebnis: CMXCIX</w:t>
      </w:r>
    </w:p>
    <w:p w:rsidR="000B3203" w:rsidRDefault="00D355B5" w:rsidP="00D355B5">
      <w:pPr>
        <w:pStyle w:val="Heading3"/>
      </w:pPr>
      <w:bookmarkStart w:id="31" w:name="_Toc371450945"/>
      <w:r>
        <w:t>RomanToInt</w:t>
      </w:r>
      <w:bookmarkEnd w:id="31"/>
    </w:p>
    <w:p w:rsidR="00D355B5" w:rsidRDefault="00D355B5" w:rsidP="00D355B5">
      <w:r>
        <w:t xml:space="preserve">In dieser Funktion sollen römische Zahlenwerte in ihre ganzzahlige Zahlendarstellung konvertiert werden, wobei fehlerhafte Eingaben wie </w:t>
      </w:r>
      <w:r w:rsidR="00280A3C">
        <w:t>eine ungültige Syntax oder Sem</w:t>
      </w:r>
      <w:r>
        <w:t>antik erkan</w:t>
      </w:r>
      <w:r w:rsidR="005170DA">
        <w:t>nt und behandelt werden sollen. Hierbei sollen die Positionen der ermittelten fehlerhaften Eingaben gekennzeichnet und folgend auch ausgegeben werden.</w:t>
      </w:r>
    </w:p>
    <w:p w:rsidR="00D355B5" w:rsidRDefault="00D355B5" w:rsidP="00D355B5">
      <w:r>
        <w:t>Bevor mit der Konvertierung begonnen wird, soll über zwei ausgelagerte Funktionen zuerst die Syntax und anschließend die Semantik geprüft werden. Sollten hier Fehler auftreten, so sollen diese auf der aktuellen Instanz des ValueHolder gesetzt und in weiterer Folge behandelt werden.</w:t>
      </w:r>
    </w:p>
    <w:p w:rsidR="005170DA" w:rsidRDefault="00481842" w:rsidP="00D355B5">
      <w:r>
        <w:t>Damit auch die Sub</w:t>
      </w:r>
      <w:r w:rsidR="005170DA">
        <w:t>traktionsregel behandelt werden kann, müssen in diesem Algorithmus die römischen Paare ermittelt und korrekt ausgewertet werden.</w:t>
      </w:r>
    </w:p>
    <w:p w:rsidR="00E53ECC" w:rsidRPr="00240C99" w:rsidRDefault="00E53ECC" w:rsidP="00D51EB8">
      <w:pPr>
        <w:rPr>
          <w:u w:val="single"/>
        </w:rPr>
      </w:pPr>
      <w:r w:rsidRPr="00240C99">
        <w:rPr>
          <w:u w:val="single"/>
        </w:rPr>
        <w:lastRenderedPageBreak/>
        <w:t>Es wird folgender Ansatz angewendet</w:t>
      </w:r>
      <w:r w:rsidR="00166CA4" w:rsidRPr="00240C99">
        <w:rPr>
          <w:u w:val="single"/>
        </w:rPr>
        <w:t>:</w:t>
      </w:r>
    </w:p>
    <w:p w:rsidR="00E53ECC" w:rsidRDefault="00E53ECC" w:rsidP="00E53ECC">
      <w:pPr>
        <w:spacing w:before="240"/>
      </w:pPr>
      <w:r>
        <w:t xml:space="preserve">Beispiel: </w:t>
      </w:r>
      <w:r w:rsidRPr="00E53ECC">
        <w:t>MDCLXXIV</w:t>
      </w:r>
    </w:p>
    <w:tbl>
      <w:tblPr>
        <w:tblStyle w:val="TableGrid"/>
        <w:tblW w:w="9221" w:type="dxa"/>
        <w:tblLook w:val="04A0" w:firstRow="1" w:lastRow="0" w:firstColumn="1" w:lastColumn="0" w:noHBand="0" w:noVBand="1"/>
      </w:tblPr>
      <w:tblGrid>
        <w:gridCol w:w="2270"/>
        <w:gridCol w:w="2363"/>
        <w:gridCol w:w="2311"/>
        <w:gridCol w:w="2277"/>
      </w:tblGrid>
      <w:tr w:rsidR="00E53ECC" w:rsidRPr="00E53ECC" w:rsidTr="00E53ECC">
        <w:trPr>
          <w:trHeight w:val="258"/>
        </w:trPr>
        <w:tc>
          <w:tcPr>
            <w:tcW w:w="2270" w:type="dxa"/>
          </w:tcPr>
          <w:p w:rsidR="00E53ECC" w:rsidRPr="00E53ECC" w:rsidRDefault="00E53ECC" w:rsidP="006A4A94">
            <w:pPr>
              <w:pStyle w:val="NormalWeb"/>
              <w:spacing w:before="0" w:beforeAutospacing="0"/>
              <w:jc w:val="center"/>
              <w:rPr>
                <w:b/>
                <w:lang w:val="de-AT"/>
              </w:rPr>
            </w:pPr>
            <w:r w:rsidRPr="00E53ECC">
              <w:rPr>
                <w:b/>
                <w:lang w:val="de-AT"/>
              </w:rPr>
              <w:t>Current</w:t>
            </w:r>
          </w:p>
        </w:tc>
        <w:tc>
          <w:tcPr>
            <w:tcW w:w="2363" w:type="dxa"/>
          </w:tcPr>
          <w:p w:rsidR="00E53ECC" w:rsidRPr="00E53ECC" w:rsidRDefault="00E53ECC" w:rsidP="006A4A94">
            <w:pPr>
              <w:pStyle w:val="NormalWeb"/>
              <w:spacing w:before="0" w:beforeAutospacing="0"/>
              <w:jc w:val="center"/>
              <w:rPr>
                <w:b/>
                <w:lang w:val="de-AT"/>
              </w:rPr>
            </w:pPr>
            <w:r w:rsidRPr="00E53ECC">
              <w:rPr>
                <w:b/>
                <w:lang w:val="de-AT"/>
              </w:rPr>
              <w:t>Current + Next</w:t>
            </w:r>
          </w:p>
        </w:tc>
        <w:tc>
          <w:tcPr>
            <w:tcW w:w="2311" w:type="dxa"/>
          </w:tcPr>
          <w:p w:rsidR="00E53ECC" w:rsidRPr="00E53ECC" w:rsidRDefault="00E53ECC" w:rsidP="006A4A94">
            <w:pPr>
              <w:pStyle w:val="NormalWeb"/>
              <w:spacing w:before="0" w:beforeAutospacing="0"/>
              <w:jc w:val="center"/>
              <w:rPr>
                <w:b/>
                <w:lang w:val="de-AT"/>
              </w:rPr>
            </w:pPr>
            <w:r w:rsidRPr="00E53ECC">
              <w:rPr>
                <w:b/>
                <w:lang w:val="de-AT"/>
              </w:rPr>
              <w:t>Is Pair</w:t>
            </w:r>
          </w:p>
        </w:tc>
        <w:tc>
          <w:tcPr>
            <w:tcW w:w="2277" w:type="dxa"/>
          </w:tcPr>
          <w:p w:rsidR="00E53ECC" w:rsidRPr="00E53ECC" w:rsidRDefault="00E53ECC" w:rsidP="006A4A94">
            <w:pPr>
              <w:pStyle w:val="NormalWeb"/>
              <w:spacing w:before="0" w:beforeAutospacing="0"/>
              <w:jc w:val="center"/>
              <w:rPr>
                <w:b/>
                <w:lang w:val="de-AT"/>
              </w:rPr>
            </w:pPr>
            <w:r w:rsidRPr="00E53ECC">
              <w:rPr>
                <w:b/>
                <w:lang w:val="de-AT"/>
              </w:rPr>
              <w:t>Arabic value</w:t>
            </w:r>
          </w:p>
        </w:tc>
      </w:tr>
      <w:tr w:rsidR="00E53ECC" w:rsidTr="00E53ECC">
        <w:trPr>
          <w:trHeight w:val="258"/>
        </w:trPr>
        <w:tc>
          <w:tcPr>
            <w:tcW w:w="2270" w:type="dxa"/>
          </w:tcPr>
          <w:p w:rsidR="00E53ECC" w:rsidRPr="00BD48F9" w:rsidRDefault="00E53ECC" w:rsidP="006A4A94">
            <w:pPr>
              <w:pStyle w:val="NormalWeb"/>
              <w:spacing w:before="0" w:beforeAutospacing="0"/>
              <w:jc w:val="center"/>
              <w:rPr>
                <w:sz w:val="20"/>
                <w:szCs w:val="20"/>
                <w:lang w:val="de-AT"/>
              </w:rPr>
            </w:pPr>
            <w:r>
              <w:rPr>
                <w:sz w:val="20"/>
                <w:szCs w:val="20"/>
                <w:lang w:val="de-AT"/>
              </w:rPr>
              <w:t>M</w:t>
            </w:r>
          </w:p>
        </w:tc>
        <w:tc>
          <w:tcPr>
            <w:tcW w:w="2363" w:type="dxa"/>
          </w:tcPr>
          <w:p w:rsidR="00E53ECC" w:rsidRPr="00BD48F9" w:rsidRDefault="00E53ECC" w:rsidP="006A4A94">
            <w:pPr>
              <w:pStyle w:val="NormalWeb"/>
              <w:spacing w:before="0" w:beforeAutospacing="0"/>
              <w:jc w:val="center"/>
              <w:rPr>
                <w:sz w:val="20"/>
                <w:szCs w:val="20"/>
                <w:lang w:val="de-AT"/>
              </w:rPr>
            </w:pPr>
            <w:r>
              <w:rPr>
                <w:sz w:val="20"/>
                <w:szCs w:val="20"/>
                <w:lang w:val="de-AT"/>
              </w:rPr>
              <w:t>MD</w:t>
            </w:r>
          </w:p>
        </w:tc>
        <w:tc>
          <w:tcPr>
            <w:tcW w:w="2311" w:type="dxa"/>
          </w:tcPr>
          <w:p w:rsidR="00E53ECC" w:rsidRPr="00BD48F9" w:rsidRDefault="00E53ECC" w:rsidP="006A4A94">
            <w:pPr>
              <w:pStyle w:val="NormalWeb"/>
              <w:spacing w:before="0" w:beforeAutospacing="0"/>
              <w:jc w:val="center"/>
              <w:rPr>
                <w:sz w:val="20"/>
                <w:szCs w:val="20"/>
                <w:lang w:val="de-AT"/>
              </w:rPr>
            </w:pPr>
            <w:r>
              <w:rPr>
                <w:sz w:val="20"/>
                <w:szCs w:val="20"/>
                <w:lang w:val="de-AT"/>
              </w:rPr>
              <w:t>Invalid pair</w:t>
            </w:r>
          </w:p>
        </w:tc>
        <w:tc>
          <w:tcPr>
            <w:tcW w:w="2277" w:type="dxa"/>
          </w:tcPr>
          <w:p w:rsidR="00E53ECC" w:rsidRPr="00BD48F9" w:rsidRDefault="00E53ECC" w:rsidP="006A4A94">
            <w:pPr>
              <w:pStyle w:val="NormalWeb"/>
              <w:spacing w:before="0" w:beforeAutospacing="0"/>
              <w:jc w:val="center"/>
              <w:rPr>
                <w:sz w:val="20"/>
                <w:szCs w:val="20"/>
                <w:lang w:val="de-AT"/>
              </w:rPr>
            </w:pPr>
            <w:r>
              <w:rPr>
                <w:sz w:val="20"/>
                <w:szCs w:val="20"/>
                <w:lang w:val="de-AT"/>
              </w:rPr>
              <w:t>1000</w:t>
            </w:r>
          </w:p>
        </w:tc>
      </w:tr>
      <w:tr w:rsidR="00E53ECC" w:rsidTr="00E53ECC">
        <w:trPr>
          <w:trHeight w:val="258"/>
        </w:trPr>
        <w:tc>
          <w:tcPr>
            <w:tcW w:w="2270" w:type="dxa"/>
          </w:tcPr>
          <w:p w:rsidR="00E53ECC" w:rsidRPr="00BD48F9" w:rsidRDefault="00E53ECC" w:rsidP="006A4A94">
            <w:pPr>
              <w:pStyle w:val="NormalWeb"/>
              <w:spacing w:before="0" w:beforeAutospacing="0"/>
              <w:jc w:val="center"/>
              <w:rPr>
                <w:sz w:val="20"/>
                <w:szCs w:val="20"/>
                <w:lang w:val="de-AT"/>
              </w:rPr>
            </w:pPr>
            <w:r>
              <w:rPr>
                <w:sz w:val="20"/>
                <w:szCs w:val="20"/>
                <w:lang w:val="de-AT"/>
              </w:rPr>
              <w:t>D</w:t>
            </w:r>
          </w:p>
        </w:tc>
        <w:tc>
          <w:tcPr>
            <w:tcW w:w="2363" w:type="dxa"/>
          </w:tcPr>
          <w:p w:rsidR="00E53ECC" w:rsidRPr="00BD48F9" w:rsidRDefault="00E53ECC" w:rsidP="006A4A94">
            <w:pPr>
              <w:pStyle w:val="NormalWeb"/>
              <w:spacing w:before="0" w:beforeAutospacing="0"/>
              <w:jc w:val="center"/>
              <w:rPr>
                <w:sz w:val="20"/>
                <w:szCs w:val="20"/>
                <w:lang w:val="de-AT"/>
              </w:rPr>
            </w:pPr>
            <w:r>
              <w:rPr>
                <w:sz w:val="20"/>
                <w:szCs w:val="20"/>
                <w:lang w:val="de-AT"/>
              </w:rPr>
              <w:t>DC</w:t>
            </w:r>
          </w:p>
        </w:tc>
        <w:tc>
          <w:tcPr>
            <w:tcW w:w="2311" w:type="dxa"/>
          </w:tcPr>
          <w:p w:rsidR="00E53ECC" w:rsidRPr="00BD48F9" w:rsidRDefault="00E53ECC" w:rsidP="006A4A94">
            <w:pPr>
              <w:pStyle w:val="NormalWeb"/>
              <w:spacing w:before="0" w:beforeAutospacing="0"/>
              <w:jc w:val="center"/>
              <w:rPr>
                <w:sz w:val="20"/>
                <w:szCs w:val="20"/>
                <w:lang w:val="de-AT"/>
              </w:rPr>
            </w:pPr>
            <w:r>
              <w:rPr>
                <w:sz w:val="20"/>
                <w:szCs w:val="20"/>
                <w:lang w:val="de-AT"/>
              </w:rPr>
              <w:t>Invalid pair</w:t>
            </w:r>
          </w:p>
        </w:tc>
        <w:tc>
          <w:tcPr>
            <w:tcW w:w="2277" w:type="dxa"/>
          </w:tcPr>
          <w:p w:rsidR="00E53ECC" w:rsidRPr="00BD48F9" w:rsidRDefault="00E53ECC" w:rsidP="006A4A94">
            <w:pPr>
              <w:pStyle w:val="NormalWeb"/>
              <w:spacing w:before="0" w:beforeAutospacing="0"/>
              <w:jc w:val="center"/>
              <w:rPr>
                <w:sz w:val="20"/>
                <w:szCs w:val="20"/>
                <w:lang w:val="de-AT"/>
              </w:rPr>
            </w:pPr>
            <w:r>
              <w:rPr>
                <w:sz w:val="20"/>
                <w:szCs w:val="20"/>
                <w:lang w:val="de-AT"/>
              </w:rPr>
              <w:t>500</w:t>
            </w:r>
          </w:p>
        </w:tc>
      </w:tr>
      <w:tr w:rsidR="00E53ECC" w:rsidTr="00E53ECC">
        <w:trPr>
          <w:trHeight w:val="245"/>
        </w:trPr>
        <w:tc>
          <w:tcPr>
            <w:tcW w:w="2270" w:type="dxa"/>
          </w:tcPr>
          <w:p w:rsidR="00E53ECC" w:rsidRDefault="00E53ECC" w:rsidP="006A4A94">
            <w:pPr>
              <w:pStyle w:val="NormalWeb"/>
              <w:spacing w:before="0" w:beforeAutospacing="0"/>
              <w:jc w:val="center"/>
              <w:rPr>
                <w:sz w:val="20"/>
                <w:szCs w:val="20"/>
                <w:lang w:val="de-AT"/>
              </w:rPr>
            </w:pPr>
            <w:r>
              <w:rPr>
                <w:sz w:val="20"/>
                <w:szCs w:val="20"/>
                <w:lang w:val="de-AT"/>
              </w:rPr>
              <w:t>C</w:t>
            </w:r>
          </w:p>
        </w:tc>
        <w:tc>
          <w:tcPr>
            <w:tcW w:w="2363" w:type="dxa"/>
          </w:tcPr>
          <w:p w:rsidR="00E53ECC" w:rsidRDefault="00E53ECC" w:rsidP="006A4A94">
            <w:pPr>
              <w:pStyle w:val="NormalWeb"/>
              <w:spacing w:before="0" w:beforeAutospacing="0"/>
              <w:jc w:val="center"/>
              <w:rPr>
                <w:sz w:val="20"/>
                <w:szCs w:val="20"/>
                <w:lang w:val="de-AT"/>
              </w:rPr>
            </w:pPr>
            <w:r>
              <w:rPr>
                <w:sz w:val="20"/>
                <w:szCs w:val="20"/>
                <w:lang w:val="de-AT"/>
              </w:rPr>
              <w:t>CL</w:t>
            </w:r>
          </w:p>
        </w:tc>
        <w:tc>
          <w:tcPr>
            <w:tcW w:w="2311" w:type="dxa"/>
          </w:tcPr>
          <w:p w:rsidR="00E53ECC" w:rsidRDefault="00E53ECC" w:rsidP="006A4A94">
            <w:pPr>
              <w:pStyle w:val="NormalWeb"/>
              <w:spacing w:before="0" w:beforeAutospacing="0"/>
              <w:jc w:val="center"/>
              <w:rPr>
                <w:sz w:val="20"/>
                <w:szCs w:val="20"/>
                <w:lang w:val="de-AT"/>
              </w:rPr>
            </w:pPr>
            <w:r>
              <w:rPr>
                <w:sz w:val="20"/>
                <w:szCs w:val="20"/>
                <w:lang w:val="de-AT"/>
              </w:rPr>
              <w:t>Invalid pair</w:t>
            </w:r>
          </w:p>
        </w:tc>
        <w:tc>
          <w:tcPr>
            <w:tcW w:w="2277" w:type="dxa"/>
          </w:tcPr>
          <w:p w:rsidR="00E53ECC" w:rsidRDefault="00E53ECC" w:rsidP="006A4A94">
            <w:pPr>
              <w:pStyle w:val="NormalWeb"/>
              <w:spacing w:before="0" w:beforeAutospacing="0"/>
              <w:jc w:val="center"/>
              <w:rPr>
                <w:sz w:val="20"/>
                <w:szCs w:val="20"/>
                <w:lang w:val="de-AT"/>
              </w:rPr>
            </w:pPr>
            <w:r>
              <w:rPr>
                <w:sz w:val="20"/>
                <w:szCs w:val="20"/>
                <w:lang w:val="de-AT"/>
              </w:rPr>
              <w:t>100</w:t>
            </w:r>
          </w:p>
        </w:tc>
      </w:tr>
      <w:tr w:rsidR="00E53ECC" w:rsidTr="00E53ECC">
        <w:trPr>
          <w:trHeight w:val="245"/>
        </w:trPr>
        <w:tc>
          <w:tcPr>
            <w:tcW w:w="2270" w:type="dxa"/>
          </w:tcPr>
          <w:p w:rsidR="00E53ECC" w:rsidRDefault="00E53ECC" w:rsidP="006A4A94">
            <w:pPr>
              <w:pStyle w:val="NormalWeb"/>
              <w:spacing w:before="0" w:beforeAutospacing="0"/>
              <w:jc w:val="center"/>
              <w:rPr>
                <w:sz w:val="20"/>
                <w:szCs w:val="20"/>
                <w:lang w:val="de-AT"/>
              </w:rPr>
            </w:pPr>
            <w:r>
              <w:rPr>
                <w:sz w:val="20"/>
                <w:szCs w:val="20"/>
                <w:lang w:val="de-AT"/>
              </w:rPr>
              <w:t>L</w:t>
            </w:r>
          </w:p>
        </w:tc>
        <w:tc>
          <w:tcPr>
            <w:tcW w:w="2363" w:type="dxa"/>
          </w:tcPr>
          <w:p w:rsidR="00E53ECC" w:rsidRDefault="00E53ECC" w:rsidP="006A4A94">
            <w:pPr>
              <w:pStyle w:val="NormalWeb"/>
              <w:spacing w:before="0" w:beforeAutospacing="0"/>
              <w:jc w:val="center"/>
              <w:rPr>
                <w:sz w:val="20"/>
                <w:szCs w:val="20"/>
                <w:lang w:val="de-AT"/>
              </w:rPr>
            </w:pPr>
            <w:r>
              <w:rPr>
                <w:sz w:val="20"/>
                <w:szCs w:val="20"/>
                <w:lang w:val="de-AT"/>
              </w:rPr>
              <w:t>LX</w:t>
            </w:r>
          </w:p>
        </w:tc>
        <w:tc>
          <w:tcPr>
            <w:tcW w:w="2311" w:type="dxa"/>
          </w:tcPr>
          <w:p w:rsidR="00E53ECC" w:rsidRDefault="00E53ECC" w:rsidP="006A4A94">
            <w:pPr>
              <w:pStyle w:val="NormalWeb"/>
              <w:spacing w:before="0" w:beforeAutospacing="0"/>
              <w:jc w:val="center"/>
              <w:rPr>
                <w:sz w:val="20"/>
                <w:szCs w:val="20"/>
                <w:lang w:val="de-AT"/>
              </w:rPr>
            </w:pPr>
            <w:r>
              <w:rPr>
                <w:sz w:val="20"/>
                <w:szCs w:val="20"/>
                <w:lang w:val="de-AT"/>
              </w:rPr>
              <w:t>Invalid pair</w:t>
            </w:r>
          </w:p>
        </w:tc>
        <w:tc>
          <w:tcPr>
            <w:tcW w:w="2277" w:type="dxa"/>
          </w:tcPr>
          <w:p w:rsidR="00E53ECC" w:rsidRDefault="00E53ECC" w:rsidP="006A4A94">
            <w:pPr>
              <w:pStyle w:val="NormalWeb"/>
              <w:spacing w:before="0" w:beforeAutospacing="0"/>
              <w:jc w:val="center"/>
              <w:rPr>
                <w:sz w:val="20"/>
                <w:szCs w:val="20"/>
                <w:lang w:val="de-AT"/>
              </w:rPr>
            </w:pPr>
            <w:r>
              <w:rPr>
                <w:sz w:val="20"/>
                <w:szCs w:val="20"/>
                <w:lang w:val="de-AT"/>
              </w:rPr>
              <w:t>50</w:t>
            </w:r>
          </w:p>
        </w:tc>
      </w:tr>
      <w:tr w:rsidR="00E53ECC" w:rsidTr="00E53ECC">
        <w:trPr>
          <w:trHeight w:val="245"/>
        </w:trPr>
        <w:tc>
          <w:tcPr>
            <w:tcW w:w="2270" w:type="dxa"/>
          </w:tcPr>
          <w:p w:rsidR="00E53ECC" w:rsidRDefault="00E53ECC" w:rsidP="006A4A94">
            <w:pPr>
              <w:pStyle w:val="NormalWeb"/>
              <w:spacing w:before="0" w:beforeAutospacing="0"/>
              <w:jc w:val="center"/>
              <w:rPr>
                <w:sz w:val="20"/>
                <w:szCs w:val="20"/>
                <w:lang w:val="de-AT"/>
              </w:rPr>
            </w:pPr>
            <w:r>
              <w:rPr>
                <w:sz w:val="20"/>
                <w:szCs w:val="20"/>
                <w:lang w:val="de-AT"/>
              </w:rPr>
              <w:t>X</w:t>
            </w:r>
          </w:p>
        </w:tc>
        <w:tc>
          <w:tcPr>
            <w:tcW w:w="2363" w:type="dxa"/>
          </w:tcPr>
          <w:p w:rsidR="00E53ECC" w:rsidRDefault="00E53ECC" w:rsidP="006A4A94">
            <w:pPr>
              <w:pStyle w:val="NormalWeb"/>
              <w:spacing w:before="0" w:beforeAutospacing="0"/>
              <w:jc w:val="center"/>
              <w:rPr>
                <w:sz w:val="20"/>
                <w:szCs w:val="20"/>
                <w:lang w:val="de-AT"/>
              </w:rPr>
            </w:pPr>
            <w:r>
              <w:rPr>
                <w:sz w:val="20"/>
                <w:szCs w:val="20"/>
                <w:lang w:val="de-AT"/>
              </w:rPr>
              <w:t>XX</w:t>
            </w:r>
          </w:p>
        </w:tc>
        <w:tc>
          <w:tcPr>
            <w:tcW w:w="2311" w:type="dxa"/>
          </w:tcPr>
          <w:p w:rsidR="00E53ECC" w:rsidRDefault="00E53ECC" w:rsidP="006A4A94">
            <w:pPr>
              <w:pStyle w:val="NormalWeb"/>
              <w:spacing w:before="0" w:beforeAutospacing="0"/>
              <w:jc w:val="center"/>
              <w:rPr>
                <w:sz w:val="20"/>
                <w:szCs w:val="20"/>
                <w:lang w:val="de-AT"/>
              </w:rPr>
            </w:pPr>
            <w:r>
              <w:rPr>
                <w:sz w:val="20"/>
                <w:szCs w:val="20"/>
                <w:lang w:val="de-AT"/>
              </w:rPr>
              <w:t>Invalid pair</w:t>
            </w:r>
          </w:p>
        </w:tc>
        <w:tc>
          <w:tcPr>
            <w:tcW w:w="2277" w:type="dxa"/>
          </w:tcPr>
          <w:p w:rsidR="00E53ECC" w:rsidRDefault="00E53ECC" w:rsidP="006A4A94">
            <w:pPr>
              <w:pStyle w:val="NormalWeb"/>
              <w:spacing w:before="0" w:beforeAutospacing="0"/>
              <w:jc w:val="center"/>
              <w:rPr>
                <w:sz w:val="20"/>
                <w:szCs w:val="20"/>
                <w:lang w:val="de-AT"/>
              </w:rPr>
            </w:pPr>
            <w:r>
              <w:rPr>
                <w:sz w:val="20"/>
                <w:szCs w:val="20"/>
                <w:lang w:val="de-AT"/>
              </w:rPr>
              <w:t>10</w:t>
            </w:r>
          </w:p>
        </w:tc>
      </w:tr>
      <w:tr w:rsidR="00E53ECC" w:rsidTr="00E53ECC">
        <w:trPr>
          <w:trHeight w:val="245"/>
        </w:trPr>
        <w:tc>
          <w:tcPr>
            <w:tcW w:w="2270" w:type="dxa"/>
          </w:tcPr>
          <w:p w:rsidR="00E53ECC" w:rsidRDefault="00E53ECC" w:rsidP="006A4A94">
            <w:pPr>
              <w:pStyle w:val="NormalWeb"/>
              <w:spacing w:before="0" w:beforeAutospacing="0"/>
              <w:jc w:val="center"/>
              <w:rPr>
                <w:sz w:val="20"/>
                <w:szCs w:val="20"/>
                <w:lang w:val="de-AT"/>
              </w:rPr>
            </w:pPr>
            <w:r>
              <w:rPr>
                <w:sz w:val="20"/>
                <w:szCs w:val="20"/>
                <w:lang w:val="de-AT"/>
              </w:rPr>
              <w:t>X</w:t>
            </w:r>
          </w:p>
        </w:tc>
        <w:tc>
          <w:tcPr>
            <w:tcW w:w="2363" w:type="dxa"/>
          </w:tcPr>
          <w:p w:rsidR="00E53ECC" w:rsidRDefault="00E53ECC" w:rsidP="006A4A94">
            <w:pPr>
              <w:pStyle w:val="NormalWeb"/>
              <w:spacing w:before="0" w:beforeAutospacing="0"/>
              <w:jc w:val="center"/>
              <w:rPr>
                <w:sz w:val="20"/>
                <w:szCs w:val="20"/>
                <w:lang w:val="de-AT"/>
              </w:rPr>
            </w:pPr>
            <w:r>
              <w:rPr>
                <w:sz w:val="20"/>
                <w:szCs w:val="20"/>
                <w:lang w:val="de-AT"/>
              </w:rPr>
              <w:t>XI</w:t>
            </w:r>
          </w:p>
        </w:tc>
        <w:tc>
          <w:tcPr>
            <w:tcW w:w="2311" w:type="dxa"/>
          </w:tcPr>
          <w:p w:rsidR="00E53ECC" w:rsidRDefault="00E53ECC" w:rsidP="006A4A94">
            <w:pPr>
              <w:pStyle w:val="NormalWeb"/>
              <w:spacing w:before="0" w:beforeAutospacing="0"/>
              <w:jc w:val="center"/>
              <w:rPr>
                <w:sz w:val="20"/>
                <w:szCs w:val="20"/>
                <w:lang w:val="de-AT"/>
              </w:rPr>
            </w:pPr>
            <w:r>
              <w:rPr>
                <w:sz w:val="20"/>
                <w:szCs w:val="20"/>
                <w:lang w:val="de-AT"/>
              </w:rPr>
              <w:t>Invalid pair</w:t>
            </w:r>
          </w:p>
        </w:tc>
        <w:tc>
          <w:tcPr>
            <w:tcW w:w="2277" w:type="dxa"/>
          </w:tcPr>
          <w:p w:rsidR="00E53ECC" w:rsidRDefault="00E53ECC" w:rsidP="006A4A94">
            <w:pPr>
              <w:pStyle w:val="NormalWeb"/>
              <w:spacing w:before="0" w:beforeAutospacing="0"/>
              <w:jc w:val="center"/>
              <w:rPr>
                <w:sz w:val="20"/>
                <w:szCs w:val="20"/>
                <w:lang w:val="de-AT"/>
              </w:rPr>
            </w:pPr>
            <w:r>
              <w:rPr>
                <w:sz w:val="20"/>
                <w:szCs w:val="20"/>
                <w:lang w:val="de-AT"/>
              </w:rPr>
              <w:t>10</w:t>
            </w:r>
          </w:p>
        </w:tc>
      </w:tr>
      <w:tr w:rsidR="00E53ECC" w:rsidTr="00E53ECC">
        <w:trPr>
          <w:trHeight w:val="245"/>
        </w:trPr>
        <w:tc>
          <w:tcPr>
            <w:tcW w:w="2270" w:type="dxa"/>
          </w:tcPr>
          <w:p w:rsidR="00E53ECC" w:rsidRDefault="00E53ECC" w:rsidP="006A4A94">
            <w:pPr>
              <w:pStyle w:val="NormalWeb"/>
              <w:spacing w:before="0" w:beforeAutospacing="0"/>
              <w:jc w:val="center"/>
              <w:rPr>
                <w:sz w:val="20"/>
                <w:szCs w:val="20"/>
                <w:lang w:val="de-AT"/>
              </w:rPr>
            </w:pPr>
            <w:r>
              <w:rPr>
                <w:sz w:val="20"/>
                <w:szCs w:val="20"/>
                <w:lang w:val="de-AT"/>
              </w:rPr>
              <w:t>I</w:t>
            </w:r>
          </w:p>
        </w:tc>
        <w:tc>
          <w:tcPr>
            <w:tcW w:w="2363" w:type="dxa"/>
          </w:tcPr>
          <w:p w:rsidR="00E53ECC" w:rsidRDefault="00E53ECC" w:rsidP="006A4A94">
            <w:pPr>
              <w:pStyle w:val="NormalWeb"/>
              <w:spacing w:before="0" w:beforeAutospacing="0"/>
              <w:jc w:val="center"/>
              <w:rPr>
                <w:sz w:val="20"/>
                <w:szCs w:val="20"/>
                <w:lang w:val="de-AT"/>
              </w:rPr>
            </w:pPr>
            <w:r>
              <w:rPr>
                <w:sz w:val="20"/>
                <w:szCs w:val="20"/>
                <w:lang w:val="de-AT"/>
              </w:rPr>
              <w:t>IV</w:t>
            </w:r>
          </w:p>
        </w:tc>
        <w:tc>
          <w:tcPr>
            <w:tcW w:w="2311" w:type="dxa"/>
          </w:tcPr>
          <w:p w:rsidR="00E53ECC" w:rsidRDefault="00E53ECC" w:rsidP="006A4A94">
            <w:pPr>
              <w:pStyle w:val="NormalWeb"/>
              <w:spacing w:before="0" w:beforeAutospacing="0"/>
              <w:jc w:val="center"/>
              <w:rPr>
                <w:sz w:val="20"/>
                <w:szCs w:val="20"/>
                <w:lang w:val="de-AT"/>
              </w:rPr>
            </w:pPr>
            <w:r>
              <w:rPr>
                <w:sz w:val="20"/>
                <w:szCs w:val="20"/>
                <w:lang w:val="de-AT"/>
              </w:rPr>
              <w:t>Pair</w:t>
            </w:r>
          </w:p>
        </w:tc>
        <w:tc>
          <w:tcPr>
            <w:tcW w:w="2277" w:type="dxa"/>
          </w:tcPr>
          <w:p w:rsidR="00E53ECC" w:rsidRDefault="00E53ECC" w:rsidP="006A4A94">
            <w:pPr>
              <w:pStyle w:val="NormalWeb"/>
              <w:spacing w:before="0" w:beforeAutospacing="0"/>
              <w:jc w:val="center"/>
              <w:rPr>
                <w:sz w:val="20"/>
                <w:szCs w:val="20"/>
                <w:lang w:val="de-AT"/>
              </w:rPr>
            </w:pPr>
            <w:r>
              <w:rPr>
                <w:sz w:val="20"/>
                <w:szCs w:val="20"/>
                <w:lang w:val="de-AT"/>
              </w:rPr>
              <w:t>4</w:t>
            </w:r>
          </w:p>
        </w:tc>
      </w:tr>
      <w:tr w:rsidR="00E53ECC" w:rsidTr="00E53ECC">
        <w:trPr>
          <w:trHeight w:val="245"/>
        </w:trPr>
        <w:tc>
          <w:tcPr>
            <w:tcW w:w="2270" w:type="dxa"/>
          </w:tcPr>
          <w:p w:rsidR="00E53ECC" w:rsidRDefault="00E53ECC" w:rsidP="006A4A94">
            <w:pPr>
              <w:pStyle w:val="NormalWeb"/>
              <w:spacing w:before="0" w:beforeAutospacing="0"/>
              <w:jc w:val="center"/>
              <w:rPr>
                <w:sz w:val="20"/>
                <w:szCs w:val="20"/>
                <w:lang w:val="de-AT"/>
              </w:rPr>
            </w:pPr>
          </w:p>
        </w:tc>
        <w:tc>
          <w:tcPr>
            <w:tcW w:w="2363" w:type="dxa"/>
          </w:tcPr>
          <w:p w:rsidR="00E53ECC" w:rsidRDefault="00E53ECC" w:rsidP="006A4A94">
            <w:pPr>
              <w:pStyle w:val="NormalWeb"/>
              <w:spacing w:before="0" w:beforeAutospacing="0"/>
              <w:jc w:val="center"/>
              <w:rPr>
                <w:sz w:val="20"/>
                <w:szCs w:val="20"/>
                <w:lang w:val="de-AT"/>
              </w:rPr>
            </w:pPr>
          </w:p>
        </w:tc>
        <w:tc>
          <w:tcPr>
            <w:tcW w:w="2311" w:type="dxa"/>
          </w:tcPr>
          <w:p w:rsidR="00E53ECC" w:rsidRDefault="00E53ECC" w:rsidP="006A4A94">
            <w:pPr>
              <w:pStyle w:val="NormalWeb"/>
              <w:spacing w:before="0" w:beforeAutospacing="0"/>
              <w:jc w:val="center"/>
              <w:rPr>
                <w:sz w:val="20"/>
                <w:szCs w:val="20"/>
                <w:lang w:val="de-AT"/>
              </w:rPr>
            </w:pPr>
          </w:p>
        </w:tc>
        <w:tc>
          <w:tcPr>
            <w:tcW w:w="2277" w:type="dxa"/>
          </w:tcPr>
          <w:p w:rsidR="00E53ECC" w:rsidRPr="00E53ECC" w:rsidRDefault="00E53ECC" w:rsidP="006A4A94">
            <w:pPr>
              <w:pStyle w:val="NormalWeb"/>
              <w:spacing w:before="0" w:beforeAutospacing="0"/>
              <w:jc w:val="center"/>
              <w:rPr>
                <w:b/>
                <w:sz w:val="20"/>
                <w:szCs w:val="20"/>
                <w:lang w:val="de-AT"/>
              </w:rPr>
            </w:pPr>
            <w:r w:rsidRPr="00E53ECC">
              <w:rPr>
                <w:b/>
                <w:sz w:val="20"/>
                <w:szCs w:val="20"/>
                <w:lang w:val="de-AT"/>
              </w:rPr>
              <w:t>1674</w:t>
            </w:r>
          </w:p>
        </w:tc>
      </w:tr>
    </w:tbl>
    <w:p w:rsidR="00E53ECC" w:rsidRPr="00D51EB8" w:rsidRDefault="00E53ECC" w:rsidP="00E53ECC"/>
    <w:p w:rsidR="005A168F" w:rsidRDefault="002E60F0" w:rsidP="006931D6">
      <w:pPr>
        <w:pStyle w:val="Heading2"/>
      </w:pPr>
      <w:bookmarkStart w:id="32" w:name="_Toc371450946"/>
      <w:r>
        <w:t>Source</w:t>
      </w:r>
      <w:bookmarkEnd w:id="32"/>
    </w:p>
    <w:p w:rsidR="002E60F0" w:rsidRDefault="002E60F0" w:rsidP="002E60F0">
      <w:r>
        <w:t>Folgend ist der Source des Programms RomanCalculator angeführt.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This porgam is used to calculate the roman number representation form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an arabic number representation and visa versa.</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There are two ways to calculate the roman number representation.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1. With no considering of the subtraction rule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2. With considering of the subtraction rule.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3. Conversion of roman to arabic representation with syntax and semantic check</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b/>
          <w:bCs/>
          <w:color w:val="0000FF"/>
          <w:sz w:val="16"/>
          <w:szCs w:val="16"/>
          <w:lang w:val="en-US"/>
        </w:rPr>
        <w:t>PROGRAM</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RomanNumberCalculator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 Type definitions ###############################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b/>
          <w:bCs/>
          <w:color w:val="0000FF"/>
          <w:sz w:val="16"/>
          <w:szCs w:val="16"/>
          <w:lang w:val="en-US"/>
        </w:rPr>
        <w:t>TYPE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Enumeration Type which specifies the legal roman numbers.</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Used to act as the index for the constant array which holds</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all of the roman numbers with their necessary information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Enumeration which specifies the action types which identify the action to be performed on the ValueHolder instance.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ActionTypes</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ACTION_INT_TO_ROMAN_1</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ACTION_INT_TO_ROMAN_2</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NO_ACTION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Enumeration Type which specifies the error codes which can occur during conversion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ErrorCodes</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INVALID_CHARACTER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INVALID_SEMANTIC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OVERFLOW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NO_ERROR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Error Array Type which is used to hold the determined error values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ActionTypes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OF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ErrorCodes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Type which holds the information of a roman number, its corresponding</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arabic number and valid roman number prefix (subtraction rule)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RECORD</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CHAR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ValueHolder type which is used to hold set value and result of the conversion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and all occurred errors.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RECORD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LONGINT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ErrorArray</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ActionTypes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Array type used for the holding of the valid roman number instances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OF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Array type which holds the translated roman string RomanArray instances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CharToRomanArray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OF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 Constant definitions ###############################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b/>
          <w:bCs/>
          <w:color w:val="0000FF"/>
          <w:sz w:val="16"/>
          <w:szCs w:val="16"/>
          <w:lang w:val="en-US"/>
        </w:rPr>
        <w:t>CONST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Array constant to define all valid roman numbers from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highest value to the lowest value.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1000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500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X</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'L'</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50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X</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'V'</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5</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Constant which specifies the highest valid arabic number</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which is able to be converted.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maxArabicValue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4999</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Constant which specifies the lowest valid arabic number.</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0 is not allowed to be converted, because there is no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roman number for this.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minArabicValue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 Util Functions and Procedures ###############################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Function which creates a ValueHolder instance with the given values.</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This instance will not have any errors set.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roman: the roman value to set on the ValueHolder instance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arabic: the arabic value to be set on the ValueHolder instance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created ValueHolder instance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LONGINT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ActionTypes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ActionTypes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NO_ERROR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Converts a integer to a string representation.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 value: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integer to be converted to a string</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lastRenderedPageBreak/>
        <w:t xml:space="preserve">    @return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string representation of the given integer value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LONGINT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Str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ToString</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Calculates the ten potency of the given value, which must not be less than zero.</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value: the value to get container ten potency</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ten potency contained by the given value, or -1 if value is less than 0</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GetTensPontency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LONGINT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LONGINT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LONGINT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WHILE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DIV</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10</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GetTensPontency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GetTensPontency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Translates the given valid roman string to a array with the corresponding RomanArabic instance set.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Invalid characters will be ignored, but the array will have a random character set on the missing indexes.</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So be aware to call this function only with a valid roman string.</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roman: the roman string to be translated to an array with its corresponding RomanArabic instances</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translated roman string represented by an array with the corresponding ROmanArabic instances set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TranslateRomanString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CharToRomanArray</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CharToRomanArray</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Set the length of the array to fit character count of roman string</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SetLength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Length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Iterate over each character and search for corresponding RomanArabic instances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Length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BREAK</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TranslateRomanString</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Function which validates the range of the given 'value'.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value: the value which range shall be validated</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bottom: the bottom border of the given 'value'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top: the top border of the given 'value'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true if the value is within the defined borders, false otherwise or if bottom &gt; top</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ValidateRange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bottom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top</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ValidateRange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bottom</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top</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bottom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top</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ValidateRange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Function which detects an occurred error on the ValueHolder instance.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An error is detected when at least one array element is set with an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error not equal to 'NO_ERROR'.</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span: the ValueHolder instance to detect set errors on.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true if an error has been detected, false otherwise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HasErrors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ActionTypes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code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ErrorCodes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code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code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NO_ERROR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WHILE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code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code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NO_ERROR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HasErrors</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Function which validates if the given ValueHolder instance contains</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only valid roman characters on its roman attribute.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value: the given ValuHolder instance to be validated</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ValueHolder instance containing any errors which have occurred.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ValidateRomanSyntax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found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NO_ACTION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Iterate over each roman character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Length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Length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found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Search for valid roman character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found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BREAK</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Build error message with marked errors if current character is no valid roman character.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found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INVALID_CHARACTER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INVALID_CHARACTER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Set error message if an error have occurred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NO_ERROR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ValidateRomanSyntax</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Function which answers the question if the given RomanArabic instance has a</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lower value then all other RomanArabic instances before the given index</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It has a lower value when the roman number occurs on or after the given index.</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roman: the RomanArabic instance to check for a higher value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idx: the idx where to start the comparison to the given instance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true if the given RomanArabic instance has a higher value than all others in the constant array</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started on given idx</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IsLowerValue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idx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IsLowerValue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idx</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IsLowerValue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EXIT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Function which checks if the given ValueHolder instance contains a roman number with</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 correct syntax.</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It is assumed that the roman string only contains valid roman characters.</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If a incorrect syntax is detected a error will be created and set on the returned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ValueHolder instance. Here all following invalid character are marked.</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E.g.: IMDMXLIVI -&gt; I [M] [D] [M] X [L] IV [I]</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value: the ValueHolder instance to check for correct syntax on set roman string.</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ValueHolder instance containing all occurred errors.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ValidateRomanSemantic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formerIdx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k</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FF8000"/>
          <w:sz w:val="16"/>
          <w:szCs w:val="16"/>
          <w:lang w:val="en-US"/>
        </w:rPr>
        <w:t>2</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pairFound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formerRomanPair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FF8000"/>
          <w:sz w:val="16"/>
          <w:szCs w:val="16"/>
          <w:lang w:val="en-US"/>
        </w:rPr>
        <w:t>2</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OF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OF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Initiate preconditions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pairFound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NO_ACTION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TranslateRomanString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formerIdx</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Handle former single roman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pairFound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formerIdx</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IsLowerValue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formerRoman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(formerRoman.roman = romanArabicInst.roman) OR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set detected pair for validation on next step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formerRoman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formerRomanPair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formerIdx</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formerRomanPair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FF8000"/>
          <w:sz w:val="16"/>
          <w:szCs w:val="16"/>
          <w:lang w:val="en-US"/>
        </w:rPr>
        <w:t>2</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writeln('pair : ', romanArabicArray[formerRomanPair[1]].roman, '/', romanArabicArray[formerRomanPair[2]].roman);  *)</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pairFound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Detected error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Handle former detected pair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Current roman character must not be equal to one of the detected pair.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k</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formerRomanPair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formerRomanPair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formerRomanPair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k</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IsLowerValue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formerRomanPair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k</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romanEnum</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formerRoman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writeln('paired error: ', romanArabicInst.roman);*)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BREAK</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If error has been detected compare pair to following roman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writeln('no error: ', romanArabicInst.roman);*)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pairFound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Handle multiple following same roman (max 4 occurrences allowed)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Search for same occurrences and build error string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BREAK</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If to much found set proper message and set idx of last element which is the next after current.roman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4</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Dec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Handle detected error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error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INVALID_SEMANTIC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If no multiple occurrences have been occurred mark current error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5</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Add valid roman to error message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preconditions for next step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formerIdx</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count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ValidateRomanSemantic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Gets the current roman representation of the given value for the given valid roman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number. If the current roman does not fit for this value an empty string is returned.</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araic: the arabic number to get the proper roman number for</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idx: the current index of the RomanNumbersArray to check if this roman number fits the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given arabic value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rest: the rest of the arabic number, means given arabic - calculated roman number/arabic value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roman: the roman number if the current roman number fits, an empty string otherwise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lastRenderedPageBreak/>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PROCEDURE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GetCurrentRoman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LONGINT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idx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LONGINT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Initiate preconditions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idx</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Search for proper roman character which can be used for a part of the given arabic value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DIV</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romanArabicInst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Gets the roman representation for the given arabic number.</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subtraction rule is not considered here.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arabic: the arabic number to be converted</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calculated roman representation represented by a string</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IntToRoman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first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Init preconditions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first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Check for border overflow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ValidateRange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minArabicValue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maxArabicValue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WHILE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first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Calculate next roman character which fits current arabic number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GetCurrentRoman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first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Add error if border overflows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OVERFLOW</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'The given arabic value overflows borders: min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minArabicValue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 / max: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maxArabicValue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IntToRoman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Gets the roman representation for the given arabic number.</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subtraction rule is considered here.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arabic: the arabic number to be converted</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the ValueHolder instance containing the result or all occurred errors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IntToRoman2</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STRING</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first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substractionDone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Initiate preconditions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first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Validate arabic set borders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ValidateRange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minArabicValue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maxArabicValue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Iterate from highest to lowest roman number and try to get proper arabic representation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WHILE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first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first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substractionDone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Check for subtraction rule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Low</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RomanNumbers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Dec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Calculate roman representation with subtraction rule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j</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GetTensPontency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10</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DIV</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potValue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temp</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substractionDone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Normal roman representation resolving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substractionDone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GetCurrentRoman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Handle border overflow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OVERFLOW</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'The given arabic value overflows borders: min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minArabicValue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 / max: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maxArabicValue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IntToRoman2</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Function which calculates the arabic representation out of a roman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number representation.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This function can handle roman representations with subtraction rule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contained, or not or mixed.</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valueHolder: the ValueHolder instance to retrieve value from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@return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A ValueHolder instance which contains the calculated arabic value and all occurred errors.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FUNCTION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RomanToInt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INTEGER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next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add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OF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Validate for valid characters and syntax</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ValidateRomanSyntax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HasErrors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ValidateRomanSemantic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Initiate preconditions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add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Convert if no error occurred during validation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NOT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HasErrors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Translate string to RomanArabic instance array</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TranslateRomanString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FOR</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DO</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Calculate with subtraction rule considered.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(*writeln('i: ', i , ' roman ', current.arabic);*)</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High</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next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romanArabicArray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next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AND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romanAsArabicValueArray</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next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romanPrefix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&lt;&gt;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next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next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i</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add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add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Calculate plain roman numbers</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add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add</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current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Validate if result overflows max representable arabic value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&gt;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maxArabicValue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OVERFLOW</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'Roman String overflows maxValue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ToString</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maxArabicValue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RomanToInt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Procedure for testing the main functions.</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This procedure ahndles the occurres error and prints them to the cosnole.</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@param</w:t>
      </w:r>
    </w:p>
    <w:p w:rsidR="002E60F0" w:rsidRPr="002E60F0" w:rsidRDefault="002E60F0" w:rsidP="002E60F0">
      <w:pPr>
        <w:shd w:val="clear" w:color="auto" w:fill="FFFFFF"/>
        <w:spacing w:line="240" w:lineRule="auto"/>
        <w:rPr>
          <w:rFonts w:ascii="Courier New" w:eastAsia="Times New Roman" w:hAnsi="Courier New" w:cs="Courier New"/>
          <w:color w:val="008000"/>
          <w:sz w:val="16"/>
          <w:szCs w:val="16"/>
          <w:lang w:val="en-US"/>
        </w:rPr>
      </w:pPr>
      <w:r w:rsidRPr="002E60F0">
        <w:rPr>
          <w:rFonts w:ascii="Courier New" w:eastAsia="Times New Roman" w:hAnsi="Courier New" w:cs="Courier New"/>
          <w:color w:val="008000"/>
          <w:sz w:val="16"/>
          <w:szCs w:val="16"/>
          <w:lang w:val="en-US"/>
        </w:rPr>
        <w:t xml:space="preserve">        value: the ValueHolder instance to use for the test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00800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PROCEDURE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VAR</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BOOLEAN</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ValueHolder</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true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RomanToInt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ACTION_INT_TO_ROMAN_1</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IntToRoman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ACTION_INT_TO_ROMAN_2</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IntToRoman2</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value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ELSE</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false</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validAction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'Action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'Rroman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roman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'Arabic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arabic</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IF</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HasErrors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THEN</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BEGIN</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'Error Code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errors</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action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'Error message    :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result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errorMessage</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b/>
          <w:bCs/>
          <w:color w:val="0000FF"/>
          <w:sz w:val="16"/>
          <w:szCs w:val="16"/>
          <w:lang w:val="en-US"/>
        </w:rPr>
        <w:t>BEGIN</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IntToRoman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5000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4999</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1000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500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999</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ACTION_INT_TO_ROMAN_1</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IntToRoman2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Invalid values }</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ACTION_INT_TO_ROMAN_2</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5000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ACTION_INT_TO_ROMAN_2</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4999</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ACTION_INT_TO_ROMAN_2</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1000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ACTION_INT_TO_ROMAN_2</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500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ACTION_INT_TO_ROMAN_2</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999</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ACTION_INT_TO_ROMAN_2</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lastRenderedPageBreak/>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RomanToInt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8000"/>
          <w:sz w:val="16"/>
          <w:szCs w:val="16"/>
          <w:lang w:val="en-US"/>
        </w:rPr>
        <w:t>{ Invalid roman count }</w:t>
      </w: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Invalid characters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MM12MXX '</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Invalid roman count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'MMMMMCMXCIX'</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'MMMMCMXXXXXIV'</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'CMXLVVVVVIIII'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Invalid pair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'CMCDVI'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'MMMMCMCDXXXXIV'</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Mixed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'CMCDXXXXXIVIIIII'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WriteLn</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Correct behavior -------------'</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'MMMMXLIV'</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'MMMMCMXLIIII'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'MMMMXXXXVVVVIIII'</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Test</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000000"/>
          <w:sz w:val="16"/>
          <w:szCs w:val="16"/>
          <w:lang w:val="en-US"/>
        </w:rPr>
        <w:t>CreateValueHolder</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'MMMMXXXXVVVV'</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FF8000"/>
          <w:sz w:val="16"/>
          <w:szCs w:val="16"/>
          <w:lang w:val="en-US"/>
        </w:rPr>
        <w:t>0</w:t>
      </w:r>
      <w:r w:rsidRPr="002E60F0">
        <w:rPr>
          <w:rFonts w:ascii="Courier New" w:eastAsia="Times New Roman" w:hAnsi="Courier New" w:cs="Courier New"/>
          <w:b/>
          <w:bCs/>
          <w:color w:val="000080"/>
          <w:sz w:val="16"/>
          <w:szCs w:val="16"/>
          <w:lang w:val="en-US"/>
        </w:rPr>
        <w:t>,</w:t>
      </w:r>
      <w:r w:rsidRPr="002E60F0">
        <w:rPr>
          <w:rFonts w:ascii="Courier New" w:eastAsia="Times New Roman" w:hAnsi="Courier New" w:cs="Courier New"/>
          <w:color w:val="808080"/>
          <w:sz w:val="16"/>
          <w:szCs w:val="16"/>
          <w:lang w:val="en-US"/>
        </w:rPr>
        <w:t xml:space="preserve"> </w:t>
      </w:r>
      <w:r w:rsidRPr="002E60F0">
        <w:rPr>
          <w:rFonts w:ascii="Courier New" w:eastAsia="Times New Roman" w:hAnsi="Courier New" w:cs="Courier New"/>
          <w:color w:val="000000"/>
          <w:sz w:val="16"/>
          <w:szCs w:val="16"/>
          <w:lang w:val="en-US"/>
        </w:rPr>
        <w:t>ACTION_ROMAN_TO_INT</w:t>
      </w:r>
      <w:r w:rsidRPr="002E60F0">
        <w:rPr>
          <w:rFonts w:ascii="Courier New" w:eastAsia="Times New Roman" w:hAnsi="Courier New" w:cs="Courier New"/>
          <w:b/>
          <w:bCs/>
          <w:color w:val="000080"/>
          <w:sz w:val="16"/>
          <w:szCs w:val="16"/>
          <w:lang w:val="en-US"/>
        </w:rPr>
        <w:t>));</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color w:val="808080"/>
          <w:sz w:val="16"/>
          <w:szCs w:val="16"/>
          <w:lang w:val="en-US"/>
        </w:rPr>
        <w:t xml:space="preserve">  </w:t>
      </w:r>
    </w:p>
    <w:p w:rsidR="002E60F0" w:rsidRPr="002E60F0" w:rsidRDefault="002E60F0" w:rsidP="002E60F0">
      <w:pPr>
        <w:shd w:val="clear" w:color="auto" w:fill="FFFFFF"/>
        <w:spacing w:line="240" w:lineRule="auto"/>
        <w:rPr>
          <w:rFonts w:ascii="Courier New" w:eastAsia="Times New Roman" w:hAnsi="Courier New" w:cs="Courier New"/>
          <w:color w:val="808080"/>
          <w:sz w:val="16"/>
          <w:szCs w:val="16"/>
          <w:lang w:val="en-US"/>
        </w:rPr>
      </w:pPr>
      <w:r w:rsidRPr="002E60F0">
        <w:rPr>
          <w:rFonts w:ascii="Courier New" w:eastAsia="Times New Roman" w:hAnsi="Courier New" w:cs="Courier New"/>
          <w:b/>
          <w:bCs/>
          <w:color w:val="0000FF"/>
          <w:sz w:val="16"/>
          <w:szCs w:val="16"/>
          <w:lang w:val="en-US"/>
        </w:rPr>
        <w:t>END</w:t>
      </w:r>
      <w:r w:rsidRPr="002E60F0">
        <w:rPr>
          <w:rFonts w:ascii="Courier New" w:eastAsia="Times New Roman" w:hAnsi="Courier New" w:cs="Courier New"/>
          <w:b/>
          <w:bCs/>
          <w:color w:val="000080"/>
          <w:sz w:val="16"/>
          <w:szCs w:val="16"/>
          <w:lang w:val="en-US"/>
        </w:rPr>
        <w:t>.</w:t>
      </w:r>
    </w:p>
    <w:p w:rsidR="002E60F0" w:rsidRPr="002E60F0" w:rsidRDefault="002E60F0" w:rsidP="002E60F0"/>
    <w:p w:rsidR="00F77930" w:rsidRDefault="006931D6" w:rsidP="006931D6">
      <w:pPr>
        <w:pStyle w:val="Heading2"/>
      </w:pPr>
      <w:bookmarkStart w:id="33" w:name="_Toc371450947"/>
      <w:r>
        <w:t>Tests</w:t>
      </w:r>
      <w:bookmarkEnd w:id="33"/>
    </w:p>
    <w:p w:rsidR="006931D6" w:rsidRDefault="006931D6" w:rsidP="006931D6">
      <w:r>
        <w:t>Folgend sind die Test angeführt, die oben beschriebenen Algorithmen testen.</w:t>
      </w:r>
    </w:p>
    <w:p w:rsidR="00402A86" w:rsidRDefault="00481842" w:rsidP="00402A86">
      <w:pPr>
        <w:pStyle w:val="Heading3"/>
      </w:pPr>
      <w:bookmarkStart w:id="34" w:name="_Toc371450948"/>
      <w:r>
        <w:t>IntToRoman (ohne Sub</w:t>
      </w:r>
      <w:r w:rsidR="00402A86">
        <w:t>traktionsregel)</w:t>
      </w:r>
      <w:bookmarkEnd w:id="34"/>
    </w:p>
    <w:p w:rsidR="00402A86" w:rsidRDefault="00402A86" w:rsidP="00402A86">
      <w:r>
        <w:t>Folgend sind die Tests angeführt, die die Konvertierung von einem ganzzahligen Zahlenwert zu seiner römischen Zahlendarstellung ohne Berücksichtigung der Subtraktionsregel testen.</w:t>
      </w:r>
    </w:p>
    <w:p w:rsidR="00B524BD" w:rsidRDefault="00AA2143" w:rsidP="00402A86">
      <w:r>
        <w:rPr>
          <w:noProof/>
          <w:lang w:val="en-US"/>
        </w:rPr>
        <w:drawing>
          <wp:inline distT="0" distB="0" distL="0" distR="0">
            <wp:extent cx="4937760" cy="384592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int_to_roman_1_all.JPG"/>
                    <pic:cNvPicPr/>
                  </pic:nvPicPr>
                  <pic:blipFill>
                    <a:blip r:embed="rId19">
                      <a:extLst>
                        <a:ext uri="{28A0092B-C50C-407E-A947-70E740481C1C}">
                          <a14:useLocalDpi xmlns:a14="http://schemas.microsoft.com/office/drawing/2010/main" val="0"/>
                        </a:ext>
                      </a:extLst>
                    </a:blip>
                    <a:stretch>
                      <a:fillRect/>
                    </a:stretch>
                  </pic:blipFill>
                  <pic:spPr>
                    <a:xfrm>
                      <a:off x="0" y="0"/>
                      <a:ext cx="4943556" cy="3850437"/>
                    </a:xfrm>
                    <a:prstGeom prst="rect">
                      <a:avLst/>
                    </a:prstGeom>
                  </pic:spPr>
                </pic:pic>
              </a:graphicData>
            </a:graphic>
          </wp:inline>
        </w:drawing>
      </w:r>
    </w:p>
    <w:p w:rsidR="00793EFC" w:rsidRDefault="00793EFC" w:rsidP="00402A86">
      <w:r>
        <w:lastRenderedPageBreak/>
        <w:t>Es ist zu sehen, das die Grenzwerte geprüft und auch behandelt werden, sollte der Grenzwert hinaufgesetzt werden, so würde dies kein Problem darstellen, aber es in den römischen Zahlen sind nur Darstellungen bis 50</w:t>
      </w:r>
      <w:r w:rsidR="005B46F2">
        <w:t>0</w:t>
      </w:r>
      <w:r>
        <w:t>0 und größer 0 erlaubt.</w:t>
      </w:r>
    </w:p>
    <w:p w:rsidR="00793EFC" w:rsidRPr="00402A86" w:rsidRDefault="00793EFC" w:rsidP="00402A86">
      <w:r>
        <w:t xml:space="preserve">Es ist ebenso </w:t>
      </w:r>
      <w:r w:rsidR="00481842">
        <w:t>zu sehen, das die Sub</w:t>
      </w:r>
      <w:r>
        <w:t>traktionsregel nicht angewendet wird.</w:t>
      </w:r>
    </w:p>
    <w:p w:rsidR="00402A86" w:rsidRDefault="00402A86" w:rsidP="00402A86">
      <w:pPr>
        <w:pStyle w:val="Heading3"/>
      </w:pPr>
      <w:bookmarkStart w:id="35" w:name="_Toc371450949"/>
      <w:r>
        <w:t>IntToRoman (mit Subtraktionsregel)</w:t>
      </w:r>
      <w:bookmarkEnd w:id="35"/>
    </w:p>
    <w:p w:rsidR="00AA2143" w:rsidRDefault="00AA2143" w:rsidP="00AA2143">
      <w:r>
        <w:t>Folgend sind die Tests angeführt, die die Konvertierung von einem ganzzahligen Zahlenwert zu seiner römischen Zahlendarstellung unter der Berücksichtigung der Subtraktionsregel testen.</w:t>
      </w:r>
    </w:p>
    <w:p w:rsidR="00AA2143" w:rsidRDefault="00AA2143" w:rsidP="00AA2143">
      <w:r>
        <w:rPr>
          <w:noProof/>
          <w:lang w:val="en-US"/>
        </w:rPr>
        <w:drawing>
          <wp:inline distT="0" distB="0" distL="0" distR="0">
            <wp:extent cx="4791456" cy="37858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_int_to_roman_2_all.JPG"/>
                    <pic:cNvPicPr/>
                  </pic:nvPicPr>
                  <pic:blipFill>
                    <a:blip r:embed="rId20">
                      <a:extLst>
                        <a:ext uri="{28A0092B-C50C-407E-A947-70E740481C1C}">
                          <a14:useLocalDpi xmlns:a14="http://schemas.microsoft.com/office/drawing/2010/main" val="0"/>
                        </a:ext>
                      </a:extLst>
                    </a:blip>
                    <a:stretch>
                      <a:fillRect/>
                    </a:stretch>
                  </pic:blipFill>
                  <pic:spPr>
                    <a:xfrm>
                      <a:off x="0" y="0"/>
                      <a:ext cx="4797409" cy="3790546"/>
                    </a:xfrm>
                    <a:prstGeom prst="rect">
                      <a:avLst/>
                    </a:prstGeom>
                  </pic:spPr>
                </pic:pic>
              </a:graphicData>
            </a:graphic>
          </wp:inline>
        </w:drawing>
      </w:r>
    </w:p>
    <w:p w:rsidR="00AA2143" w:rsidRPr="00AA2143" w:rsidRDefault="00AA2143" w:rsidP="00AA2143">
      <w:r>
        <w:t>Hierbei ist zu sehen dass sich die Fehlerbehandlung wie im vorherigen Algorithmus verhält, aber dass beim Ermitte</w:t>
      </w:r>
      <w:r w:rsidR="00481842">
        <w:t>ln der römischen Zahlen die Sub</w:t>
      </w:r>
      <w:r>
        <w:t>traktionsregel berücksichtigt wurde.</w:t>
      </w:r>
    </w:p>
    <w:p w:rsidR="00402A86" w:rsidRDefault="00402A86" w:rsidP="00402A86">
      <w:pPr>
        <w:pStyle w:val="Heading3"/>
      </w:pPr>
      <w:bookmarkStart w:id="36" w:name="_Toc371450950"/>
      <w:r>
        <w:t>RomanToInt</w:t>
      </w:r>
      <w:bookmarkEnd w:id="36"/>
    </w:p>
    <w:p w:rsidR="00402A86" w:rsidRDefault="000C6334" w:rsidP="006931D6">
      <w:r>
        <w:t>Folgend sind die Tests angeführt, welche die Konvertierung von einer römischen Darstellung in eine ganzzahlige Darstellung testen.</w:t>
      </w:r>
      <w:r w:rsidR="00333363">
        <w:t xml:space="preserve"> Hierbei wurden exzessive  Tests durchgeführt, da hier die meiste Logik enthalten ist und dies der komplexeste der Algorithmen ist.</w:t>
      </w:r>
      <w:r w:rsidR="00D8137C">
        <w:t xml:space="preserve"> Es wird getestet, wie die die ungültige Syntax und Semantik erkannt und behandelt </w:t>
      </w:r>
      <w:r w:rsidR="00374A9D">
        <w:t>werden</w:t>
      </w:r>
      <w:r w:rsidR="00D8137C">
        <w:t>.</w:t>
      </w:r>
    </w:p>
    <w:p w:rsidR="00D8137C" w:rsidRDefault="00D8137C" w:rsidP="006931D6">
      <w:r>
        <w:t>Hierbei ist anzumerken, dass zuerst die Syntax und anschließend die Semantik geprüft wird. Sollten Syntaxfehler auftreten, so werden diese behandelt und die Semantikfehler außer Acht gelassen. Es greift also eine zwei Stufen Validierung.</w:t>
      </w:r>
    </w:p>
    <w:p w:rsidR="006A4A94" w:rsidRDefault="006A4A94" w:rsidP="006931D6">
      <w:r>
        <w:rPr>
          <w:noProof/>
          <w:lang w:val="en-US"/>
        </w:rPr>
        <w:lastRenderedPageBreak/>
        <w:drawing>
          <wp:inline distT="0" distB="0" distL="0" distR="0">
            <wp:extent cx="2722264" cy="141183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roman_to_int_invalid_syntax.JPG"/>
                    <pic:cNvPicPr/>
                  </pic:nvPicPr>
                  <pic:blipFill>
                    <a:blip r:embed="rId21">
                      <a:extLst>
                        <a:ext uri="{28A0092B-C50C-407E-A947-70E740481C1C}">
                          <a14:useLocalDpi xmlns:a14="http://schemas.microsoft.com/office/drawing/2010/main" val="0"/>
                        </a:ext>
                      </a:extLst>
                    </a:blip>
                    <a:stretch>
                      <a:fillRect/>
                    </a:stretch>
                  </pic:blipFill>
                  <pic:spPr>
                    <a:xfrm>
                      <a:off x="0" y="0"/>
                      <a:ext cx="2730180" cy="1415939"/>
                    </a:xfrm>
                    <a:prstGeom prst="rect">
                      <a:avLst/>
                    </a:prstGeom>
                  </pic:spPr>
                </pic:pic>
              </a:graphicData>
            </a:graphic>
          </wp:inline>
        </w:drawing>
      </w:r>
    </w:p>
    <w:p w:rsidR="006A4A94" w:rsidRDefault="006A4A94" w:rsidP="006931D6">
      <w:r>
        <w:t>Hier werden die Sematikfehler aufgrund erkannter Syntaxfehler außer Acht gelassen.</w:t>
      </w:r>
    </w:p>
    <w:p w:rsidR="00C248AD" w:rsidRDefault="00C248AD" w:rsidP="006931D6"/>
    <w:p w:rsidR="006A4A94" w:rsidRDefault="006A4A94" w:rsidP="006931D6">
      <w:r>
        <w:rPr>
          <w:noProof/>
          <w:lang w:val="en-US"/>
        </w:rPr>
        <w:drawing>
          <wp:inline distT="0" distB="0" distL="0" distR="0">
            <wp:extent cx="2670048" cy="2062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_roman_to_int_invalid_semantik.JPG"/>
                    <pic:cNvPicPr/>
                  </pic:nvPicPr>
                  <pic:blipFill>
                    <a:blip r:embed="rId22">
                      <a:extLst>
                        <a:ext uri="{28A0092B-C50C-407E-A947-70E740481C1C}">
                          <a14:useLocalDpi xmlns:a14="http://schemas.microsoft.com/office/drawing/2010/main" val="0"/>
                        </a:ext>
                      </a:extLst>
                    </a:blip>
                    <a:stretch>
                      <a:fillRect/>
                    </a:stretch>
                  </pic:blipFill>
                  <pic:spPr>
                    <a:xfrm>
                      <a:off x="0" y="0"/>
                      <a:ext cx="2685302" cy="2074650"/>
                    </a:xfrm>
                    <a:prstGeom prst="rect">
                      <a:avLst/>
                    </a:prstGeom>
                  </pic:spPr>
                </pic:pic>
              </a:graphicData>
            </a:graphic>
          </wp:inline>
        </w:drawing>
      </w:r>
    </w:p>
    <w:p w:rsidR="006A4A94" w:rsidRDefault="006A4A94" w:rsidP="006931D6">
      <w:r>
        <w:t>Hierbei werden ungültige Folgen (mehr als 4 römische Zahlen hintereinander nicht erlaubt) als Fehler erkannt.</w:t>
      </w:r>
    </w:p>
    <w:p w:rsidR="006A4A94" w:rsidRDefault="006A4A94" w:rsidP="006931D6"/>
    <w:p w:rsidR="006A4A94" w:rsidRDefault="006A4A94" w:rsidP="006931D6">
      <w:r>
        <w:rPr>
          <w:noProof/>
          <w:lang w:val="en-US"/>
        </w:rPr>
        <w:drawing>
          <wp:inline distT="0" distB="0" distL="0" distR="0">
            <wp:extent cx="2787091" cy="144545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_roman_to_int_invalid_pair.JPG"/>
                    <pic:cNvPicPr/>
                  </pic:nvPicPr>
                  <pic:blipFill>
                    <a:blip r:embed="rId23">
                      <a:extLst>
                        <a:ext uri="{28A0092B-C50C-407E-A947-70E740481C1C}">
                          <a14:useLocalDpi xmlns:a14="http://schemas.microsoft.com/office/drawing/2010/main" val="0"/>
                        </a:ext>
                      </a:extLst>
                    </a:blip>
                    <a:stretch>
                      <a:fillRect/>
                    </a:stretch>
                  </pic:blipFill>
                  <pic:spPr>
                    <a:xfrm>
                      <a:off x="0" y="0"/>
                      <a:ext cx="2807176" cy="1455870"/>
                    </a:xfrm>
                    <a:prstGeom prst="rect">
                      <a:avLst/>
                    </a:prstGeom>
                  </pic:spPr>
                </pic:pic>
              </a:graphicData>
            </a:graphic>
          </wp:inline>
        </w:drawing>
      </w:r>
    </w:p>
    <w:p w:rsidR="006A4A94" w:rsidRDefault="006A4A94" w:rsidP="006931D6">
      <w:r>
        <w:t>Hierbei werden r</w:t>
      </w:r>
      <w:r w:rsidR="00481842">
        <w:t>ömische Zahlen nach Paaren (Sub</w:t>
      </w:r>
      <w:r>
        <w:t xml:space="preserve">traktionsregel) als Fehler erkannt. Römische Zahlen, die danach folgen werden wieder als gültig </w:t>
      </w:r>
      <w:r w:rsidR="0064057C">
        <w:t>angesehen, sofern sie nicht eine der des Paares sind oder einen größeren Wert haben als eines der beiden</w:t>
      </w:r>
      <w:r>
        <w:t>.</w:t>
      </w:r>
    </w:p>
    <w:p w:rsidR="006A4A94" w:rsidRDefault="006A4A94" w:rsidP="006931D6"/>
    <w:p w:rsidR="006A4A94" w:rsidRDefault="006A4A94" w:rsidP="006931D6">
      <w:r>
        <w:rPr>
          <w:noProof/>
          <w:lang w:val="en-US"/>
        </w:rPr>
        <w:drawing>
          <wp:inline distT="0" distB="0" distL="0" distR="0">
            <wp:extent cx="3284524" cy="7714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_roman_to_int_invalid_mixed.JPG"/>
                    <pic:cNvPicPr/>
                  </pic:nvPicPr>
                  <pic:blipFill>
                    <a:blip r:embed="rId24">
                      <a:extLst>
                        <a:ext uri="{28A0092B-C50C-407E-A947-70E740481C1C}">
                          <a14:useLocalDpi xmlns:a14="http://schemas.microsoft.com/office/drawing/2010/main" val="0"/>
                        </a:ext>
                      </a:extLst>
                    </a:blip>
                    <a:stretch>
                      <a:fillRect/>
                    </a:stretch>
                  </pic:blipFill>
                  <pic:spPr>
                    <a:xfrm>
                      <a:off x="0" y="0"/>
                      <a:ext cx="3309909" cy="777388"/>
                    </a:xfrm>
                    <a:prstGeom prst="rect">
                      <a:avLst/>
                    </a:prstGeom>
                  </pic:spPr>
                </pic:pic>
              </a:graphicData>
            </a:graphic>
          </wp:inline>
        </w:drawing>
      </w:r>
    </w:p>
    <w:p w:rsidR="006A4A94" w:rsidRDefault="006A4A94" w:rsidP="006931D6">
      <w:r>
        <w:t xml:space="preserve">Hierbei werden auch gemischte Fehler, außer Syntaxfehler, die vorherig behandelt werden, erkannt. </w:t>
      </w:r>
    </w:p>
    <w:p w:rsidR="006A4A94" w:rsidRDefault="006A4A94" w:rsidP="006931D6"/>
    <w:p w:rsidR="006A4A94" w:rsidRDefault="006A4A94" w:rsidP="006931D6"/>
    <w:p w:rsidR="006A4A94" w:rsidRDefault="006A4A94" w:rsidP="006931D6">
      <w:r>
        <w:rPr>
          <w:noProof/>
          <w:lang w:val="en-US"/>
        </w:rPr>
        <w:lastRenderedPageBreak/>
        <w:drawing>
          <wp:inline distT="0" distB="0" distL="0" distR="0">
            <wp:extent cx="2728569" cy="19489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_roman_to_int_valid.JPG"/>
                    <pic:cNvPicPr/>
                  </pic:nvPicPr>
                  <pic:blipFill>
                    <a:blip r:embed="rId25">
                      <a:extLst>
                        <a:ext uri="{28A0092B-C50C-407E-A947-70E740481C1C}">
                          <a14:useLocalDpi xmlns:a14="http://schemas.microsoft.com/office/drawing/2010/main" val="0"/>
                        </a:ext>
                      </a:extLst>
                    </a:blip>
                    <a:stretch>
                      <a:fillRect/>
                    </a:stretch>
                  </pic:blipFill>
                  <pic:spPr>
                    <a:xfrm>
                      <a:off x="0" y="0"/>
                      <a:ext cx="2743253" cy="1959467"/>
                    </a:xfrm>
                    <a:prstGeom prst="rect">
                      <a:avLst/>
                    </a:prstGeom>
                  </pic:spPr>
                </pic:pic>
              </a:graphicData>
            </a:graphic>
          </wp:inline>
        </w:drawing>
      </w:r>
    </w:p>
    <w:p w:rsidR="006A4A94" w:rsidRDefault="006A4A94" w:rsidP="006931D6">
      <w:r>
        <w:t>Wenn korrekte römische Zahlen angegeben werden, dann erfolgt eine korrekte Berechnung. Es ist anzumerken, da</w:t>
      </w:r>
      <w:r w:rsidR="00481842">
        <w:t>ss römische Zahlen, die die Sub</w:t>
      </w:r>
      <w:r w:rsidR="00BD671C">
        <w:t>trakt</w:t>
      </w:r>
      <w:r>
        <w:t xml:space="preserve">ionsregel und die normale Darstellung </w:t>
      </w:r>
      <w:r w:rsidR="00F855B8">
        <w:t xml:space="preserve">beinhalten, </w:t>
      </w:r>
      <w:r>
        <w:t>korrekt berechnet werden können.</w:t>
      </w:r>
    </w:p>
    <w:p w:rsidR="000C6334" w:rsidRDefault="00170EEE" w:rsidP="00170EEE">
      <w:pPr>
        <w:pStyle w:val="Heading1"/>
      </w:pPr>
      <w:bookmarkStart w:id="37" w:name="_Toc371450951"/>
      <w:r>
        <w:lastRenderedPageBreak/>
        <w:t>Diskussion</w:t>
      </w:r>
      <w:bookmarkEnd w:id="37"/>
    </w:p>
    <w:p w:rsidR="00170EEE" w:rsidRDefault="00170EEE" w:rsidP="00170EEE">
      <w:r>
        <w:t>Im Nachhinein hätte vielleicht ein anderer Ansatz besser funktioniert oder hätte weniger Code verursacht, ebenso die Möglichkeit dynamische Felder zu verwenden. Aber da ich bereits diesen Ansatz gewählt hatte und die Zeit knapp bemessen ist, ist der Code so wie er ist.</w:t>
      </w:r>
    </w:p>
    <w:p w:rsidR="00170EEE" w:rsidRPr="005A168F" w:rsidRDefault="00170EEE" w:rsidP="00170EEE">
      <w:pPr>
        <w:rPr>
          <w:lang w:val="en-US"/>
        </w:rPr>
      </w:pPr>
      <w:r>
        <w:t xml:space="preserve">Vor Allem der Algorithmus </w:t>
      </w:r>
      <w:r w:rsidR="00113B91" w:rsidRPr="00113B91">
        <w:t>ValidateRomanSemantic</w:t>
      </w:r>
      <w:r w:rsidR="00113B91">
        <w:t xml:space="preserve"> </w:t>
      </w:r>
      <w:r>
        <w:t xml:space="preserve">hätte vielleicht besser </w:t>
      </w:r>
      <w:r w:rsidR="00C06830">
        <w:t xml:space="preserve">oder schlanker </w:t>
      </w:r>
      <w:r>
        <w:t>ausfallen können.</w:t>
      </w:r>
      <w:r w:rsidR="00C06830">
        <w:t xml:space="preserve"> Ich habe mich dazu entschieden, die Teilfunktionen nicht auszulagern, da diese nicht wiederverwendet werden.</w:t>
      </w:r>
    </w:p>
    <w:sectPr w:rsidR="00170EEE" w:rsidRPr="005A168F" w:rsidSect="00715E33">
      <w:headerReference w:type="even" r:id="rId26"/>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1D6" w:rsidRDefault="006B71D6" w:rsidP="00854350">
      <w:pPr>
        <w:spacing w:line="240" w:lineRule="auto"/>
      </w:pPr>
      <w:r>
        <w:separator/>
      </w:r>
    </w:p>
  </w:endnote>
  <w:endnote w:type="continuationSeparator" w:id="0">
    <w:p w:rsidR="006B71D6" w:rsidRDefault="006B71D6"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CF38DC" w:rsidRDefault="00CF38DC">
        <w:pPr>
          <w:pStyle w:val="Footer"/>
          <w:jc w:val="center"/>
        </w:pPr>
        <w:r>
          <w:fldChar w:fldCharType="begin"/>
        </w:r>
        <w:r>
          <w:instrText xml:space="preserve"> PAGE   \* MERGEFORMAT </w:instrText>
        </w:r>
        <w:r>
          <w:fldChar w:fldCharType="separate"/>
        </w:r>
        <w:r w:rsidR="00855523">
          <w:rPr>
            <w:noProof/>
          </w:rPr>
          <w:t>21</w:t>
        </w:r>
        <w:r>
          <w:rPr>
            <w:noProof/>
          </w:rPr>
          <w:fldChar w:fldCharType="end"/>
        </w:r>
      </w:p>
    </w:sdtContent>
  </w:sdt>
  <w:p w:rsidR="00CF38DC" w:rsidRDefault="00CF38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1D6" w:rsidRDefault="006B71D6" w:rsidP="00854350">
      <w:pPr>
        <w:spacing w:line="240" w:lineRule="auto"/>
      </w:pPr>
      <w:r>
        <w:separator/>
      </w:r>
    </w:p>
  </w:footnote>
  <w:footnote w:type="continuationSeparator" w:id="0">
    <w:p w:rsidR="006B71D6" w:rsidRDefault="006B71D6"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8DC" w:rsidRDefault="00CF38DC">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8DC" w:rsidRPr="00854350" w:rsidRDefault="00CF38DC">
    <w:pPr>
      <w:pStyle w:val="Header"/>
      <w:rPr>
        <w:lang w:val="en-US"/>
      </w:rPr>
    </w:pPr>
    <w:r w:rsidRPr="00854350">
      <w:rPr>
        <w:lang w:val="en-US"/>
      </w:rPr>
      <w:t>Author: Thomas Herzog (S1310307011)</w:t>
    </w:r>
    <w:r>
      <w:ptab w:relativeTo="margin" w:alignment="center" w:leader="none"/>
    </w:r>
    <w:r>
      <w:ptab w:relativeTo="margin" w:alignment="right" w:leader="none"/>
    </w:r>
    <w:r>
      <w:rPr>
        <w:lang w:val="en-US"/>
      </w:rPr>
      <w:t>Übung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B24743D"/>
    <w:multiLevelType w:val="hybridMultilevel"/>
    <w:tmpl w:val="C9EE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330D5"/>
    <w:multiLevelType w:val="hybridMultilevel"/>
    <w:tmpl w:val="1EB8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8">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EB05B15"/>
    <w:multiLevelType w:val="hybridMultilevel"/>
    <w:tmpl w:val="4AE6D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F0C2A"/>
    <w:multiLevelType w:val="hybridMultilevel"/>
    <w:tmpl w:val="921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B15D9"/>
    <w:multiLevelType w:val="hybridMultilevel"/>
    <w:tmpl w:val="BCCC8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3229F"/>
    <w:multiLevelType w:val="hybridMultilevel"/>
    <w:tmpl w:val="E8C6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4">
    <w:nsid w:val="4C3C55CA"/>
    <w:multiLevelType w:val="hybridMultilevel"/>
    <w:tmpl w:val="8BFA6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204E04"/>
    <w:multiLevelType w:val="hybridMultilevel"/>
    <w:tmpl w:val="8BFA6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20">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E56457"/>
    <w:multiLevelType w:val="hybridMultilevel"/>
    <w:tmpl w:val="57E2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71EB1E2C"/>
    <w:multiLevelType w:val="hybridMultilevel"/>
    <w:tmpl w:val="CE12F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6">
    <w:nsid w:val="74AC4C7A"/>
    <w:multiLevelType w:val="hybridMultilevel"/>
    <w:tmpl w:val="CE12F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584413"/>
    <w:multiLevelType w:val="hybridMultilevel"/>
    <w:tmpl w:val="5E52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7FC205B4"/>
    <w:multiLevelType w:val="hybridMultilevel"/>
    <w:tmpl w:val="127C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7"/>
  </w:num>
  <w:num w:numId="4">
    <w:abstractNumId w:val="17"/>
  </w:num>
  <w:num w:numId="5">
    <w:abstractNumId w:val="16"/>
  </w:num>
  <w:num w:numId="6">
    <w:abstractNumId w:val="20"/>
  </w:num>
  <w:num w:numId="7">
    <w:abstractNumId w:val="4"/>
  </w:num>
  <w:num w:numId="8">
    <w:abstractNumId w:val="1"/>
  </w:num>
  <w:num w:numId="9">
    <w:abstractNumId w:val="23"/>
  </w:num>
  <w:num w:numId="10">
    <w:abstractNumId w:val="13"/>
  </w:num>
  <w:num w:numId="11">
    <w:abstractNumId w:val="28"/>
  </w:num>
  <w:num w:numId="12">
    <w:abstractNumId w:val="25"/>
  </w:num>
  <w:num w:numId="13">
    <w:abstractNumId w:val="3"/>
  </w:num>
  <w:num w:numId="14">
    <w:abstractNumId w:val="2"/>
  </w:num>
  <w:num w:numId="15">
    <w:abstractNumId w:val="15"/>
  </w:num>
  <w:num w:numId="16">
    <w:abstractNumId w:val="7"/>
  </w:num>
  <w:num w:numId="17">
    <w:abstractNumId w:val="19"/>
  </w:num>
  <w:num w:numId="18">
    <w:abstractNumId w:val="0"/>
  </w:num>
  <w:num w:numId="19">
    <w:abstractNumId w:val="8"/>
  </w:num>
  <w:num w:numId="20">
    <w:abstractNumId w:val="4"/>
  </w:num>
  <w:num w:numId="21">
    <w:abstractNumId w:val="4"/>
  </w:num>
  <w:num w:numId="22">
    <w:abstractNumId w:val="11"/>
  </w:num>
  <w:num w:numId="23">
    <w:abstractNumId w:val="10"/>
  </w:num>
  <w:num w:numId="24">
    <w:abstractNumId w:val="22"/>
  </w:num>
  <w:num w:numId="25">
    <w:abstractNumId w:val="6"/>
  </w:num>
  <w:num w:numId="26">
    <w:abstractNumId w:val="18"/>
  </w:num>
  <w:num w:numId="27">
    <w:abstractNumId w:val="26"/>
  </w:num>
  <w:num w:numId="28">
    <w:abstractNumId w:val="29"/>
  </w:num>
  <w:num w:numId="29">
    <w:abstractNumId w:val="24"/>
  </w:num>
  <w:num w:numId="30">
    <w:abstractNumId w:val="14"/>
  </w:num>
  <w:num w:numId="31">
    <w:abstractNumId w:val="12"/>
  </w:num>
  <w:num w:numId="32">
    <w:abstractNumId w:val="5"/>
  </w:num>
  <w:num w:numId="33">
    <w:abstractNumId w:val="9"/>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98D"/>
    <w:rsid w:val="00001EA1"/>
    <w:rsid w:val="0001168E"/>
    <w:rsid w:val="00020B69"/>
    <w:rsid w:val="00020CE0"/>
    <w:rsid w:val="00026CFC"/>
    <w:rsid w:val="00031B21"/>
    <w:rsid w:val="00043A1C"/>
    <w:rsid w:val="0005268C"/>
    <w:rsid w:val="00071574"/>
    <w:rsid w:val="00073B13"/>
    <w:rsid w:val="00074C39"/>
    <w:rsid w:val="0008028C"/>
    <w:rsid w:val="00084254"/>
    <w:rsid w:val="00086586"/>
    <w:rsid w:val="00090691"/>
    <w:rsid w:val="0009407B"/>
    <w:rsid w:val="000A1A22"/>
    <w:rsid w:val="000A28DA"/>
    <w:rsid w:val="000B089F"/>
    <w:rsid w:val="000B3203"/>
    <w:rsid w:val="000B7340"/>
    <w:rsid w:val="000C16E6"/>
    <w:rsid w:val="000C19BD"/>
    <w:rsid w:val="000C6334"/>
    <w:rsid w:val="000E39F2"/>
    <w:rsid w:val="000E7236"/>
    <w:rsid w:val="000F43CE"/>
    <w:rsid w:val="001011BA"/>
    <w:rsid w:val="001023FC"/>
    <w:rsid w:val="00106C51"/>
    <w:rsid w:val="00113B91"/>
    <w:rsid w:val="001176BF"/>
    <w:rsid w:val="001218C7"/>
    <w:rsid w:val="001277BC"/>
    <w:rsid w:val="00134262"/>
    <w:rsid w:val="0014509B"/>
    <w:rsid w:val="00150AC9"/>
    <w:rsid w:val="00152FFF"/>
    <w:rsid w:val="00154440"/>
    <w:rsid w:val="00157C6B"/>
    <w:rsid w:val="00164B48"/>
    <w:rsid w:val="00165F14"/>
    <w:rsid w:val="00166CA4"/>
    <w:rsid w:val="00170EEE"/>
    <w:rsid w:val="001716F9"/>
    <w:rsid w:val="0017680E"/>
    <w:rsid w:val="001836A5"/>
    <w:rsid w:val="00186101"/>
    <w:rsid w:val="00190476"/>
    <w:rsid w:val="001917C8"/>
    <w:rsid w:val="0019396C"/>
    <w:rsid w:val="001957AC"/>
    <w:rsid w:val="001A66B7"/>
    <w:rsid w:val="001B671E"/>
    <w:rsid w:val="001C03AA"/>
    <w:rsid w:val="001C086C"/>
    <w:rsid w:val="001C39CC"/>
    <w:rsid w:val="001D713D"/>
    <w:rsid w:val="001E712D"/>
    <w:rsid w:val="001F3A3B"/>
    <w:rsid w:val="001F4880"/>
    <w:rsid w:val="001F66E5"/>
    <w:rsid w:val="0020676F"/>
    <w:rsid w:val="00206A6F"/>
    <w:rsid w:val="0020712F"/>
    <w:rsid w:val="00216EEF"/>
    <w:rsid w:val="00220484"/>
    <w:rsid w:val="0023170E"/>
    <w:rsid w:val="00232711"/>
    <w:rsid w:val="00234039"/>
    <w:rsid w:val="00237686"/>
    <w:rsid w:val="00240C99"/>
    <w:rsid w:val="00243E5E"/>
    <w:rsid w:val="00246A56"/>
    <w:rsid w:val="002513A8"/>
    <w:rsid w:val="0025254D"/>
    <w:rsid w:val="002561D5"/>
    <w:rsid w:val="0026728A"/>
    <w:rsid w:val="002675B9"/>
    <w:rsid w:val="00271E6E"/>
    <w:rsid w:val="0027628C"/>
    <w:rsid w:val="00280A3C"/>
    <w:rsid w:val="002825D2"/>
    <w:rsid w:val="00282D0E"/>
    <w:rsid w:val="00283E62"/>
    <w:rsid w:val="0028500D"/>
    <w:rsid w:val="002943DF"/>
    <w:rsid w:val="00295E40"/>
    <w:rsid w:val="002A508B"/>
    <w:rsid w:val="002B7066"/>
    <w:rsid w:val="002C0354"/>
    <w:rsid w:val="002D0F6C"/>
    <w:rsid w:val="002D3119"/>
    <w:rsid w:val="002D378C"/>
    <w:rsid w:val="002E3F19"/>
    <w:rsid w:val="002E60F0"/>
    <w:rsid w:val="002E67E5"/>
    <w:rsid w:val="002F4C7D"/>
    <w:rsid w:val="002F7EB8"/>
    <w:rsid w:val="003040CD"/>
    <w:rsid w:val="00305184"/>
    <w:rsid w:val="00311664"/>
    <w:rsid w:val="0031305B"/>
    <w:rsid w:val="00316181"/>
    <w:rsid w:val="00321D76"/>
    <w:rsid w:val="00325326"/>
    <w:rsid w:val="00333363"/>
    <w:rsid w:val="0033760F"/>
    <w:rsid w:val="00340E07"/>
    <w:rsid w:val="003413DF"/>
    <w:rsid w:val="00342829"/>
    <w:rsid w:val="00350BE1"/>
    <w:rsid w:val="0035347B"/>
    <w:rsid w:val="00362B08"/>
    <w:rsid w:val="003638E1"/>
    <w:rsid w:val="003653B7"/>
    <w:rsid w:val="00365E78"/>
    <w:rsid w:val="00374A9D"/>
    <w:rsid w:val="0037780D"/>
    <w:rsid w:val="00380DED"/>
    <w:rsid w:val="00380F9F"/>
    <w:rsid w:val="00381B93"/>
    <w:rsid w:val="00383FDC"/>
    <w:rsid w:val="00385920"/>
    <w:rsid w:val="00386853"/>
    <w:rsid w:val="00386C34"/>
    <w:rsid w:val="003876B1"/>
    <w:rsid w:val="003A1E24"/>
    <w:rsid w:val="003A232E"/>
    <w:rsid w:val="003A3BAB"/>
    <w:rsid w:val="003A62C1"/>
    <w:rsid w:val="003B0018"/>
    <w:rsid w:val="003B1D20"/>
    <w:rsid w:val="003B2391"/>
    <w:rsid w:val="003C1649"/>
    <w:rsid w:val="003C4971"/>
    <w:rsid w:val="003C7E3F"/>
    <w:rsid w:val="003D3011"/>
    <w:rsid w:val="003D5E89"/>
    <w:rsid w:val="003D6311"/>
    <w:rsid w:val="003E2943"/>
    <w:rsid w:val="003E4327"/>
    <w:rsid w:val="00402A86"/>
    <w:rsid w:val="00404200"/>
    <w:rsid w:val="00405CA1"/>
    <w:rsid w:val="00413784"/>
    <w:rsid w:val="004150F6"/>
    <w:rsid w:val="00431C00"/>
    <w:rsid w:val="0043372E"/>
    <w:rsid w:val="0045127D"/>
    <w:rsid w:val="00454481"/>
    <w:rsid w:val="00454A41"/>
    <w:rsid w:val="00456FF9"/>
    <w:rsid w:val="0046162A"/>
    <w:rsid w:val="00463F28"/>
    <w:rsid w:val="004648A2"/>
    <w:rsid w:val="00466B57"/>
    <w:rsid w:val="00467C5E"/>
    <w:rsid w:val="00471477"/>
    <w:rsid w:val="00481842"/>
    <w:rsid w:val="00483014"/>
    <w:rsid w:val="004842CD"/>
    <w:rsid w:val="004847C4"/>
    <w:rsid w:val="00492AE3"/>
    <w:rsid w:val="004A44AC"/>
    <w:rsid w:val="004A4903"/>
    <w:rsid w:val="004B0406"/>
    <w:rsid w:val="004B103B"/>
    <w:rsid w:val="004B15E5"/>
    <w:rsid w:val="004B3005"/>
    <w:rsid w:val="004B67D4"/>
    <w:rsid w:val="004B7EAB"/>
    <w:rsid w:val="004C5E2D"/>
    <w:rsid w:val="004D18E7"/>
    <w:rsid w:val="004E1DD6"/>
    <w:rsid w:val="005024E7"/>
    <w:rsid w:val="0050312A"/>
    <w:rsid w:val="00503AB0"/>
    <w:rsid w:val="0050478C"/>
    <w:rsid w:val="005153BC"/>
    <w:rsid w:val="00515407"/>
    <w:rsid w:val="005160EC"/>
    <w:rsid w:val="005170DA"/>
    <w:rsid w:val="00525260"/>
    <w:rsid w:val="005311C9"/>
    <w:rsid w:val="005374B6"/>
    <w:rsid w:val="00542E75"/>
    <w:rsid w:val="005512B2"/>
    <w:rsid w:val="00563A20"/>
    <w:rsid w:val="00563D1B"/>
    <w:rsid w:val="005641D6"/>
    <w:rsid w:val="00564D7D"/>
    <w:rsid w:val="00565AC5"/>
    <w:rsid w:val="00574F0B"/>
    <w:rsid w:val="00576D87"/>
    <w:rsid w:val="00592CC5"/>
    <w:rsid w:val="005965C4"/>
    <w:rsid w:val="005A168F"/>
    <w:rsid w:val="005A42E1"/>
    <w:rsid w:val="005A4A21"/>
    <w:rsid w:val="005B46F2"/>
    <w:rsid w:val="005B4D42"/>
    <w:rsid w:val="005B55F1"/>
    <w:rsid w:val="005B756C"/>
    <w:rsid w:val="005C469E"/>
    <w:rsid w:val="005D0812"/>
    <w:rsid w:val="005D4350"/>
    <w:rsid w:val="005D5ED6"/>
    <w:rsid w:val="005E186F"/>
    <w:rsid w:val="005F14D6"/>
    <w:rsid w:val="005F3FEC"/>
    <w:rsid w:val="005F7CAA"/>
    <w:rsid w:val="00601C60"/>
    <w:rsid w:val="006077B0"/>
    <w:rsid w:val="00633237"/>
    <w:rsid w:val="00634C4C"/>
    <w:rsid w:val="00636E1F"/>
    <w:rsid w:val="006378F7"/>
    <w:rsid w:val="006402A7"/>
    <w:rsid w:val="0064057C"/>
    <w:rsid w:val="00645A15"/>
    <w:rsid w:val="006631B3"/>
    <w:rsid w:val="00663C74"/>
    <w:rsid w:val="00667017"/>
    <w:rsid w:val="006700BA"/>
    <w:rsid w:val="00670FDB"/>
    <w:rsid w:val="00676FEA"/>
    <w:rsid w:val="00684090"/>
    <w:rsid w:val="006862A2"/>
    <w:rsid w:val="00686841"/>
    <w:rsid w:val="00687AFC"/>
    <w:rsid w:val="006931D6"/>
    <w:rsid w:val="00693A96"/>
    <w:rsid w:val="00695403"/>
    <w:rsid w:val="006A4A94"/>
    <w:rsid w:val="006A76B9"/>
    <w:rsid w:val="006B71D6"/>
    <w:rsid w:val="006C26C4"/>
    <w:rsid w:val="006D0F0A"/>
    <w:rsid w:val="006D77D7"/>
    <w:rsid w:val="006E2A2E"/>
    <w:rsid w:val="006E4317"/>
    <w:rsid w:val="006F2B12"/>
    <w:rsid w:val="006F44DD"/>
    <w:rsid w:val="006F6F27"/>
    <w:rsid w:val="00702BFE"/>
    <w:rsid w:val="007062A5"/>
    <w:rsid w:val="00707271"/>
    <w:rsid w:val="007125F8"/>
    <w:rsid w:val="00715E33"/>
    <w:rsid w:val="00716ADD"/>
    <w:rsid w:val="0072134C"/>
    <w:rsid w:val="00730296"/>
    <w:rsid w:val="00763A50"/>
    <w:rsid w:val="0076504D"/>
    <w:rsid w:val="00766EED"/>
    <w:rsid w:val="0077211F"/>
    <w:rsid w:val="00774F07"/>
    <w:rsid w:val="00776C77"/>
    <w:rsid w:val="007807EF"/>
    <w:rsid w:val="00780FC8"/>
    <w:rsid w:val="00793EFC"/>
    <w:rsid w:val="007971AB"/>
    <w:rsid w:val="007B2DD6"/>
    <w:rsid w:val="007D1018"/>
    <w:rsid w:val="007D61F6"/>
    <w:rsid w:val="007D74A6"/>
    <w:rsid w:val="007E01C3"/>
    <w:rsid w:val="007E1781"/>
    <w:rsid w:val="007E28C2"/>
    <w:rsid w:val="007F2097"/>
    <w:rsid w:val="007F55FD"/>
    <w:rsid w:val="00811058"/>
    <w:rsid w:val="00812A89"/>
    <w:rsid w:val="00820F7A"/>
    <w:rsid w:val="00823442"/>
    <w:rsid w:val="00823C4A"/>
    <w:rsid w:val="00826698"/>
    <w:rsid w:val="00841263"/>
    <w:rsid w:val="00854350"/>
    <w:rsid w:val="00855523"/>
    <w:rsid w:val="00856B68"/>
    <w:rsid w:val="00863EB6"/>
    <w:rsid w:val="008649D6"/>
    <w:rsid w:val="0086546A"/>
    <w:rsid w:val="0086785E"/>
    <w:rsid w:val="00867BAD"/>
    <w:rsid w:val="00871476"/>
    <w:rsid w:val="00875A94"/>
    <w:rsid w:val="00877C89"/>
    <w:rsid w:val="00880B82"/>
    <w:rsid w:val="0088378E"/>
    <w:rsid w:val="0088598D"/>
    <w:rsid w:val="00890DD6"/>
    <w:rsid w:val="008964C5"/>
    <w:rsid w:val="008A1012"/>
    <w:rsid w:val="008A1027"/>
    <w:rsid w:val="008C33EE"/>
    <w:rsid w:val="008C6CB2"/>
    <w:rsid w:val="008D23D7"/>
    <w:rsid w:val="008E4382"/>
    <w:rsid w:val="008E7731"/>
    <w:rsid w:val="008F2E0A"/>
    <w:rsid w:val="008F3D13"/>
    <w:rsid w:val="00906D2A"/>
    <w:rsid w:val="00907A90"/>
    <w:rsid w:val="00910D94"/>
    <w:rsid w:val="00914F55"/>
    <w:rsid w:val="009209DB"/>
    <w:rsid w:val="009242AA"/>
    <w:rsid w:val="00924695"/>
    <w:rsid w:val="00925B3D"/>
    <w:rsid w:val="009318E4"/>
    <w:rsid w:val="00931E4E"/>
    <w:rsid w:val="0093523A"/>
    <w:rsid w:val="0094071E"/>
    <w:rsid w:val="00942F8E"/>
    <w:rsid w:val="0094544D"/>
    <w:rsid w:val="009465FD"/>
    <w:rsid w:val="009475D8"/>
    <w:rsid w:val="009475E4"/>
    <w:rsid w:val="00960D53"/>
    <w:rsid w:val="0096199F"/>
    <w:rsid w:val="00962D7E"/>
    <w:rsid w:val="00963C4B"/>
    <w:rsid w:val="00967FF3"/>
    <w:rsid w:val="00980186"/>
    <w:rsid w:val="00984131"/>
    <w:rsid w:val="009A71B5"/>
    <w:rsid w:val="009B3137"/>
    <w:rsid w:val="009C5A81"/>
    <w:rsid w:val="009C765B"/>
    <w:rsid w:val="009D07C5"/>
    <w:rsid w:val="009D233D"/>
    <w:rsid w:val="009D3AFA"/>
    <w:rsid w:val="009D687F"/>
    <w:rsid w:val="009D6E94"/>
    <w:rsid w:val="009E0C5E"/>
    <w:rsid w:val="009E3C2E"/>
    <w:rsid w:val="009E4BF7"/>
    <w:rsid w:val="009E695C"/>
    <w:rsid w:val="009F1002"/>
    <w:rsid w:val="009F2306"/>
    <w:rsid w:val="009F7AF7"/>
    <w:rsid w:val="00A05279"/>
    <w:rsid w:val="00A05321"/>
    <w:rsid w:val="00A06785"/>
    <w:rsid w:val="00A15070"/>
    <w:rsid w:val="00A17B8D"/>
    <w:rsid w:val="00A2165C"/>
    <w:rsid w:val="00A22242"/>
    <w:rsid w:val="00A243AF"/>
    <w:rsid w:val="00A34616"/>
    <w:rsid w:val="00A35E4F"/>
    <w:rsid w:val="00A417D9"/>
    <w:rsid w:val="00A41A9E"/>
    <w:rsid w:val="00A4475C"/>
    <w:rsid w:val="00A4546F"/>
    <w:rsid w:val="00A5063D"/>
    <w:rsid w:val="00A60B61"/>
    <w:rsid w:val="00A7221A"/>
    <w:rsid w:val="00A81B00"/>
    <w:rsid w:val="00A9012A"/>
    <w:rsid w:val="00AA09D8"/>
    <w:rsid w:val="00AA2143"/>
    <w:rsid w:val="00AA37CF"/>
    <w:rsid w:val="00AA4F2E"/>
    <w:rsid w:val="00AA5CA1"/>
    <w:rsid w:val="00AB2304"/>
    <w:rsid w:val="00AB4778"/>
    <w:rsid w:val="00AB747A"/>
    <w:rsid w:val="00AB7708"/>
    <w:rsid w:val="00AC2253"/>
    <w:rsid w:val="00AC37F0"/>
    <w:rsid w:val="00AE2865"/>
    <w:rsid w:val="00AF4186"/>
    <w:rsid w:val="00B05B83"/>
    <w:rsid w:val="00B1546C"/>
    <w:rsid w:val="00B16E6F"/>
    <w:rsid w:val="00B23E5C"/>
    <w:rsid w:val="00B25107"/>
    <w:rsid w:val="00B25B8F"/>
    <w:rsid w:val="00B30766"/>
    <w:rsid w:val="00B3516A"/>
    <w:rsid w:val="00B36FA0"/>
    <w:rsid w:val="00B372DD"/>
    <w:rsid w:val="00B445FB"/>
    <w:rsid w:val="00B524BD"/>
    <w:rsid w:val="00B600EB"/>
    <w:rsid w:val="00B624CA"/>
    <w:rsid w:val="00B65254"/>
    <w:rsid w:val="00B65C09"/>
    <w:rsid w:val="00B66055"/>
    <w:rsid w:val="00B70773"/>
    <w:rsid w:val="00B84218"/>
    <w:rsid w:val="00B84E99"/>
    <w:rsid w:val="00B850B3"/>
    <w:rsid w:val="00BA17E0"/>
    <w:rsid w:val="00BA4EEE"/>
    <w:rsid w:val="00BA6FF9"/>
    <w:rsid w:val="00BB4E1F"/>
    <w:rsid w:val="00BC1CE1"/>
    <w:rsid w:val="00BC403E"/>
    <w:rsid w:val="00BC415E"/>
    <w:rsid w:val="00BD48F9"/>
    <w:rsid w:val="00BD671C"/>
    <w:rsid w:val="00BE441E"/>
    <w:rsid w:val="00BE6616"/>
    <w:rsid w:val="00BE6F29"/>
    <w:rsid w:val="00BF1D03"/>
    <w:rsid w:val="00C03FDE"/>
    <w:rsid w:val="00C05CEF"/>
    <w:rsid w:val="00C06830"/>
    <w:rsid w:val="00C06F3B"/>
    <w:rsid w:val="00C1064E"/>
    <w:rsid w:val="00C24258"/>
    <w:rsid w:val="00C248AD"/>
    <w:rsid w:val="00C25220"/>
    <w:rsid w:val="00C26305"/>
    <w:rsid w:val="00C31676"/>
    <w:rsid w:val="00C331FE"/>
    <w:rsid w:val="00C358E2"/>
    <w:rsid w:val="00C408EF"/>
    <w:rsid w:val="00C42048"/>
    <w:rsid w:val="00C43EAB"/>
    <w:rsid w:val="00C44E4A"/>
    <w:rsid w:val="00C44F58"/>
    <w:rsid w:val="00C5253D"/>
    <w:rsid w:val="00C52816"/>
    <w:rsid w:val="00C56929"/>
    <w:rsid w:val="00C5713F"/>
    <w:rsid w:val="00C62350"/>
    <w:rsid w:val="00C639BC"/>
    <w:rsid w:val="00C81176"/>
    <w:rsid w:val="00C81DCB"/>
    <w:rsid w:val="00C85DBD"/>
    <w:rsid w:val="00C86AB3"/>
    <w:rsid w:val="00C91321"/>
    <w:rsid w:val="00C91A94"/>
    <w:rsid w:val="00C94EF0"/>
    <w:rsid w:val="00C96265"/>
    <w:rsid w:val="00CA1783"/>
    <w:rsid w:val="00CA3DC9"/>
    <w:rsid w:val="00CB62F0"/>
    <w:rsid w:val="00CC00D6"/>
    <w:rsid w:val="00CC23F2"/>
    <w:rsid w:val="00CD2FA1"/>
    <w:rsid w:val="00CE0FD0"/>
    <w:rsid w:val="00CE1380"/>
    <w:rsid w:val="00CE43AB"/>
    <w:rsid w:val="00CF38DC"/>
    <w:rsid w:val="00D163E9"/>
    <w:rsid w:val="00D24DA7"/>
    <w:rsid w:val="00D27861"/>
    <w:rsid w:val="00D355B5"/>
    <w:rsid w:val="00D44188"/>
    <w:rsid w:val="00D51EB8"/>
    <w:rsid w:val="00D649B0"/>
    <w:rsid w:val="00D7216C"/>
    <w:rsid w:val="00D74036"/>
    <w:rsid w:val="00D8137C"/>
    <w:rsid w:val="00D82404"/>
    <w:rsid w:val="00D83BB8"/>
    <w:rsid w:val="00D87060"/>
    <w:rsid w:val="00D9762E"/>
    <w:rsid w:val="00D97BC4"/>
    <w:rsid w:val="00DA0544"/>
    <w:rsid w:val="00DA406F"/>
    <w:rsid w:val="00DA622D"/>
    <w:rsid w:val="00DA69FD"/>
    <w:rsid w:val="00DB169A"/>
    <w:rsid w:val="00DB1E79"/>
    <w:rsid w:val="00DB2491"/>
    <w:rsid w:val="00DB3AB6"/>
    <w:rsid w:val="00DB4346"/>
    <w:rsid w:val="00DC0E19"/>
    <w:rsid w:val="00DC29A1"/>
    <w:rsid w:val="00DC5911"/>
    <w:rsid w:val="00DC746E"/>
    <w:rsid w:val="00DD1AC3"/>
    <w:rsid w:val="00DE6190"/>
    <w:rsid w:val="00DE6920"/>
    <w:rsid w:val="00DF14F3"/>
    <w:rsid w:val="00DF1AFC"/>
    <w:rsid w:val="00DF1FED"/>
    <w:rsid w:val="00DF2FD2"/>
    <w:rsid w:val="00E001EF"/>
    <w:rsid w:val="00E0325A"/>
    <w:rsid w:val="00E237A8"/>
    <w:rsid w:val="00E24F68"/>
    <w:rsid w:val="00E25536"/>
    <w:rsid w:val="00E27D5E"/>
    <w:rsid w:val="00E34FBC"/>
    <w:rsid w:val="00E36149"/>
    <w:rsid w:val="00E43A43"/>
    <w:rsid w:val="00E4405F"/>
    <w:rsid w:val="00E45C09"/>
    <w:rsid w:val="00E46537"/>
    <w:rsid w:val="00E4678C"/>
    <w:rsid w:val="00E53D65"/>
    <w:rsid w:val="00E53ECC"/>
    <w:rsid w:val="00E541E5"/>
    <w:rsid w:val="00E572D2"/>
    <w:rsid w:val="00E61317"/>
    <w:rsid w:val="00E83062"/>
    <w:rsid w:val="00E83E52"/>
    <w:rsid w:val="00EA0C88"/>
    <w:rsid w:val="00EA52E6"/>
    <w:rsid w:val="00EB1784"/>
    <w:rsid w:val="00EB7C40"/>
    <w:rsid w:val="00EC28DD"/>
    <w:rsid w:val="00EC57AA"/>
    <w:rsid w:val="00EC64A8"/>
    <w:rsid w:val="00EC71EF"/>
    <w:rsid w:val="00ED481D"/>
    <w:rsid w:val="00ED6371"/>
    <w:rsid w:val="00ED72E1"/>
    <w:rsid w:val="00ED7AE6"/>
    <w:rsid w:val="00EE0E51"/>
    <w:rsid w:val="00EE382E"/>
    <w:rsid w:val="00F030D7"/>
    <w:rsid w:val="00F05673"/>
    <w:rsid w:val="00F125AA"/>
    <w:rsid w:val="00F13ACA"/>
    <w:rsid w:val="00F13D05"/>
    <w:rsid w:val="00F23155"/>
    <w:rsid w:val="00F2463F"/>
    <w:rsid w:val="00F24E2D"/>
    <w:rsid w:val="00F30BA3"/>
    <w:rsid w:val="00F345F7"/>
    <w:rsid w:val="00F357C8"/>
    <w:rsid w:val="00F5084A"/>
    <w:rsid w:val="00F54216"/>
    <w:rsid w:val="00F542E0"/>
    <w:rsid w:val="00F7043D"/>
    <w:rsid w:val="00F74356"/>
    <w:rsid w:val="00F77930"/>
    <w:rsid w:val="00F8307A"/>
    <w:rsid w:val="00F8404F"/>
    <w:rsid w:val="00F84BDD"/>
    <w:rsid w:val="00F855B8"/>
    <w:rsid w:val="00F977B2"/>
    <w:rsid w:val="00FA10C1"/>
    <w:rsid w:val="00FA4208"/>
    <w:rsid w:val="00FB047C"/>
    <w:rsid w:val="00FB1314"/>
    <w:rsid w:val="00FC55AA"/>
    <w:rsid w:val="00FC63C5"/>
    <w:rsid w:val="00FC6EFA"/>
    <w:rsid w:val="00FD10DC"/>
    <w:rsid w:val="00FD2242"/>
    <w:rsid w:val="00FD2BE5"/>
    <w:rsid w:val="00FE12D7"/>
    <w:rsid w:val="00FE1FD8"/>
    <w:rsid w:val="00FE331E"/>
    <w:rsid w:val="00FF28DC"/>
    <w:rsid w:val="00FF2F4B"/>
    <w:rsid w:val="00FF5A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83308-FB93-435F-9F2D-997732F2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98D"/>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D44188"/>
    <w:pPr>
      <w:spacing w:line="240" w:lineRule="auto"/>
    </w:pPr>
    <w:rPr>
      <w:rFonts w:ascii="Courier New" w:hAnsi="Courier New"/>
      <w:sz w:val="18"/>
    </w:rPr>
  </w:style>
  <w:style w:type="character" w:customStyle="1" w:styleId="CodeChar">
    <w:name w:val="Code Char"/>
    <w:basedOn w:val="DefaultParagraphFont"/>
    <w:link w:val="Code"/>
    <w:rsid w:val="00D44188"/>
    <w:rPr>
      <w:rFonts w:ascii="Courier New" w:hAnsi="Courier New"/>
      <w:sz w:val="18"/>
    </w:rPr>
  </w:style>
  <w:style w:type="paragraph" w:styleId="TOC3">
    <w:name w:val="toc 3"/>
    <w:basedOn w:val="Normal"/>
    <w:next w:val="Normal"/>
    <w:autoRedefine/>
    <w:uiPriority w:val="39"/>
    <w:unhideWhenUsed/>
    <w:rsid w:val="00EE382E"/>
    <w:pPr>
      <w:spacing w:after="100"/>
      <w:ind w:left="440"/>
    </w:pPr>
  </w:style>
  <w:style w:type="paragraph" w:customStyle="1" w:styleId="sc0">
    <w:name w:val="sc0"/>
    <w:basedOn w:val="Normal"/>
    <w:rsid w:val="00F24E2D"/>
    <w:pPr>
      <w:spacing w:before="100" w:beforeAutospacing="1" w:after="100" w:afterAutospacing="1" w:line="240" w:lineRule="auto"/>
    </w:pPr>
    <w:rPr>
      <w:rFonts w:eastAsia="Times New Roman" w:cs="Times New Roman"/>
      <w:color w:val="808080"/>
      <w:sz w:val="24"/>
      <w:szCs w:val="24"/>
      <w:lang w:val="en-US"/>
    </w:rPr>
  </w:style>
  <w:style w:type="paragraph" w:customStyle="1" w:styleId="sc2">
    <w:name w:val="sc2"/>
    <w:basedOn w:val="Normal"/>
    <w:rsid w:val="00F24E2D"/>
    <w:pPr>
      <w:spacing w:before="100" w:beforeAutospacing="1" w:after="100" w:afterAutospacing="1" w:line="240" w:lineRule="auto"/>
    </w:pPr>
    <w:rPr>
      <w:rFonts w:eastAsia="Times New Roman" w:cs="Times New Roman"/>
      <w:color w:val="008000"/>
      <w:sz w:val="24"/>
      <w:szCs w:val="24"/>
      <w:lang w:val="en-US"/>
    </w:rPr>
  </w:style>
  <w:style w:type="paragraph" w:customStyle="1" w:styleId="sc7">
    <w:name w:val="sc7"/>
    <w:basedOn w:val="Normal"/>
    <w:rsid w:val="00F24E2D"/>
    <w:pPr>
      <w:spacing w:before="100" w:beforeAutospacing="1" w:after="100" w:afterAutospacing="1" w:line="240" w:lineRule="auto"/>
    </w:pPr>
    <w:rPr>
      <w:rFonts w:eastAsia="Times New Roman" w:cs="Times New Roman"/>
      <w:color w:val="FF8000"/>
      <w:sz w:val="24"/>
      <w:szCs w:val="24"/>
      <w:lang w:val="en-US"/>
    </w:rPr>
  </w:style>
  <w:style w:type="paragraph" w:customStyle="1" w:styleId="sc9">
    <w:name w:val="sc9"/>
    <w:basedOn w:val="Normal"/>
    <w:rsid w:val="00F24E2D"/>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10">
    <w:name w:val="sc10"/>
    <w:basedOn w:val="Normal"/>
    <w:rsid w:val="00F24E2D"/>
    <w:pPr>
      <w:spacing w:before="100" w:beforeAutospacing="1" w:after="100" w:afterAutospacing="1" w:line="240" w:lineRule="auto"/>
    </w:pPr>
    <w:rPr>
      <w:rFonts w:eastAsia="Times New Roman" w:cs="Times New Roman"/>
      <w:color w:val="808080"/>
      <w:sz w:val="24"/>
      <w:szCs w:val="24"/>
      <w:lang w:val="en-US"/>
    </w:rPr>
  </w:style>
  <w:style w:type="paragraph" w:customStyle="1" w:styleId="sc13">
    <w:name w:val="sc13"/>
    <w:basedOn w:val="Normal"/>
    <w:rsid w:val="00F24E2D"/>
    <w:pPr>
      <w:spacing w:before="100" w:beforeAutospacing="1" w:after="100" w:afterAutospacing="1" w:line="240" w:lineRule="auto"/>
    </w:pPr>
    <w:rPr>
      <w:rFonts w:eastAsia="Times New Roman" w:cs="Times New Roman"/>
      <w:b/>
      <w:bCs/>
      <w:color w:val="000080"/>
      <w:sz w:val="24"/>
      <w:szCs w:val="24"/>
      <w:lang w:val="en-US"/>
    </w:rPr>
  </w:style>
  <w:style w:type="paragraph" w:styleId="NormalWeb">
    <w:name w:val="Normal (Web)"/>
    <w:basedOn w:val="Normal"/>
    <w:uiPriority w:val="99"/>
    <w:unhideWhenUsed/>
    <w:rsid w:val="000B3203"/>
    <w:pPr>
      <w:spacing w:before="100" w:beforeAutospacing="1" w:after="100" w:afterAutospacing="1" w:line="240" w:lineRule="auto"/>
    </w:pPr>
    <w:rPr>
      <w:rFonts w:cs="Times New Roman"/>
      <w:sz w:val="24"/>
      <w:szCs w:val="24"/>
      <w:lang w:val="en-US"/>
    </w:rPr>
  </w:style>
  <w:style w:type="character" w:styleId="Strong">
    <w:name w:val="Strong"/>
    <w:basedOn w:val="DefaultParagraphFont"/>
    <w:uiPriority w:val="22"/>
    <w:qFormat/>
    <w:rsid w:val="000B3203"/>
    <w:rPr>
      <w:b/>
      <w:bCs/>
    </w:rPr>
  </w:style>
  <w:style w:type="paragraph" w:customStyle="1" w:styleId="sc3">
    <w:name w:val="sc3"/>
    <w:basedOn w:val="Normal"/>
    <w:rsid w:val="002E60F0"/>
    <w:pPr>
      <w:spacing w:before="100" w:beforeAutospacing="1" w:after="100" w:afterAutospacing="1" w:line="240" w:lineRule="auto"/>
    </w:pPr>
    <w:rPr>
      <w:rFonts w:eastAsia="Times New Roman" w:cs="Times New Roman"/>
      <w:color w:val="008000"/>
      <w:sz w:val="24"/>
      <w:szCs w:val="24"/>
      <w:lang w:val="en-US"/>
    </w:rPr>
  </w:style>
  <w:style w:type="character" w:customStyle="1" w:styleId="sc31">
    <w:name w:val="sc31"/>
    <w:basedOn w:val="DefaultParagraphFont"/>
    <w:rsid w:val="002E60F0"/>
    <w:rPr>
      <w:rFonts w:ascii="Courier New" w:hAnsi="Courier New" w:cs="Courier New" w:hint="default"/>
      <w:color w:val="008000"/>
      <w:sz w:val="20"/>
      <w:szCs w:val="20"/>
    </w:rPr>
  </w:style>
  <w:style w:type="paragraph" w:styleId="TOC4">
    <w:name w:val="toc 4"/>
    <w:basedOn w:val="Normal"/>
    <w:next w:val="Normal"/>
    <w:autoRedefine/>
    <w:uiPriority w:val="39"/>
    <w:unhideWhenUsed/>
    <w:rsid w:val="0008028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8912">
      <w:bodyDiv w:val="1"/>
      <w:marLeft w:val="0"/>
      <w:marRight w:val="0"/>
      <w:marTop w:val="0"/>
      <w:marBottom w:val="0"/>
      <w:divBdr>
        <w:top w:val="none" w:sz="0" w:space="0" w:color="auto"/>
        <w:left w:val="none" w:sz="0" w:space="0" w:color="auto"/>
        <w:bottom w:val="none" w:sz="0" w:space="0" w:color="auto"/>
        <w:right w:val="none" w:sz="0" w:space="0" w:color="auto"/>
      </w:divBdr>
      <w:divsChild>
        <w:div w:id="397099720">
          <w:marLeft w:val="0"/>
          <w:marRight w:val="0"/>
          <w:marTop w:val="0"/>
          <w:marBottom w:val="0"/>
          <w:divBdr>
            <w:top w:val="none" w:sz="0" w:space="0" w:color="auto"/>
            <w:left w:val="none" w:sz="0" w:space="0" w:color="auto"/>
            <w:bottom w:val="none" w:sz="0" w:space="0" w:color="auto"/>
            <w:right w:val="none" w:sz="0" w:space="0" w:color="auto"/>
          </w:divBdr>
        </w:div>
      </w:divsChild>
    </w:div>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36939612">
      <w:bodyDiv w:val="1"/>
      <w:marLeft w:val="0"/>
      <w:marRight w:val="0"/>
      <w:marTop w:val="0"/>
      <w:marBottom w:val="0"/>
      <w:divBdr>
        <w:top w:val="none" w:sz="0" w:space="0" w:color="auto"/>
        <w:left w:val="none" w:sz="0" w:space="0" w:color="auto"/>
        <w:bottom w:val="none" w:sz="0" w:space="0" w:color="auto"/>
        <w:right w:val="none" w:sz="0" w:space="0" w:color="auto"/>
      </w:divBdr>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917443515">
      <w:bodyDiv w:val="1"/>
      <w:marLeft w:val="0"/>
      <w:marRight w:val="0"/>
      <w:marTop w:val="0"/>
      <w:marBottom w:val="0"/>
      <w:divBdr>
        <w:top w:val="none" w:sz="0" w:space="0" w:color="auto"/>
        <w:left w:val="none" w:sz="0" w:space="0" w:color="auto"/>
        <w:bottom w:val="none" w:sz="0" w:space="0" w:color="auto"/>
        <w:right w:val="none" w:sz="0" w:space="0" w:color="auto"/>
      </w:divBdr>
      <w:divsChild>
        <w:div w:id="2027899927">
          <w:marLeft w:val="0"/>
          <w:marRight w:val="0"/>
          <w:marTop w:val="0"/>
          <w:marBottom w:val="0"/>
          <w:divBdr>
            <w:top w:val="none" w:sz="0" w:space="0" w:color="auto"/>
            <w:left w:val="none" w:sz="0" w:space="0" w:color="auto"/>
            <w:bottom w:val="none" w:sz="0" w:space="0" w:color="auto"/>
            <w:right w:val="none" w:sz="0" w:space="0" w:color="auto"/>
          </w:divBdr>
        </w:div>
      </w:divsChild>
    </w:div>
    <w:div w:id="982851593">
      <w:bodyDiv w:val="1"/>
      <w:marLeft w:val="0"/>
      <w:marRight w:val="0"/>
      <w:marTop w:val="0"/>
      <w:marBottom w:val="0"/>
      <w:divBdr>
        <w:top w:val="none" w:sz="0" w:space="0" w:color="auto"/>
        <w:left w:val="none" w:sz="0" w:space="0" w:color="auto"/>
        <w:bottom w:val="none" w:sz="0" w:space="0" w:color="auto"/>
        <w:right w:val="none" w:sz="0" w:space="0" w:color="auto"/>
      </w:divBdr>
      <w:divsChild>
        <w:div w:id="338509219">
          <w:marLeft w:val="0"/>
          <w:marRight w:val="0"/>
          <w:marTop w:val="0"/>
          <w:marBottom w:val="0"/>
          <w:divBdr>
            <w:top w:val="none" w:sz="0" w:space="0" w:color="auto"/>
            <w:left w:val="none" w:sz="0" w:space="0" w:color="auto"/>
            <w:bottom w:val="none" w:sz="0" w:space="0" w:color="auto"/>
            <w:right w:val="none" w:sz="0" w:space="0" w:color="auto"/>
          </w:divBdr>
        </w:div>
      </w:divsChild>
    </w:div>
    <w:div w:id="1269697376">
      <w:bodyDiv w:val="1"/>
      <w:marLeft w:val="0"/>
      <w:marRight w:val="0"/>
      <w:marTop w:val="0"/>
      <w:marBottom w:val="0"/>
      <w:divBdr>
        <w:top w:val="none" w:sz="0" w:space="0" w:color="auto"/>
        <w:left w:val="none" w:sz="0" w:space="0" w:color="auto"/>
        <w:bottom w:val="none" w:sz="0" w:space="0" w:color="auto"/>
        <w:right w:val="none" w:sz="0" w:space="0" w:color="auto"/>
      </w:divBdr>
      <w:divsChild>
        <w:div w:id="1635210101">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734045167">
      <w:bodyDiv w:val="1"/>
      <w:marLeft w:val="0"/>
      <w:marRight w:val="0"/>
      <w:marTop w:val="0"/>
      <w:marBottom w:val="0"/>
      <w:divBdr>
        <w:top w:val="none" w:sz="0" w:space="0" w:color="auto"/>
        <w:left w:val="none" w:sz="0" w:space="0" w:color="auto"/>
        <w:bottom w:val="none" w:sz="0" w:space="0" w:color="auto"/>
        <w:right w:val="none" w:sz="0" w:space="0" w:color="auto"/>
      </w:divBdr>
      <w:divsChild>
        <w:div w:id="1062560881">
          <w:marLeft w:val="0"/>
          <w:marRight w:val="0"/>
          <w:marTop w:val="0"/>
          <w:marBottom w:val="0"/>
          <w:divBdr>
            <w:top w:val="none" w:sz="0" w:space="0" w:color="auto"/>
            <w:left w:val="none" w:sz="0" w:space="0" w:color="auto"/>
            <w:bottom w:val="none" w:sz="0" w:space="0" w:color="auto"/>
            <w:right w:val="none" w:sz="0" w:space="0" w:color="auto"/>
          </w:divBdr>
        </w:div>
      </w:divsChild>
    </w:div>
    <w:div w:id="1883398426">
      <w:bodyDiv w:val="1"/>
      <w:marLeft w:val="0"/>
      <w:marRight w:val="0"/>
      <w:marTop w:val="0"/>
      <w:marBottom w:val="0"/>
      <w:divBdr>
        <w:top w:val="none" w:sz="0" w:space="0" w:color="auto"/>
        <w:left w:val="none" w:sz="0" w:space="0" w:color="auto"/>
        <w:bottom w:val="none" w:sz="0" w:space="0" w:color="auto"/>
        <w:right w:val="none" w:sz="0" w:space="0" w:color="auto"/>
      </w:divBdr>
      <w:divsChild>
        <w:div w:id="1586450334">
          <w:marLeft w:val="0"/>
          <w:marRight w:val="0"/>
          <w:marTop w:val="0"/>
          <w:marBottom w:val="0"/>
          <w:divBdr>
            <w:top w:val="none" w:sz="0" w:space="0" w:color="auto"/>
            <w:left w:val="none" w:sz="0" w:space="0" w:color="auto"/>
            <w:bottom w:val="none" w:sz="0" w:space="0" w:color="auto"/>
            <w:right w:val="none" w:sz="0" w:space="0" w:color="auto"/>
          </w:divBdr>
        </w:div>
      </w:divsChild>
    </w:div>
    <w:div w:id="1989481345">
      <w:bodyDiv w:val="1"/>
      <w:marLeft w:val="0"/>
      <w:marRight w:val="0"/>
      <w:marTop w:val="0"/>
      <w:marBottom w:val="0"/>
      <w:divBdr>
        <w:top w:val="none" w:sz="0" w:space="0" w:color="auto"/>
        <w:left w:val="none" w:sz="0" w:space="0" w:color="auto"/>
        <w:bottom w:val="none" w:sz="0" w:space="0" w:color="auto"/>
        <w:right w:val="none" w:sz="0" w:space="0" w:color="auto"/>
      </w:divBdr>
      <w:divsChild>
        <w:div w:id="55858879">
          <w:marLeft w:val="0"/>
          <w:marRight w:val="0"/>
          <w:marTop w:val="0"/>
          <w:marBottom w:val="0"/>
          <w:divBdr>
            <w:top w:val="none" w:sz="0" w:space="0" w:color="auto"/>
            <w:left w:val="none" w:sz="0" w:space="0" w:color="auto"/>
            <w:bottom w:val="none" w:sz="0" w:space="0" w:color="auto"/>
            <w:right w:val="none" w:sz="0" w:space="0" w:color="auto"/>
          </w:divBdr>
        </w:div>
      </w:divsChild>
    </w:div>
    <w:div w:id="2005623174">
      <w:bodyDiv w:val="1"/>
      <w:marLeft w:val="0"/>
      <w:marRight w:val="0"/>
      <w:marTop w:val="0"/>
      <w:marBottom w:val="0"/>
      <w:divBdr>
        <w:top w:val="none" w:sz="0" w:space="0" w:color="auto"/>
        <w:left w:val="none" w:sz="0" w:space="0" w:color="auto"/>
        <w:bottom w:val="none" w:sz="0" w:space="0" w:color="auto"/>
        <w:right w:val="none" w:sz="0" w:space="0" w:color="auto"/>
      </w:divBdr>
      <w:divsChild>
        <w:div w:id="1083524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Uebungen\Dokumentation%20&#220;bung.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8424A-CC54-4D51-B668-503173A2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Template>
  <TotalTime>0</TotalTime>
  <Pages>1</Pages>
  <Words>10790</Words>
  <Characters>61506</Characters>
  <Application>Microsoft Office Word</Application>
  <DocSecurity>0</DocSecurity>
  <Lines>512</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72152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316</cp:revision>
  <cp:lastPrinted>2013-11-05T20:40:00Z</cp:lastPrinted>
  <dcterms:created xsi:type="dcterms:W3CDTF">2013-10-24T19:20:00Z</dcterms:created>
  <dcterms:modified xsi:type="dcterms:W3CDTF">2013-11-05T20:40:00Z</dcterms:modified>
</cp:coreProperties>
</file>