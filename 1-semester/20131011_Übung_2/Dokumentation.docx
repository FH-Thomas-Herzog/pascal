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B4" w:rsidRDefault="006918F5">
      <w:pPr>
        <w:pStyle w:val="Verzeichnis1"/>
        <w:tabs>
          <w:tab w:val="left" w:pos="440"/>
          <w:tab w:val="right" w:leader="dot" w:pos="9062"/>
        </w:tabs>
        <w:rPr>
          <w:rFonts w:eastAsiaTheme="minorEastAsia"/>
          <w:noProof/>
          <w:lang w:eastAsia="de-AT"/>
        </w:rPr>
      </w:pPr>
      <w:r>
        <w:fldChar w:fldCharType="begin"/>
      </w:r>
      <w:r w:rsidR="00EC28DD">
        <w:instrText xml:space="preserve"> TOC \o \h \z \u </w:instrText>
      </w:r>
      <w:r>
        <w:fldChar w:fldCharType="separate"/>
      </w:r>
      <w:hyperlink w:anchor="_Toc369249489" w:history="1">
        <w:r w:rsidR="001246B4" w:rsidRPr="00367699">
          <w:rPr>
            <w:rStyle w:val="Hyperlink"/>
            <w:noProof/>
          </w:rPr>
          <w:t>1</w:t>
        </w:r>
        <w:r w:rsidR="001246B4">
          <w:rPr>
            <w:rFonts w:eastAsiaTheme="minorEastAsia"/>
            <w:noProof/>
            <w:lang w:eastAsia="de-AT"/>
          </w:rPr>
          <w:tab/>
        </w:r>
        <w:r w:rsidR="001246B4" w:rsidRPr="00367699">
          <w:rPr>
            <w:rStyle w:val="Hyperlink"/>
            <w:noProof/>
          </w:rPr>
          <w:t>Aufgabe 1 (MaximumRetriever)</w:t>
        </w:r>
        <w:r w:rsidR="001246B4">
          <w:rPr>
            <w:noProof/>
            <w:webHidden/>
          </w:rPr>
          <w:tab/>
        </w:r>
        <w:r>
          <w:rPr>
            <w:noProof/>
            <w:webHidden/>
          </w:rPr>
          <w:fldChar w:fldCharType="begin"/>
        </w:r>
        <w:r w:rsidR="001246B4">
          <w:rPr>
            <w:noProof/>
            <w:webHidden/>
          </w:rPr>
          <w:instrText xml:space="preserve"> PAGEREF _Toc369249489 \h </w:instrText>
        </w:r>
        <w:r>
          <w:rPr>
            <w:noProof/>
            <w:webHidden/>
          </w:rPr>
        </w:r>
        <w:r>
          <w:rPr>
            <w:noProof/>
            <w:webHidden/>
          </w:rPr>
          <w:fldChar w:fldCharType="separate"/>
        </w:r>
        <w:r w:rsidR="00D83E77">
          <w:rPr>
            <w:noProof/>
            <w:webHidden/>
          </w:rPr>
          <w:t>2</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490" w:history="1">
        <w:r w:rsidR="001246B4" w:rsidRPr="00367699">
          <w:rPr>
            <w:rStyle w:val="Hyperlink"/>
            <w:noProof/>
          </w:rPr>
          <w:t>1.1</w:t>
        </w:r>
        <w:r w:rsidR="001246B4">
          <w:rPr>
            <w:rFonts w:eastAsiaTheme="minorEastAsia"/>
            <w:noProof/>
            <w:lang w:eastAsia="de-AT"/>
          </w:rPr>
          <w:tab/>
        </w:r>
        <w:r w:rsidR="001246B4" w:rsidRPr="00367699">
          <w:rPr>
            <w:rStyle w:val="Hyperlink"/>
            <w:noProof/>
          </w:rPr>
          <w:t>Lösungsidee</w:t>
        </w:r>
        <w:r w:rsidR="001246B4">
          <w:rPr>
            <w:noProof/>
            <w:webHidden/>
          </w:rPr>
          <w:tab/>
        </w:r>
        <w:r>
          <w:rPr>
            <w:noProof/>
            <w:webHidden/>
          </w:rPr>
          <w:fldChar w:fldCharType="begin"/>
        </w:r>
        <w:r w:rsidR="001246B4">
          <w:rPr>
            <w:noProof/>
            <w:webHidden/>
          </w:rPr>
          <w:instrText xml:space="preserve"> PAGEREF _Toc369249490 \h </w:instrText>
        </w:r>
        <w:r>
          <w:rPr>
            <w:noProof/>
            <w:webHidden/>
          </w:rPr>
        </w:r>
        <w:r>
          <w:rPr>
            <w:noProof/>
            <w:webHidden/>
          </w:rPr>
          <w:fldChar w:fldCharType="separate"/>
        </w:r>
        <w:r w:rsidR="00D83E77">
          <w:rPr>
            <w:noProof/>
            <w:webHidden/>
          </w:rPr>
          <w:t>2</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491" w:history="1">
        <w:r w:rsidR="001246B4" w:rsidRPr="00367699">
          <w:rPr>
            <w:rStyle w:val="Hyperlink"/>
            <w:noProof/>
          </w:rPr>
          <w:t>1.1.1</w:t>
        </w:r>
        <w:r w:rsidR="001246B4">
          <w:rPr>
            <w:rFonts w:eastAsiaTheme="minorEastAsia"/>
            <w:noProof/>
            <w:lang w:eastAsia="de-AT"/>
          </w:rPr>
          <w:tab/>
        </w:r>
        <w:r w:rsidR="001246B4" w:rsidRPr="00367699">
          <w:rPr>
            <w:rStyle w:val="Hyperlink"/>
            <w:noProof/>
          </w:rPr>
          <w:t>Max2 (Funktion zum Ermitteln des Maximums zweier Zahlen)</w:t>
        </w:r>
        <w:r w:rsidR="001246B4">
          <w:rPr>
            <w:noProof/>
            <w:webHidden/>
          </w:rPr>
          <w:tab/>
        </w:r>
        <w:r>
          <w:rPr>
            <w:noProof/>
            <w:webHidden/>
          </w:rPr>
          <w:fldChar w:fldCharType="begin"/>
        </w:r>
        <w:r w:rsidR="001246B4">
          <w:rPr>
            <w:noProof/>
            <w:webHidden/>
          </w:rPr>
          <w:instrText xml:space="preserve"> PAGEREF _Toc369249491 \h </w:instrText>
        </w:r>
        <w:r>
          <w:rPr>
            <w:noProof/>
            <w:webHidden/>
          </w:rPr>
        </w:r>
        <w:r>
          <w:rPr>
            <w:noProof/>
            <w:webHidden/>
          </w:rPr>
          <w:fldChar w:fldCharType="separate"/>
        </w:r>
        <w:r w:rsidR="00D83E77">
          <w:rPr>
            <w:noProof/>
            <w:webHidden/>
          </w:rPr>
          <w:t>2</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492" w:history="1">
        <w:r w:rsidR="001246B4" w:rsidRPr="00367699">
          <w:rPr>
            <w:rStyle w:val="Hyperlink"/>
            <w:noProof/>
          </w:rPr>
          <w:t>1.1.2</w:t>
        </w:r>
        <w:r w:rsidR="001246B4">
          <w:rPr>
            <w:rFonts w:eastAsiaTheme="minorEastAsia"/>
            <w:noProof/>
            <w:lang w:eastAsia="de-AT"/>
          </w:rPr>
          <w:tab/>
        </w:r>
        <w:r w:rsidR="001246B4" w:rsidRPr="00367699">
          <w:rPr>
            <w:rStyle w:val="Hyperlink"/>
            <w:noProof/>
          </w:rPr>
          <w:t>Max3a (Funktion zum Ermitteln des Maximums dreier Zahlen)</w:t>
        </w:r>
        <w:r w:rsidR="001246B4">
          <w:rPr>
            <w:noProof/>
            <w:webHidden/>
          </w:rPr>
          <w:tab/>
        </w:r>
        <w:r>
          <w:rPr>
            <w:noProof/>
            <w:webHidden/>
          </w:rPr>
          <w:fldChar w:fldCharType="begin"/>
        </w:r>
        <w:r w:rsidR="001246B4">
          <w:rPr>
            <w:noProof/>
            <w:webHidden/>
          </w:rPr>
          <w:instrText xml:space="preserve"> PAGEREF _Toc369249492 \h </w:instrText>
        </w:r>
        <w:r>
          <w:rPr>
            <w:noProof/>
            <w:webHidden/>
          </w:rPr>
        </w:r>
        <w:r>
          <w:rPr>
            <w:noProof/>
            <w:webHidden/>
          </w:rPr>
          <w:fldChar w:fldCharType="separate"/>
        </w:r>
        <w:r w:rsidR="00D83E77">
          <w:rPr>
            <w:noProof/>
            <w:webHidden/>
          </w:rPr>
          <w:t>2</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493" w:history="1">
        <w:r w:rsidR="001246B4" w:rsidRPr="00367699">
          <w:rPr>
            <w:rStyle w:val="Hyperlink"/>
            <w:noProof/>
          </w:rPr>
          <w:t>1.1.3</w:t>
        </w:r>
        <w:r w:rsidR="001246B4">
          <w:rPr>
            <w:rFonts w:eastAsiaTheme="minorEastAsia"/>
            <w:noProof/>
            <w:lang w:eastAsia="de-AT"/>
          </w:rPr>
          <w:tab/>
        </w:r>
        <w:r w:rsidR="001246B4" w:rsidRPr="00367699">
          <w:rPr>
            <w:rStyle w:val="Hyperlink"/>
            <w:noProof/>
          </w:rPr>
          <w:t>Max3b (Funktion zum Ermitteln des Maximums dreier Zahlen via Max2)</w:t>
        </w:r>
        <w:r w:rsidR="001246B4">
          <w:rPr>
            <w:noProof/>
            <w:webHidden/>
          </w:rPr>
          <w:tab/>
        </w:r>
        <w:r>
          <w:rPr>
            <w:noProof/>
            <w:webHidden/>
          </w:rPr>
          <w:fldChar w:fldCharType="begin"/>
        </w:r>
        <w:r w:rsidR="001246B4">
          <w:rPr>
            <w:noProof/>
            <w:webHidden/>
          </w:rPr>
          <w:instrText xml:space="preserve"> PAGEREF _Toc369249493 \h </w:instrText>
        </w:r>
        <w:r>
          <w:rPr>
            <w:noProof/>
            <w:webHidden/>
          </w:rPr>
        </w:r>
        <w:r>
          <w:rPr>
            <w:noProof/>
            <w:webHidden/>
          </w:rPr>
          <w:fldChar w:fldCharType="separate"/>
        </w:r>
        <w:r w:rsidR="00D83E77">
          <w:rPr>
            <w:noProof/>
            <w:webHidden/>
          </w:rPr>
          <w:t>3</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494" w:history="1">
        <w:r w:rsidR="001246B4" w:rsidRPr="00367699">
          <w:rPr>
            <w:rStyle w:val="Hyperlink"/>
            <w:noProof/>
          </w:rPr>
          <w:t>1.2</w:t>
        </w:r>
        <w:r w:rsidR="001246B4">
          <w:rPr>
            <w:rFonts w:eastAsiaTheme="minorEastAsia"/>
            <w:noProof/>
            <w:lang w:eastAsia="de-AT"/>
          </w:rPr>
          <w:tab/>
        </w:r>
        <w:r w:rsidR="001246B4" w:rsidRPr="00367699">
          <w:rPr>
            <w:rStyle w:val="Hyperlink"/>
            <w:noProof/>
          </w:rPr>
          <w:t>Source</w:t>
        </w:r>
        <w:r w:rsidR="001246B4">
          <w:rPr>
            <w:noProof/>
            <w:webHidden/>
          </w:rPr>
          <w:tab/>
        </w:r>
        <w:r>
          <w:rPr>
            <w:noProof/>
            <w:webHidden/>
          </w:rPr>
          <w:fldChar w:fldCharType="begin"/>
        </w:r>
        <w:r w:rsidR="001246B4">
          <w:rPr>
            <w:noProof/>
            <w:webHidden/>
          </w:rPr>
          <w:instrText xml:space="preserve"> PAGEREF _Toc369249494 \h </w:instrText>
        </w:r>
        <w:r>
          <w:rPr>
            <w:noProof/>
            <w:webHidden/>
          </w:rPr>
        </w:r>
        <w:r>
          <w:rPr>
            <w:noProof/>
            <w:webHidden/>
          </w:rPr>
          <w:fldChar w:fldCharType="separate"/>
        </w:r>
        <w:r w:rsidR="00D83E77">
          <w:rPr>
            <w:noProof/>
            <w:webHidden/>
          </w:rPr>
          <w:t>3</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495" w:history="1">
        <w:r w:rsidR="001246B4" w:rsidRPr="00367699">
          <w:rPr>
            <w:rStyle w:val="Hyperlink"/>
            <w:noProof/>
          </w:rPr>
          <w:t>1.3</w:t>
        </w:r>
        <w:r w:rsidR="001246B4">
          <w:rPr>
            <w:rFonts w:eastAsiaTheme="minorEastAsia"/>
            <w:noProof/>
            <w:lang w:eastAsia="de-AT"/>
          </w:rPr>
          <w:tab/>
        </w:r>
        <w:r w:rsidR="001246B4" w:rsidRPr="00367699">
          <w:rPr>
            <w:rStyle w:val="Hyperlink"/>
            <w:noProof/>
          </w:rPr>
          <w:t>Tests</w:t>
        </w:r>
        <w:r w:rsidR="001246B4">
          <w:rPr>
            <w:noProof/>
            <w:webHidden/>
          </w:rPr>
          <w:tab/>
        </w:r>
        <w:r>
          <w:rPr>
            <w:noProof/>
            <w:webHidden/>
          </w:rPr>
          <w:fldChar w:fldCharType="begin"/>
        </w:r>
        <w:r w:rsidR="001246B4">
          <w:rPr>
            <w:noProof/>
            <w:webHidden/>
          </w:rPr>
          <w:instrText xml:space="preserve"> PAGEREF _Toc369249495 \h </w:instrText>
        </w:r>
        <w:r>
          <w:rPr>
            <w:noProof/>
            <w:webHidden/>
          </w:rPr>
        </w:r>
        <w:r>
          <w:rPr>
            <w:noProof/>
            <w:webHidden/>
          </w:rPr>
          <w:fldChar w:fldCharType="separate"/>
        </w:r>
        <w:r w:rsidR="00D83E77">
          <w:rPr>
            <w:noProof/>
            <w:webHidden/>
          </w:rPr>
          <w:t>6</w:t>
        </w:r>
        <w:r>
          <w:rPr>
            <w:noProof/>
            <w:webHidden/>
          </w:rPr>
          <w:fldChar w:fldCharType="end"/>
        </w:r>
      </w:hyperlink>
    </w:p>
    <w:p w:rsidR="001246B4" w:rsidRDefault="006918F5">
      <w:pPr>
        <w:pStyle w:val="Verzeichnis1"/>
        <w:tabs>
          <w:tab w:val="left" w:pos="440"/>
          <w:tab w:val="right" w:leader="dot" w:pos="9062"/>
        </w:tabs>
        <w:rPr>
          <w:rFonts w:eastAsiaTheme="minorEastAsia"/>
          <w:noProof/>
          <w:lang w:eastAsia="de-AT"/>
        </w:rPr>
      </w:pPr>
      <w:hyperlink w:anchor="_Toc369249496" w:history="1">
        <w:r w:rsidR="001246B4" w:rsidRPr="00367699">
          <w:rPr>
            <w:rStyle w:val="Hyperlink"/>
            <w:noProof/>
          </w:rPr>
          <w:t>2</w:t>
        </w:r>
        <w:r w:rsidR="001246B4">
          <w:rPr>
            <w:rFonts w:eastAsiaTheme="minorEastAsia"/>
            <w:noProof/>
            <w:lang w:eastAsia="de-AT"/>
          </w:rPr>
          <w:tab/>
        </w:r>
        <w:r w:rsidR="001246B4" w:rsidRPr="00367699">
          <w:rPr>
            <w:rStyle w:val="Hyperlink"/>
            <w:noProof/>
          </w:rPr>
          <w:t>BinomialCalculator</w:t>
        </w:r>
        <w:r w:rsidR="001246B4">
          <w:rPr>
            <w:noProof/>
            <w:webHidden/>
          </w:rPr>
          <w:tab/>
        </w:r>
        <w:r>
          <w:rPr>
            <w:noProof/>
            <w:webHidden/>
          </w:rPr>
          <w:fldChar w:fldCharType="begin"/>
        </w:r>
        <w:r w:rsidR="001246B4">
          <w:rPr>
            <w:noProof/>
            <w:webHidden/>
          </w:rPr>
          <w:instrText xml:space="preserve"> PAGEREF _Toc369249496 \h </w:instrText>
        </w:r>
        <w:r>
          <w:rPr>
            <w:noProof/>
            <w:webHidden/>
          </w:rPr>
        </w:r>
        <w:r>
          <w:rPr>
            <w:noProof/>
            <w:webHidden/>
          </w:rPr>
          <w:fldChar w:fldCharType="separate"/>
        </w:r>
        <w:r w:rsidR="00D83E77">
          <w:rPr>
            <w:noProof/>
            <w:webHidden/>
          </w:rPr>
          <w:t>8</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497" w:history="1">
        <w:r w:rsidR="001246B4" w:rsidRPr="00367699">
          <w:rPr>
            <w:rStyle w:val="Hyperlink"/>
            <w:noProof/>
          </w:rPr>
          <w:t>2.1</w:t>
        </w:r>
        <w:r w:rsidR="001246B4">
          <w:rPr>
            <w:rFonts w:eastAsiaTheme="minorEastAsia"/>
            <w:noProof/>
            <w:lang w:eastAsia="de-AT"/>
          </w:rPr>
          <w:tab/>
        </w:r>
        <w:r w:rsidR="001246B4" w:rsidRPr="00367699">
          <w:rPr>
            <w:rStyle w:val="Hyperlink"/>
            <w:noProof/>
          </w:rPr>
          <w:t>Lösungsidee</w:t>
        </w:r>
        <w:r w:rsidR="001246B4">
          <w:rPr>
            <w:noProof/>
            <w:webHidden/>
          </w:rPr>
          <w:tab/>
        </w:r>
        <w:r>
          <w:rPr>
            <w:noProof/>
            <w:webHidden/>
          </w:rPr>
          <w:fldChar w:fldCharType="begin"/>
        </w:r>
        <w:r w:rsidR="001246B4">
          <w:rPr>
            <w:noProof/>
            <w:webHidden/>
          </w:rPr>
          <w:instrText xml:space="preserve"> PAGEREF _Toc369249497 \h </w:instrText>
        </w:r>
        <w:r>
          <w:rPr>
            <w:noProof/>
            <w:webHidden/>
          </w:rPr>
        </w:r>
        <w:r>
          <w:rPr>
            <w:noProof/>
            <w:webHidden/>
          </w:rPr>
          <w:fldChar w:fldCharType="separate"/>
        </w:r>
        <w:r w:rsidR="00D83E77">
          <w:rPr>
            <w:noProof/>
            <w:webHidden/>
          </w:rPr>
          <w:t>8</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498" w:history="1">
        <w:r w:rsidR="001246B4" w:rsidRPr="00367699">
          <w:rPr>
            <w:rStyle w:val="Hyperlink"/>
            <w:noProof/>
          </w:rPr>
          <w:t>2.1.1</w:t>
        </w:r>
        <w:r w:rsidR="001246B4">
          <w:rPr>
            <w:rFonts w:eastAsiaTheme="minorEastAsia"/>
            <w:noProof/>
            <w:lang w:eastAsia="de-AT"/>
          </w:rPr>
          <w:tab/>
        </w:r>
        <w:r w:rsidR="001246B4" w:rsidRPr="00367699">
          <w:rPr>
            <w:rStyle w:val="Hyperlink"/>
            <w:noProof/>
          </w:rPr>
          <w:t>Power (Potenziert den gegeben Wert)</w:t>
        </w:r>
        <w:r w:rsidR="001246B4">
          <w:rPr>
            <w:noProof/>
            <w:webHidden/>
          </w:rPr>
          <w:tab/>
        </w:r>
        <w:r>
          <w:rPr>
            <w:noProof/>
            <w:webHidden/>
          </w:rPr>
          <w:fldChar w:fldCharType="begin"/>
        </w:r>
        <w:r w:rsidR="001246B4">
          <w:rPr>
            <w:noProof/>
            <w:webHidden/>
          </w:rPr>
          <w:instrText xml:space="preserve"> PAGEREF _Toc369249498 \h </w:instrText>
        </w:r>
        <w:r>
          <w:rPr>
            <w:noProof/>
            <w:webHidden/>
          </w:rPr>
        </w:r>
        <w:r>
          <w:rPr>
            <w:noProof/>
            <w:webHidden/>
          </w:rPr>
          <w:fldChar w:fldCharType="separate"/>
        </w:r>
        <w:r w:rsidR="00D83E77">
          <w:rPr>
            <w:noProof/>
            <w:webHidden/>
          </w:rPr>
          <w:t>9</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499" w:history="1">
        <w:r w:rsidR="001246B4" w:rsidRPr="00367699">
          <w:rPr>
            <w:rStyle w:val="Hyperlink"/>
            <w:noProof/>
          </w:rPr>
          <w:t>2.1.2</w:t>
        </w:r>
        <w:r w:rsidR="001246B4">
          <w:rPr>
            <w:rFonts w:eastAsiaTheme="minorEastAsia"/>
            <w:noProof/>
            <w:lang w:eastAsia="de-AT"/>
          </w:rPr>
          <w:tab/>
        </w:r>
        <w:r w:rsidR="001246B4" w:rsidRPr="00367699">
          <w:rPr>
            <w:rStyle w:val="Hyperlink"/>
            <w:noProof/>
          </w:rPr>
          <w:t>CalcBinomial (Berechnet (a + b)^2)</w:t>
        </w:r>
        <w:r w:rsidR="001246B4">
          <w:rPr>
            <w:noProof/>
            <w:webHidden/>
          </w:rPr>
          <w:tab/>
        </w:r>
        <w:r>
          <w:rPr>
            <w:noProof/>
            <w:webHidden/>
          </w:rPr>
          <w:fldChar w:fldCharType="begin"/>
        </w:r>
        <w:r w:rsidR="001246B4">
          <w:rPr>
            <w:noProof/>
            <w:webHidden/>
          </w:rPr>
          <w:instrText xml:space="preserve"> PAGEREF _Toc369249499 \h </w:instrText>
        </w:r>
        <w:r>
          <w:rPr>
            <w:noProof/>
            <w:webHidden/>
          </w:rPr>
        </w:r>
        <w:r>
          <w:rPr>
            <w:noProof/>
            <w:webHidden/>
          </w:rPr>
          <w:fldChar w:fldCharType="separate"/>
        </w:r>
        <w:r w:rsidR="00D83E77">
          <w:rPr>
            <w:noProof/>
            <w:webHidden/>
          </w:rPr>
          <w:t>9</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500" w:history="1">
        <w:r w:rsidR="001246B4" w:rsidRPr="00367699">
          <w:rPr>
            <w:rStyle w:val="Hyperlink"/>
            <w:noProof/>
          </w:rPr>
          <w:t>2.1.3</w:t>
        </w:r>
        <w:r w:rsidR="001246B4">
          <w:rPr>
            <w:rFonts w:eastAsiaTheme="minorEastAsia"/>
            <w:noProof/>
            <w:lang w:eastAsia="de-AT"/>
          </w:rPr>
          <w:tab/>
        </w:r>
        <w:r w:rsidR="001246B4" w:rsidRPr="00367699">
          <w:rPr>
            <w:rStyle w:val="Hyperlink"/>
            <w:noProof/>
          </w:rPr>
          <w:t>DisplayBFTable (Gibt Ergebnisse aus)</w:t>
        </w:r>
        <w:r w:rsidR="001246B4">
          <w:rPr>
            <w:noProof/>
            <w:webHidden/>
          </w:rPr>
          <w:tab/>
        </w:r>
        <w:r>
          <w:rPr>
            <w:noProof/>
            <w:webHidden/>
          </w:rPr>
          <w:fldChar w:fldCharType="begin"/>
        </w:r>
        <w:r w:rsidR="001246B4">
          <w:rPr>
            <w:noProof/>
            <w:webHidden/>
          </w:rPr>
          <w:instrText xml:space="preserve"> PAGEREF _Toc369249500 \h </w:instrText>
        </w:r>
        <w:r>
          <w:rPr>
            <w:noProof/>
            <w:webHidden/>
          </w:rPr>
        </w:r>
        <w:r>
          <w:rPr>
            <w:noProof/>
            <w:webHidden/>
          </w:rPr>
          <w:fldChar w:fldCharType="separate"/>
        </w:r>
        <w:r w:rsidR="00D83E77">
          <w:rPr>
            <w:noProof/>
            <w:webHidden/>
          </w:rPr>
          <w:t>10</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501" w:history="1">
        <w:r w:rsidR="001246B4" w:rsidRPr="00367699">
          <w:rPr>
            <w:rStyle w:val="Hyperlink"/>
            <w:noProof/>
          </w:rPr>
          <w:t>2.2</w:t>
        </w:r>
        <w:r w:rsidR="001246B4">
          <w:rPr>
            <w:rFonts w:eastAsiaTheme="minorEastAsia"/>
            <w:noProof/>
            <w:lang w:eastAsia="de-AT"/>
          </w:rPr>
          <w:tab/>
        </w:r>
        <w:r w:rsidR="001246B4" w:rsidRPr="00367699">
          <w:rPr>
            <w:rStyle w:val="Hyperlink"/>
            <w:noProof/>
          </w:rPr>
          <w:t>Source</w:t>
        </w:r>
        <w:r w:rsidR="001246B4">
          <w:rPr>
            <w:noProof/>
            <w:webHidden/>
          </w:rPr>
          <w:tab/>
        </w:r>
        <w:r>
          <w:rPr>
            <w:noProof/>
            <w:webHidden/>
          </w:rPr>
          <w:fldChar w:fldCharType="begin"/>
        </w:r>
        <w:r w:rsidR="001246B4">
          <w:rPr>
            <w:noProof/>
            <w:webHidden/>
          </w:rPr>
          <w:instrText xml:space="preserve"> PAGEREF _Toc369249501 \h </w:instrText>
        </w:r>
        <w:r>
          <w:rPr>
            <w:noProof/>
            <w:webHidden/>
          </w:rPr>
        </w:r>
        <w:r>
          <w:rPr>
            <w:noProof/>
            <w:webHidden/>
          </w:rPr>
          <w:fldChar w:fldCharType="separate"/>
        </w:r>
        <w:r w:rsidR="00D83E77">
          <w:rPr>
            <w:noProof/>
            <w:webHidden/>
          </w:rPr>
          <w:t>11</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502" w:history="1">
        <w:r w:rsidR="001246B4" w:rsidRPr="00367699">
          <w:rPr>
            <w:rStyle w:val="Hyperlink"/>
            <w:noProof/>
          </w:rPr>
          <w:t>2.3</w:t>
        </w:r>
        <w:r w:rsidR="001246B4">
          <w:rPr>
            <w:rFonts w:eastAsiaTheme="minorEastAsia"/>
            <w:noProof/>
            <w:lang w:eastAsia="de-AT"/>
          </w:rPr>
          <w:tab/>
        </w:r>
        <w:r w:rsidR="001246B4" w:rsidRPr="00367699">
          <w:rPr>
            <w:rStyle w:val="Hyperlink"/>
            <w:noProof/>
          </w:rPr>
          <w:t>Tests</w:t>
        </w:r>
        <w:r w:rsidR="001246B4">
          <w:rPr>
            <w:noProof/>
            <w:webHidden/>
          </w:rPr>
          <w:tab/>
        </w:r>
        <w:r>
          <w:rPr>
            <w:noProof/>
            <w:webHidden/>
          </w:rPr>
          <w:fldChar w:fldCharType="begin"/>
        </w:r>
        <w:r w:rsidR="001246B4">
          <w:rPr>
            <w:noProof/>
            <w:webHidden/>
          </w:rPr>
          <w:instrText xml:space="preserve"> PAGEREF _Toc369249502 \h </w:instrText>
        </w:r>
        <w:r>
          <w:rPr>
            <w:noProof/>
            <w:webHidden/>
          </w:rPr>
        </w:r>
        <w:r>
          <w:rPr>
            <w:noProof/>
            <w:webHidden/>
          </w:rPr>
          <w:fldChar w:fldCharType="separate"/>
        </w:r>
        <w:r w:rsidR="00D83E77">
          <w:rPr>
            <w:noProof/>
            <w:webHidden/>
          </w:rPr>
          <w:t>15</w:t>
        </w:r>
        <w:r>
          <w:rPr>
            <w:noProof/>
            <w:webHidden/>
          </w:rPr>
          <w:fldChar w:fldCharType="end"/>
        </w:r>
      </w:hyperlink>
    </w:p>
    <w:p w:rsidR="001246B4" w:rsidRDefault="006918F5">
      <w:pPr>
        <w:pStyle w:val="Verzeichnis1"/>
        <w:tabs>
          <w:tab w:val="left" w:pos="440"/>
          <w:tab w:val="right" w:leader="dot" w:pos="9062"/>
        </w:tabs>
        <w:rPr>
          <w:rFonts w:eastAsiaTheme="minorEastAsia"/>
          <w:noProof/>
          <w:lang w:eastAsia="de-AT"/>
        </w:rPr>
      </w:pPr>
      <w:hyperlink w:anchor="_Toc369249503" w:history="1">
        <w:r w:rsidR="001246B4" w:rsidRPr="00367699">
          <w:rPr>
            <w:rStyle w:val="Hyperlink"/>
            <w:noProof/>
          </w:rPr>
          <w:t>3</w:t>
        </w:r>
        <w:r w:rsidR="001246B4">
          <w:rPr>
            <w:rFonts w:eastAsiaTheme="minorEastAsia"/>
            <w:noProof/>
            <w:lang w:eastAsia="de-AT"/>
          </w:rPr>
          <w:tab/>
        </w:r>
        <w:r w:rsidR="001246B4" w:rsidRPr="00367699">
          <w:rPr>
            <w:rStyle w:val="Hyperlink"/>
            <w:noProof/>
          </w:rPr>
          <w:t>Aufgabe 3 (TimeConverter)</w:t>
        </w:r>
        <w:r w:rsidR="001246B4">
          <w:rPr>
            <w:noProof/>
            <w:webHidden/>
          </w:rPr>
          <w:tab/>
        </w:r>
        <w:r>
          <w:rPr>
            <w:noProof/>
            <w:webHidden/>
          </w:rPr>
          <w:fldChar w:fldCharType="begin"/>
        </w:r>
        <w:r w:rsidR="001246B4">
          <w:rPr>
            <w:noProof/>
            <w:webHidden/>
          </w:rPr>
          <w:instrText xml:space="preserve"> PAGEREF _Toc369249503 \h </w:instrText>
        </w:r>
        <w:r>
          <w:rPr>
            <w:noProof/>
            <w:webHidden/>
          </w:rPr>
        </w:r>
        <w:r>
          <w:rPr>
            <w:noProof/>
            <w:webHidden/>
          </w:rPr>
          <w:fldChar w:fldCharType="separate"/>
        </w:r>
        <w:r w:rsidR="00D83E77">
          <w:rPr>
            <w:noProof/>
            <w:webHidden/>
          </w:rPr>
          <w:t>17</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504" w:history="1">
        <w:r w:rsidR="001246B4" w:rsidRPr="00367699">
          <w:rPr>
            <w:rStyle w:val="Hyperlink"/>
            <w:noProof/>
          </w:rPr>
          <w:t>3.1</w:t>
        </w:r>
        <w:r w:rsidR="001246B4">
          <w:rPr>
            <w:rFonts w:eastAsiaTheme="minorEastAsia"/>
            <w:noProof/>
            <w:lang w:eastAsia="de-AT"/>
          </w:rPr>
          <w:tab/>
        </w:r>
        <w:r w:rsidR="001246B4" w:rsidRPr="00367699">
          <w:rPr>
            <w:rStyle w:val="Hyperlink"/>
            <w:noProof/>
          </w:rPr>
          <w:t>Lösungsidee</w:t>
        </w:r>
        <w:r w:rsidR="001246B4">
          <w:rPr>
            <w:noProof/>
            <w:webHidden/>
          </w:rPr>
          <w:tab/>
        </w:r>
        <w:r>
          <w:rPr>
            <w:noProof/>
            <w:webHidden/>
          </w:rPr>
          <w:fldChar w:fldCharType="begin"/>
        </w:r>
        <w:r w:rsidR="001246B4">
          <w:rPr>
            <w:noProof/>
            <w:webHidden/>
          </w:rPr>
          <w:instrText xml:space="preserve"> PAGEREF _Toc369249504 \h </w:instrText>
        </w:r>
        <w:r>
          <w:rPr>
            <w:noProof/>
            <w:webHidden/>
          </w:rPr>
        </w:r>
        <w:r>
          <w:rPr>
            <w:noProof/>
            <w:webHidden/>
          </w:rPr>
          <w:fldChar w:fldCharType="separate"/>
        </w:r>
        <w:r w:rsidR="00D83E77">
          <w:rPr>
            <w:noProof/>
            <w:webHidden/>
          </w:rPr>
          <w:t>17</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505" w:history="1">
        <w:r w:rsidR="001246B4" w:rsidRPr="00367699">
          <w:rPr>
            <w:rStyle w:val="Hyperlink"/>
            <w:noProof/>
          </w:rPr>
          <w:t>3.1.1</w:t>
        </w:r>
        <w:r w:rsidR="001246B4">
          <w:rPr>
            <w:rFonts w:eastAsiaTheme="minorEastAsia"/>
            <w:noProof/>
            <w:lang w:eastAsia="de-AT"/>
          </w:rPr>
          <w:tab/>
        </w:r>
        <w:r w:rsidR="001246B4" w:rsidRPr="00367699">
          <w:rPr>
            <w:rStyle w:val="Hyperlink"/>
            <w:noProof/>
          </w:rPr>
          <w:t>TimeSpanToSeconds</w:t>
        </w:r>
        <w:r w:rsidR="001246B4">
          <w:rPr>
            <w:noProof/>
            <w:webHidden/>
          </w:rPr>
          <w:tab/>
        </w:r>
        <w:r>
          <w:rPr>
            <w:noProof/>
            <w:webHidden/>
          </w:rPr>
          <w:fldChar w:fldCharType="begin"/>
        </w:r>
        <w:r w:rsidR="001246B4">
          <w:rPr>
            <w:noProof/>
            <w:webHidden/>
          </w:rPr>
          <w:instrText xml:space="preserve"> PAGEREF _Toc369249505 \h </w:instrText>
        </w:r>
        <w:r>
          <w:rPr>
            <w:noProof/>
            <w:webHidden/>
          </w:rPr>
        </w:r>
        <w:r>
          <w:rPr>
            <w:noProof/>
            <w:webHidden/>
          </w:rPr>
          <w:fldChar w:fldCharType="separate"/>
        </w:r>
        <w:r w:rsidR="00D83E77">
          <w:rPr>
            <w:noProof/>
            <w:webHidden/>
          </w:rPr>
          <w:t>17</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506" w:history="1">
        <w:r w:rsidR="001246B4" w:rsidRPr="00367699">
          <w:rPr>
            <w:rStyle w:val="Hyperlink"/>
            <w:noProof/>
          </w:rPr>
          <w:t>3.1.2</w:t>
        </w:r>
        <w:r w:rsidR="001246B4">
          <w:rPr>
            <w:rFonts w:eastAsiaTheme="minorEastAsia"/>
            <w:noProof/>
            <w:lang w:eastAsia="de-AT"/>
          </w:rPr>
          <w:tab/>
        </w:r>
        <w:r w:rsidR="001246B4" w:rsidRPr="00367699">
          <w:rPr>
            <w:rStyle w:val="Hyperlink"/>
            <w:noProof/>
          </w:rPr>
          <w:t>SecondsToTimeSpan</w:t>
        </w:r>
        <w:r w:rsidR="001246B4">
          <w:rPr>
            <w:noProof/>
            <w:webHidden/>
          </w:rPr>
          <w:tab/>
        </w:r>
        <w:r>
          <w:rPr>
            <w:noProof/>
            <w:webHidden/>
          </w:rPr>
          <w:fldChar w:fldCharType="begin"/>
        </w:r>
        <w:r w:rsidR="001246B4">
          <w:rPr>
            <w:noProof/>
            <w:webHidden/>
          </w:rPr>
          <w:instrText xml:space="preserve"> PAGEREF _Toc369249506 \h </w:instrText>
        </w:r>
        <w:r>
          <w:rPr>
            <w:noProof/>
            <w:webHidden/>
          </w:rPr>
        </w:r>
        <w:r>
          <w:rPr>
            <w:noProof/>
            <w:webHidden/>
          </w:rPr>
          <w:fldChar w:fldCharType="separate"/>
        </w:r>
        <w:r w:rsidR="00D83E77">
          <w:rPr>
            <w:noProof/>
            <w:webHidden/>
          </w:rPr>
          <w:t>19</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507" w:history="1">
        <w:r w:rsidR="001246B4" w:rsidRPr="00367699">
          <w:rPr>
            <w:rStyle w:val="Hyperlink"/>
            <w:noProof/>
          </w:rPr>
          <w:t>3.2</w:t>
        </w:r>
        <w:r w:rsidR="001246B4">
          <w:rPr>
            <w:rFonts w:eastAsiaTheme="minorEastAsia"/>
            <w:noProof/>
            <w:lang w:eastAsia="de-AT"/>
          </w:rPr>
          <w:tab/>
        </w:r>
        <w:r w:rsidR="001246B4" w:rsidRPr="00367699">
          <w:rPr>
            <w:rStyle w:val="Hyperlink"/>
            <w:noProof/>
          </w:rPr>
          <w:t>Source</w:t>
        </w:r>
        <w:r w:rsidR="001246B4">
          <w:rPr>
            <w:noProof/>
            <w:webHidden/>
          </w:rPr>
          <w:tab/>
        </w:r>
        <w:r>
          <w:rPr>
            <w:noProof/>
            <w:webHidden/>
          </w:rPr>
          <w:fldChar w:fldCharType="begin"/>
        </w:r>
        <w:r w:rsidR="001246B4">
          <w:rPr>
            <w:noProof/>
            <w:webHidden/>
          </w:rPr>
          <w:instrText xml:space="preserve"> PAGEREF _Toc369249507 \h </w:instrText>
        </w:r>
        <w:r>
          <w:rPr>
            <w:noProof/>
            <w:webHidden/>
          </w:rPr>
        </w:r>
        <w:r>
          <w:rPr>
            <w:noProof/>
            <w:webHidden/>
          </w:rPr>
          <w:fldChar w:fldCharType="separate"/>
        </w:r>
        <w:r w:rsidR="00D83E77">
          <w:rPr>
            <w:noProof/>
            <w:webHidden/>
          </w:rPr>
          <w:t>20</w:t>
        </w:r>
        <w:r>
          <w:rPr>
            <w:noProof/>
            <w:webHidden/>
          </w:rPr>
          <w:fldChar w:fldCharType="end"/>
        </w:r>
      </w:hyperlink>
    </w:p>
    <w:p w:rsidR="001246B4" w:rsidRDefault="006918F5">
      <w:pPr>
        <w:pStyle w:val="Verzeichnis2"/>
        <w:tabs>
          <w:tab w:val="left" w:pos="880"/>
          <w:tab w:val="right" w:leader="dot" w:pos="9062"/>
        </w:tabs>
        <w:rPr>
          <w:rFonts w:eastAsiaTheme="minorEastAsia"/>
          <w:noProof/>
          <w:lang w:eastAsia="de-AT"/>
        </w:rPr>
      </w:pPr>
      <w:hyperlink w:anchor="_Toc369249508" w:history="1">
        <w:r w:rsidR="001246B4" w:rsidRPr="00367699">
          <w:rPr>
            <w:rStyle w:val="Hyperlink"/>
            <w:noProof/>
          </w:rPr>
          <w:t>3.3</w:t>
        </w:r>
        <w:r w:rsidR="001246B4">
          <w:rPr>
            <w:rFonts w:eastAsiaTheme="minorEastAsia"/>
            <w:noProof/>
            <w:lang w:eastAsia="de-AT"/>
          </w:rPr>
          <w:tab/>
        </w:r>
        <w:r w:rsidR="001246B4" w:rsidRPr="00367699">
          <w:rPr>
            <w:rStyle w:val="Hyperlink"/>
            <w:noProof/>
          </w:rPr>
          <w:t>Tests</w:t>
        </w:r>
        <w:r w:rsidR="001246B4">
          <w:rPr>
            <w:noProof/>
            <w:webHidden/>
          </w:rPr>
          <w:tab/>
        </w:r>
        <w:r>
          <w:rPr>
            <w:noProof/>
            <w:webHidden/>
          </w:rPr>
          <w:fldChar w:fldCharType="begin"/>
        </w:r>
        <w:r w:rsidR="001246B4">
          <w:rPr>
            <w:noProof/>
            <w:webHidden/>
          </w:rPr>
          <w:instrText xml:space="preserve"> PAGEREF _Toc369249508 \h </w:instrText>
        </w:r>
        <w:r>
          <w:rPr>
            <w:noProof/>
            <w:webHidden/>
          </w:rPr>
        </w:r>
        <w:r>
          <w:rPr>
            <w:noProof/>
            <w:webHidden/>
          </w:rPr>
          <w:fldChar w:fldCharType="separate"/>
        </w:r>
        <w:r w:rsidR="00D83E77">
          <w:rPr>
            <w:noProof/>
            <w:webHidden/>
          </w:rPr>
          <w:t>23</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509" w:history="1">
        <w:r w:rsidR="001246B4" w:rsidRPr="00367699">
          <w:rPr>
            <w:rStyle w:val="Hyperlink"/>
            <w:noProof/>
          </w:rPr>
          <w:t>3.3.1</w:t>
        </w:r>
        <w:r w:rsidR="001246B4">
          <w:rPr>
            <w:rFonts w:eastAsiaTheme="minorEastAsia"/>
            <w:noProof/>
            <w:lang w:eastAsia="de-AT"/>
          </w:rPr>
          <w:tab/>
        </w:r>
        <w:r w:rsidR="001246B4" w:rsidRPr="00367699">
          <w:rPr>
            <w:rStyle w:val="Hyperlink"/>
            <w:noProof/>
          </w:rPr>
          <w:t>TimeSpanToSeconds</w:t>
        </w:r>
        <w:r w:rsidR="001246B4">
          <w:rPr>
            <w:noProof/>
            <w:webHidden/>
          </w:rPr>
          <w:tab/>
        </w:r>
        <w:r>
          <w:rPr>
            <w:noProof/>
            <w:webHidden/>
          </w:rPr>
          <w:fldChar w:fldCharType="begin"/>
        </w:r>
        <w:r w:rsidR="001246B4">
          <w:rPr>
            <w:noProof/>
            <w:webHidden/>
          </w:rPr>
          <w:instrText xml:space="preserve"> PAGEREF _Toc369249509 \h </w:instrText>
        </w:r>
        <w:r>
          <w:rPr>
            <w:noProof/>
            <w:webHidden/>
          </w:rPr>
        </w:r>
        <w:r>
          <w:rPr>
            <w:noProof/>
            <w:webHidden/>
          </w:rPr>
          <w:fldChar w:fldCharType="separate"/>
        </w:r>
        <w:r w:rsidR="00D83E77">
          <w:rPr>
            <w:noProof/>
            <w:webHidden/>
          </w:rPr>
          <w:t>23</w:t>
        </w:r>
        <w:r>
          <w:rPr>
            <w:noProof/>
            <w:webHidden/>
          </w:rPr>
          <w:fldChar w:fldCharType="end"/>
        </w:r>
      </w:hyperlink>
    </w:p>
    <w:p w:rsidR="001246B4" w:rsidRDefault="006918F5">
      <w:pPr>
        <w:pStyle w:val="Verzeichnis3"/>
        <w:tabs>
          <w:tab w:val="left" w:pos="1320"/>
          <w:tab w:val="right" w:leader="dot" w:pos="9062"/>
        </w:tabs>
        <w:rPr>
          <w:rFonts w:eastAsiaTheme="minorEastAsia"/>
          <w:noProof/>
          <w:lang w:eastAsia="de-AT"/>
        </w:rPr>
      </w:pPr>
      <w:hyperlink w:anchor="_Toc369249510" w:history="1">
        <w:r w:rsidR="001246B4" w:rsidRPr="00367699">
          <w:rPr>
            <w:rStyle w:val="Hyperlink"/>
            <w:noProof/>
          </w:rPr>
          <w:t>3.3.2</w:t>
        </w:r>
        <w:r w:rsidR="001246B4">
          <w:rPr>
            <w:rFonts w:eastAsiaTheme="minorEastAsia"/>
            <w:noProof/>
            <w:lang w:eastAsia="de-AT"/>
          </w:rPr>
          <w:tab/>
        </w:r>
        <w:r w:rsidR="001246B4" w:rsidRPr="00367699">
          <w:rPr>
            <w:rStyle w:val="Hyperlink"/>
            <w:noProof/>
          </w:rPr>
          <w:t>SecondsToTimeSpan</w:t>
        </w:r>
        <w:r w:rsidR="001246B4">
          <w:rPr>
            <w:noProof/>
            <w:webHidden/>
          </w:rPr>
          <w:tab/>
        </w:r>
        <w:r>
          <w:rPr>
            <w:noProof/>
            <w:webHidden/>
          </w:rPr>
          <w:fldChar w:fldCharType="begin"/>
        </w:r>
        <w:r w:rsidR="001246B4">
          <w:rPr>
            <w:noProof/>
            <w:webHidden/>
          </w:rPr>
          <w:instrText xml:space="preserve"> PAGEREF _Toc369249510 \h </w:instrText>
        </w:r>
        <w:r>
          <w:rPr>
            <w:noProof/>
            <w:webHidden/>
          </w:rPr>
        </w:r>
        <w:r>
          <w:rPr>
            <w:noProof/>
            <w:webHidden/>
          </w:rPr>
          <w:fldChar w:fldCharType="separate"/>
        </w:r>
        <w:r w:rsidR="00D83E77">
          <w:rPr>
            <w:noProof/>
            <w:webHidden/>
          </w:rPr>
          <w:t>24</w:t>
        </w:r>
        <w:r>
          <w:rPr>
            <w:noProof/>
            <w:webHidden/>
          </w:rPr>
          <w:fldChar w:fldCharType="end"/>
        </w:r>
      </w:hyperlink>
    </w:p>
    <w:p w:rsidR="00854350" w:rsidRDefault="006918F5" w:rsidP="00854350">
      <w:r>
        <w:fldChar w:fldCharType="end"/>
      </w:r>
    </w:p>
    <w:p w:rsidR="00EC28DD" w:rsidRDefault="00EC28DD">
      <w:pPr>
        <w:spacing w:after="200" w:line="276" w:lineRule="auto"/>
      </w:pPr>
      <w:r>
        <w:br w:type="page"/>
      </w:r>
    </w:p>
    <w:p w:rsidR="00E06B1D" w:rsidRDefault="003253EE" w:rsidP="00E06B1D">
      <w:pPr>
        <w:pStyle w:val="berschrift1"/>
      </w:pPr>
      <w:bookmarkStart w:id="0" w:name="_Toc369249489"/>
      <w:r>
        <w:lastRenderedPageBreak/>
        <w:t>Aufgabe 1 (</w:t>
      </w:r>
      <w:proofErr w:type="spellStart"/>
      <w:r w:rsidR="00A3728F">
        <w:t>MaximumRetriever</w:t>
      </w:r>
      <w:proofErr w:type="spellEnd"/>
      <w:r>
        <w:t>)</w:t>
      </w:r>
      <w:bookmarkEnd w:id="0"/>
    </w:p>
    <w:p w:rsidR="00C054BC" w:rsidRPr="00C054BC" w:rsidRDefault="00C054BC" w:rsidP="00C054BC">
      <w:r>
        <w:t xml:space="preserve">Folgend ist die Dokumentation für die Aufgabe 1 </w:t>
      </w:r>
      <w:r w:rsidR="00A3728F">
        <w:t>(</w:t>
      </w:r>
      <w:proofErr w:type="spellStart"/>
      <w:r w:rsidR="00A3728F">
        <w:t>MaximumRetriever</w:t>
      </w:r>
      <w:proofErr w:type="spellEnd"/>
      <w:r w:rsidR="00A3728F">
        <w:t xml:space="preserve">) </w:t>
      </w:r>
      <w:r>
        <w:t>angeführt.</w:t>
      </w:r>
      <w:r w:rsidR="00CC5360">
        <w:t xml:space="preserve"> Hierbei </w:t>
      </w:r>
      <w:r w:rsidR="00B10DC9">
        <w:t>soll über</w:t>
      </w:r>
      <w:r w:rsidR="00CC5360">
        <w:t xml:space="preserve"> drei Algorithmen jeweils einmal das Maximum zweier Zahlen </w:t>
      </w:r>
      <w:r w:rsidR="008D48CE">
        <w:t xml:space="preserve">(Max2) </w:t>
      </w:r>
      <w:r w:rsidR="00CC5360">
        <w:t>und zweimal das Maximum dreier Zahlen ermittelt</w:t>
      </w:r>
      <w:r w:rsidR="008D48CE">
        <w:t xml:space="preserve"> </w:t>
      </w:r>
      <w:r w:rsidR="00B10DC9">
        <w:t xml:space="preserve">werden </w:t>
      </w:r>
      <w:r w:rsidR="008D48CE">
        <w:t>(Max3a, Max3b)</w:t>
      </w:r>
      <w:r w:rsidR="00CC5360">
        <w:t xml:space="preserve">, wobei die dritte </w:t>
      </w:r>
      <w:r w:rsidR="008D48CE">
        <w:t>Variante</w:t>
      </w:r>
      <w:r w:rsidR="00CC5360">
        <w:t xml:space="preserve"> </w:t>
      </w:r>
      <w:r w:rsidR="008D48CE">
        <w:t xml:space="preserve">(Max3b) </w:t>
      </w:r>
      <w:r w:rsidR="00CC5360">
        <w:t xml:space="preserve">den Algorithmus der </w:t>
      </w:r>
      <w:r w:rsidR="000C4A0D">
        <w:t>ersten</w:t>
      </w:r>
      <w:r w:rsidR="00CC5360">
        <w:t xml:space="preserve"> Variante </w:t>
      </w:r>
      <w:r w:rsidR="000C4A0D">
        <w:t>(Max2</w:t>
      </w:r>
      <w:r w:rsidR="008D48CE">
        <w:t xml:space="preserve">) </w:t>
      </w:r>
      <w:r w:rsidR="00CC5360">
        <w:t>wiederverwende</w:t>
      </w:r>
      <w:r w:rsidR="00B10DC9">
        <w:t>n soll.</w:t>
      </w:r>
    </w:p>
    <w:p w:rsidR="00C054BC" w:rsidRDefault="000E1D34" w:rsidP="00C054BC">
      <w:pPr>
        <w:pStyle w:val="berschrift2"/>
      </w:pPr>
      <w:bookmarkStart w:id="1" w:name="_Toc369249490"/>
      <w:r>
        <w:t>Lösungsidee</w:t>
      </w:r>
      <w:bookmarkEnd w:id="1"/>
    </w:p>
    <w:p w:rsidR="000E1D34" w:rsidRDefault="007911C2" w:rsidP="000E1D34">
      <w:r>
        <w:t>Folgend werden</w:t>
      </w:r>
      <w:r w:rsidR="000E1D34">
        <w:t xml:space="preserve"> die Lösungsidee</w:t>
      </w:r>
      <w:r w:rsidR="00183862">
        <w:t>n</w:t>
      </w:r>
      <w:r w:rsidR="000E1D34">
        <w:t xml:space="preserve"> </w:t>
      </w:r>
      <w:r w:rsidR="00183862">
        <w:t xml:space="preserve">der Aufgabe 1 </w:t>
      </w:r>
      <w:r w:rsidR="000E1D34">
        <w:t>beschrieben.</w:t>
      </w:r>
      <w:r w:rsidR="00DC2B19">
        <w:t xml:space="preserve"> Die Lösungsidee wird in Form eines Ablaufdiagrams beschrieben.</w:t>
      </w:r>
    </w:p>
    <w:p w:rsidR="008235E8" w:rsidRDefault="008235E8" w:rsidP="005426C3">
      <w:pPr>
        <w:pStyle w:val="berschrift3"/>
      </w:pPr>
      <w:bookmarkStart w:id="2" w:name="_Toc369249491"/>
      <w:r>
        <w:t xml:space="preserve">Max2 (Funktion zum </w:t>
      </w:r>
      <w:r w:rsidR="00FD7DE6">
        <w:t>E</w:t>
      </w:r>
      <w:r>
        <w:t>rmitteln des Maximums zweier Zahlen)</w:t>
      </w:r>
      <w:bookmarkEnd w:id="2"/>
    </w:p>
    <w:p w:rsidR="00C61E73" w:rsidRDefault="00916081" w:rsidP="007F3197">
      <w:pPr>
        <w:rPr>
          <w:rFonts w:asciiTheme="majorHAnsi" w:eastAsiaTheme="majorEastAsia" w:hAnsiTheme="majorHAnsi" w:cstheme="majorBidi"/>
          <w:b/>
          <w:bCs/>
          <w:iCs/>
        </w:rPr>
      </w:pPr>
      <w:r>
        <w:t xml:space="preserve">Folgend ist die Lösungsidee des Algorithmus </w:t>
      </w:r>
      <w:r w:rsidR="00273270">
        <w:t>zum Ermitteln des Maximums zweier Zahlen</w:t>
      </w:r>
      <w:r w:rsidR="00620971">
        <w:t xml:space="preserve"> </w:t>
      </w:r>
      <w:r w:rsidR="002E54B5">
        <w:t xml:space="preserve">mittels einem Ablaufdiagram </w:t>
      </w:r>
      <w:r>
        <w:t>beschrieben.</w:t>
      </w:r>
      <w:r w:rsidR="00DC2B19">
        <w:t xml:space="preserve"> Auf eine Beschreibung mittels Prosa wird verzichtet, da dieser Algorithmus relativ trivial ist.</w:t>
      </w:r>
    </w:p>
    <w:p w:rsidR="005426C3" w:rsidRDefault="00C67E7E" w:rsidP="006C59F8">
      <w:pPr>
        <w:jc w:val="center"/>
      </w:pPr>
      <w:r>
        <w:rPr>
          <w:noProof/>
          <w:lang w:eastAsia="de-AT"/>
        </w:rPr>
        <w:drawing>
          <wp:inline distT="0" distB="0" distL="0" distR="0">
            <wp:extent cx="4102527" cy="1620000"/>
            <wp:effectExtent l="19050" t="0" r="0" b="0"/>
            <wp:docPr id="24" name="Grafik 23" descr="Ma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2.png"/>
                    <pic:cNvPicPr/>
                  </pic:nvPicPr>
                  <pic:blipFill>
                    <a:blip r:embed="rId9" cstate="print"/>
                    <a:stretch>
                      <a:fillRect/>
                    </a:stretch>
                  </pic:blipFill>
                  <pic:spPr>
                    <a:xfrm>
                      <a:off x="0" y="0"/>
                      <a:ext cx="4102527" cy="1620000"/>
                    </a:xfrm>
                    <a:prstGeom prst="rect">
                      <a:avLst/>
                    </a:prstGeom>
                  </pic:spPr>
                </pic:pic>
              </a:graphicData>
            </a:graphic>
          </wp:inline>
        </w:drawing>
      </w:r>
    </w:p>
    <w:p w:rsidR="00FD7DE6" w:rsidRDefault="00FD7DE6" w:rsidP="00974CEA">
      <w:pPr>
        <w:pStyle w:val="berschrift3"/>
      </w:pPr>
      <w:bookmarkStart w:id="3" w:name="_Toc369249492"/>
      <w:r w:rsidRPr="00FD7DE6">
        <w:t>Max3a (Funktion zum Ermitteln des Maximums dreier Zahlen)</w:t>
      </w:r>
      <w:bookmarkEnd w:id="3"/>
    </w:p>
    <w:p w:rsidR="007A29B6" w:rsidRDefault="00935357" w:rsidP="006C59F8">
      <w:r>
        <w:t xml:space="preserve">Folgend ist die Lösungsidee des Algorithmus zum Ermitteln des Maximums dreier Zahlen </w:t>
      </w:r>
      <w:r w:rsidR="006C59F8">
        <w:t xml:space="preserve">mittels Ablaufdiagram </w:t>
      </w:r>
      <w:r>
        <w:t>beschrieben.</w:t>
      </w:r>
      <w:r w:rsidR="00DC2B19">
        <w:t xml:space="preserve"> Hier wird ebenfalls auf eine Beschreibung mittels einer Prosa verzichtet.</w:t>
      </w:r>
    </w:p>
    <w:p w:rsidR="007A29B6" w:rsidRDefault="00935357" w:rsidP="006C59F8">
      <w:pPr>
        <w:jc w:val="center"/>
      </w:pPr>
      <w:r>
        <w:rPr>
          <w:noProof/>
          <w:lang w:eastAsia="de-AT"/>
        </w:rPr>
        <w:drawing>
          <wp:inline distT="0" distB="0" distL="0" distR="0">
            <wp:extent cx="3480716" cy="2160000"/>
            <wp:effectExtent l="19050" t="0" r="5434" b="0"/>
            <wp:docPr id="25" name="Grafik 24" descr="Max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3a.png"/>
                    <pic:cNvPicPr/>
                  </pic:nvPicPr>
                  <pic:blipFill>
                    <a:blip r:embed="rId10" cstate="print"/>
                    <a:stretch>
                      <a:fillRect/>
                    </a:stretch>
                  </pic:blipFill>
                  <pic:spPr>
                    <a:xfrm>
                      <a:off x="0" y="0"/>
                      <a:ext cx="3480716" cy="2160000"/>
                    </a:xfrm>
                    <a:prstGeom prst="rect">
                      <a:avLst/>
                    </a:prstGeom>
                  </pic:spPr>
                </pic:pic>
              </a:graphicData>
            </a:graphic>
          </wp:inline>
        </w:drawing>
      </w:r>
    </w:p>
    <w:p w:rsidR="00ED0A91" w:rsidRDefault="00ED0A91" w:rsidP="006C59F8">
      <w:pPr>
        <w:jc w:val="center"/>
      </w:pPr>
    </w:p>
    <w:p w:rsidR="00ED0A91" w:rsidRDefault="00ED0A91" w:rsidP="006C59F8">
      <w:pPr>
        <w:jc w:val="center"/>
      </w:pPr>
    </w:p>
    <w:p w:rsidR="00BA4F24" w:rsidRDefault="00701D6B" w:rsidP="00701D6B">
      <w:pPr>
        <w:pStyle w:val="berschrift3"/>
      </w:pPr>
      <w:bookmarkStart w:id="4" w:name="_Toc369249493"/>
      <w:r>
        <w:lastRenderedPageBreak/>
        <w:t xml:space="preserve">Max3b </w:t>
      </w:r>
      <w:r w:rsidRPr="00FD7DE6">
        <w:t>(Funktion zum Ermitteln des Maximums dreier Zahlen</w:t>
      </w:r>
      <w:r>
        <w:t xml:space="preserve"> via Max2</w:t>
      </w:r>
      <w:r w:rsidRPr="00FD7DE6">
        <w:t>)</w:t>
      </w:r>
      <w:bookmarkEnd w:id="4"/>
    </w:p>
    <w:p w:rsidR="00935357" w:rsidRDefault="00701D6B" w:rsidP="00701D6B">
      <w:r>
        <w:t xml:space="preserve">Folgend ist die Lösungsidee </w:t>
      </w:r>
      <w:r w:rsidR="00935357">
        <w:t xml:space="preserve">des Algorithmus zum Ermitteln des Maximums dreier Zahlen </w:t>
      </w:r>
      <w:r w:rsidR="00C66E5F">
        <w:t xml:space="preserve">mittel Prosa </w:t>
      </w:r>
      <w:r w:rsidR="00935357">
        <w:t>beschrieben</w:t>
      </w:r>
      <w:r>
        <w:t>.</w:t>
      </w:r>
      <w:r w:rsidR="00935357">
        <w:t xml:space="preserve"> </w:t>
      </w:r>
      <w:r>
        <w:t>Diese Funktion verwendet die vor</w:t>
      </w:r>
      <w:r w:rsidR="007B032E">
        <w:t>herig beschriebene Funktion Max2</w:t>
      </w:r>
      <w:r>
        <w:t>.</w:t>
      </w:r>
      <w:r w:rsidR="000672A3">
        <w:t xml:space="preserve"> Hier erfolgt die Beschreibung mittels Prosa, da die Kernfunktionalität schon vorherig im Algorithmus Max</w:t>
      </w:r>
      <w:r w:rsidR="000C4A0D">
        <w:t>2</w:t>
      </w:r>
      <w:r w:rsidR="000672A3">
        <w:t xml:space="preserve"> beschrieben wurde.</w:t>
      </w:r>
    </w:p>
    <w:p w:rsidR="00736BBD" w:rsidRDefault="00736BBD" w:rsidP="00911814">
      <w:pPr>
        <w:pStyle w:val="Listenabsatz"/>
        <w:numPr>
          <w:ilvl w:val="0"/>
          <w:numId w:val="2"/>
        </w:numPr>
        <w:ind w:left="720"/>
      </w:pPr>
      <w:r>
        <w:t>Maximum erster beiden Zahlen ermitteln</w:t>
      </w:r>
    </w:p>
    <w:p w:rsidR="00736BBD" w:rsidRDefault="00B545B4" w:rsidP="00A15EF3">
      <w:pPr>
        <w:pStyle w:val="Listenabsatz"/>
      </w:pPr>
      <w:r>
        <w:t>Ermittele</w:t>
      </w:r>
      <w:r w:rsidR="00736BBD">
        <w:t xml:space="preserve"> das Maximum von den ersten beiden Zahlen via </w:t>
      </w:r>
      <w:r w:rsidR="00736BBD" w:rsidRPr="00E91D3A">
        <w:rPr>
          <w:i/>
          <w:color w:val="1F497D" w:themeColor="text2"/>
        </w:rPr>
        <w:t>Max</w:t>
      </w:r>
      <w:r w:rsidR="000C4A0D">
        <w:rPr>
          <w:i/>
          <w:color w:val="1F497D" w:themeColor="text2"/>
        </w:rPr>
        <w:t>2</w:t>
      </w:r>
      <w:r w:rsidR="00736BBD">
        <w:t>.</w:t>
      </w:r>
    </w:p>
    <w:p w:rsidR="0041703E" w:rsidRDefault="000672A3" w:rsidP="00A15EF3">
      <w:pPr>
        <w:pStyle w:val="Listenabsatz"/>
      </w:pPr>
      <w:r>
        <w:t>Speichere das Ergebnis</w:t>
      </w:r>
      <w:r w:rsidR="00B545B4">
        <w:t xml:space="preserve"> es in </w:t>
      </w:r>
      <w:proofErr w:type="spellStart"/>
      <w:r w:rsidR="00B545B4">
        <w:rPr>
          <w:i/>
          <w:color w:val="1F497D" w:themeColor="text2"/>
        </w:rPr>
        <w:t>temp</w:t>
      </w:r>
      <w:proofErr w:type="spellEnd"/>
      <w:r>
        <w:rPr>
          <w:i/>
          <w:color w:val="1F497D" w:themeColor="text2"/>
        </w:rPr>
        <w:t xml:space="preserve"> </w:t>
      </w:r>
      <w:proofErr w:type="spellStart"/>
      <w:r>
        <w:t>un</w:t>
      </w:r>
      <w:proofErr w:type="spellEnd"/>
      <w:r>
        <w:t xml:space="preserve"> gehe zu Schritt 2</w:t>
      </w:r>
      <w:r w:rsidR="00335B3C">
        <w:t>.</w:t>
      </w:r>
    </w:p>
    <w:p w:rsidR="00736BBD" w:rsidRDefault="00736BBD" w:rsidP="00911814">
      <w:pPr>
        <w:pStyle w:val="Listenabsatz"/>
        <w:numPr>
          <w:ilvl w:val="0"/>
          <w:numId w:val="2"/>
        </w:numPr>
        <w:ind w:left="720"/>
      </w:pPr>
      <w:r>
        <w:t>Maximum ermitteln</w:t>
      </w:r>
    </w:p>
    <w:p w:rsidR="00312E4A" w:rsidRDefault="00B545B4" w:rsidP="00EC4A54">
      <w:pPr>
        <w:pStyle w:val="Listenabsatz"/>
      </w:pPr>
      <w:r>
        <w:t xml:space="preserve">Ermittele das Maximum von </w:t>
      </w:r>
      <w:proofErr w:type="spellStart"/>
      <w:r>
        <w:rPr>
          <w:i/>
          <w:color w:val="1F497D" w:themeColor="text2"/>
        </w:rPr>
        <w:t>temp</w:t>
      </w:r>
      <w:proofErr w:type="spellEnd"/>
      <w:r>
        <w:rPr>
          <w:i/>
        </w:rPr>
        <w:t xml:space="preserve"> und</w:t>
      </w:r>
      <w:r w:rsidR="00EC4A54">
        <w:t xml:space="preserve"> </w:t>
      </w:r>
      <w:proofErr w:type="spellStart"/>
      <w:r w:rsidR="009E054A" w:rsidRPr="009E054A">
        <w:rPr>
          <w:i/>
          <w:color w:val="1F497D" w:themeColor="text2"/>
        </w:rPr>
        <w:t>third</w:t>
      </w:r>
      <w:proofErr w:type="spellEnd"/>
      <w:r w:rsidR="009E054A" w:rsidRPr="009E054A">
        <w:rPr>
          <w:i/>
          <w:color w:val="1F497D" w:themeColor="text2"/>
        </w:rPr>
        <w:t xml:space="preserve"> </w:t>
      </w:r>
      <w:r w:rsidR="00E91D3A">
        <w:t xml:space="preserve">via </w:t>
      </w:r>
      <w:r w:rsidR="00E91D3A" w:rsidRPr="00E91D3A">
        <w:rPr>
          <w:i/>
          <w:color w:val="1F497D" w:themeColor="text2"/>
        </w:rPr>
        <w:t>Max</w:t>
      </w:r>
      <w:r w:rsidR="000C4A0D">
        <w:rPr>
          <w:i/>
          <w:color w:val="1F497D" w:themeColor="text2"/>
        </w:rPr>
        <w:t>2</w:t>
      </w:r>
      <w:r w:rsidR="00736BBD">
        <w:t>.</w:t>
      </w:r>
      <w:r w:rsidR="00EA50F9" w:rsidRPr="00EA50F9">
        <w:t xml:space="preserve"> </w:t>
      </w:r>
    </w:p>
    <w:p w:rsidR="000672A3" w:rsidRDefault="000672A3" w:rsidP="00EC4A54">
      <w:pPr>
        <w:pStyle w:val="Listenabsatz"/>
      </w:pPr>
      <w:r>
        <w:t>Gibt das ermittelte Maximum zurück.</w:t>
      </w:r>
    </w:p>
    <w:p w:rsidR="00FF7B52" w:rsidRDefault="00FF7B52" w:rsidP="00FF7B52"/>
    <w:p w:rsidR="00FF7B52" w:rsidRDefault="00FF7B52" w:rsidP="00FF7B52">
      <w:r>
        <w:t>In diesem Fall ist ersichtlich, das beim Wiederverwenden von Max2 lediglich nur eine Zeile Code benötigt wird um den Algorithmus zu realisieren, wobei bei Max3a eine Codeverdoppelung stattfindet.</w:t>
      </w:r>
    </w:p>
    <w:p w:rsidR="00761D11" w:rsidRDefault="00761D11" w:rsidP="00DA35EA">
      <w:pPr>
        <w:pStyle w:val="berschrift2"/>
      </w:pPr>
      <w:bookmarkStart w:id="5" w:name="_Toc369249494"/>
      <w:r>
        <w:t>Source</w:t>
      </w:r>
      <w:bookmarkEnd w:id="5"/>
    </w:p>
    <w:p w:rsidR="00761D11" w:rsidRDefault="00761D11" w:rsidP="00761D11">
      <w:r>
        <w:t xml:space="preserve">Folgend ist der Source des Programms </w:t>
      </w:r>
      <w:proofErr w:type="spellStart"/>
      <w:r>
        <w:t>MaximumRetriever</w:t>
      </w:r>
      <w:proofErr w:type="spellEnd"/>
      <w:r>
        <w:t xml:space="preserve"> angeführt.</w:t>
      </w:r>
    </w:p>
    <w:p w:rsidR="002E4EBF" w:rsidRPr="00D83E77"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D83E77">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This program contains three functions which are used</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to get the maximum of several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Contained functions: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1. Max2(first, second: INTEGER): INTEGER;</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Gets the maximum of two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2. Max3a(first, second, third: INTEGER): INTEGER;</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Gets the maximum of three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3. Max3b(first, second, third: INTEGER): INTEGER;</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Gets the maximum of three numbers by reusing the function 'Max3a'.</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00800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b/>
          <w:bCs/>
          <w:color w:val="0000FF"/>
          <w:sz w:val="16"/>
          <w:szCs w:val="16"/>
          <w:lang w:val="en-US" w:eastAsia="de-AT"/>
        </w:rPr>
        <w:t>PROGRAM</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MaximumRetriever</w:t>
      </w:r>
      <w:r w:rsidRPr="00D83E77">
        <w:rPr>
          <w:rFonts w:ascii="Courier New" w:eastAsia="Times New Roman" w:hAnsi="Courier New" w:cs="Courier New"/>
          <w:b/>
          <w:bCs/>
          <w:color w:val="00008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Function which gets the maximum of two numbers.</w:t>
      </w:r>
    </w:p>
    <w:p w:rsidR="002E4EBF" w:rsidRPr="00D83E77"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@param first: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first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second:</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second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@return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maximum of the two given numbers</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FUNCTION</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Max2</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000000"/>
          <w:sz w:val="16"/>
          <w:szCs w:val="16"/>
          <w:lang w:val="en-US" w:eastAsia="de-AT"/>
        </w:rPr>
        <w:t>first</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BEGIN</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IF</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first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&gt;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second</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THEN</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Max2</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first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ELSE</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Max2</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END</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Function which gets the maximum of three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first: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lastRenderedPageBreak/>
        <w:t xml:space="preserve">                the first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second: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second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third: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third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@return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maximum of the three given numbers</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FUNCTION</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000000"/>
          <w:sz w:val="16"/>
          <w:szCs w:val="16"/>
          <w:lang w:val="en-US" w:eastAsia="de-AT"/>
        </w:rPr>
        <w:t>first</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third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VAR</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temp</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BEGIN</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Copy result of the first comparison to 'temp' which represents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maximum of the first two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This result gets later compared to 'third' to get the maximum of 'temp' and 'third'.</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IF</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first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&gt;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THEN</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temp</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first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ELSE</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temp</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IF</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temp</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&gt;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third</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THEN</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temp</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ELSE</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third</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END</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Function which gets the maximum of three numbers, by reusing the function Max3a.</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first: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first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second: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second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w:t>
      </w:r>
      <w:proofErr w:type="spellStart"/>
      <w:r w:rsidRPr="002E4EBF">
        <w:rPr>
          <w:rFonts w:ascii="Courier New" w:eastAsia="Times New Roman" w:hAnsi="Courier New" w:cs="Courier New"/>
          <w:color w:val="008000"/>
          <w:sz w:val="16"/>
          <w:szCs w:val="16"/>
          <w:lang w:val="en-US" w:eastAsia="de-AT"/>
        </w:rPr>
        <w:t>param</w:t>
      </w:r>
      <w:proofErr w:type="spellEnd"/>
      <w:r w:rsidRPr="002E4EBF">
        <w:rPr>
          <w:rFonts w:ascii="Courier New" w:eastAsia="Times New Roman" w:hAnsi="Courier New" w:cs="Courier New"/>
          <w:color w:val="008000"/>
          <w:sz w:val="16"/>
          <w:szCs w:val="16"/>
          <w:lang w:val="en-US" w:eastAsia="de-AT"/>
        </w:rPr>
        <w:t xml:space="preserve"> third: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third number for the maximum retrieval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@return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the maximum of the three given numbers</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@see</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Max2(first, second: INTEGER): INTEGER</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Function which gets the maximum of two numbers</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FF"/>
          <w:sz w:val="16"/>
          <w:szCs w:val="16"/>
          <w:lang w:val="en-US" w:eastAsia="de-AT"/>
        </w:rPr>
        <w:t>FUNCTION</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Max3b</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000000"/>
          <w:sz w:val="16"/>
          <w:szCs w:val="16"/>
          <w:lang w:val="en-US" w:eastAsia="de-AT"/>
        </w:rPr>
        <w:t>first</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third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INTEGER</w:t>
      </w:r>
      <w:r w:rsidRPr="002E4EBF">
        <w:rPr>
          <w:rFonts w:ascii="Courier New" w:eastAsia="Times New Roman" w:hAnsi="Courier New" w:cs="Courier New"/>
          <w:b/>
          <w:bCs/>
          <w:color w:val="00008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BEGIN</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Max3b</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Max2</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000000"/>
          <w:sz w:val="16"/>
          <w:szCs w:val="16"/>
          <w:lang w:val="en-US" w:eastAsia="de-AT"/>
        </w:rPr>
        <w:t>Max2</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000000"/>
          <w:sz w:val="16"/>
          <w:szCs w:val="16"/>
          <w:lang w:val="en-US" w:eastAsia="de-AT"/>
        </w:rPr>
        <w:t>first</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second</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third</w:t>
      </w:r>
      <w:r w:rsidRPr="002E4EBF">
        <w:rPr>
          <w:rFonts w:ascii="Courier New" w:eastAsia="Times New Roman" w:hAnsi="Courier New" w:cs="Courier New"/>
          <w:b/>
          <w:bCs/>
          <w:color w:val="00008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END</w:t>
      </w:r>
      <w:r w:rsidRPr="00D83E77">
        <w:rPr>
          <w:rFonts w:ascii="Courier New" w:eastAsia="Times New Roman" w:hAnsi="Courier New" w:cs="Courier New"/>
          <w:b/>
          <w:bCs/>
          <w:color w:val="00008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p>
    <w:p w:rsidR="002E4EBF" w:rsidRPr="00D83E77"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b/>
          <w:bCs/>
          <w:color w:val="0000FF"/>
          <w:sz w:val="16"/>
          <w:szCs w:val="16"/>
          <w:lang w:val="en-US" w:eastAsia="de-AT"/>
        </w:rPr>
        <w:t>BEGIN</w:t>
      </w:r>
    </w:p>
    <w:p w:rsidR="002E4EBF" w:rsidRPr="00D83E77"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2E4EBF" w:rsidRPr="00D83E77"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D83E77">
        <w:rPr>
          <w:rFonts w:ascii="Courier New" w:eastAsia="Times New Roman" w:hAnsi="Courier New" w:cs="Courier New"/>
          <w:color w:val="008000"/>
          <w:sz w:val="16"/>
          <w:szCs w:val="16"/>
          <w:lang w:val="en-US" w:eastAsia="de-AT"/>
        </w:rPr>
        <w:t xml:space="preserve">    Tests for function Max2</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D83E77">
        <w:rPr>
          <w:rFonts w:ascii="Courier New" w:eastAsia="Times New Roman" w:hAnsi="Courier New" w:cs="Courier New"/>
          <w:color w:val="008000"/>
          <w:sz w:val="16"/>
          <w:szCs w:val="16"/>
          <w:lang w:val="en-US" w:eastAsia="de-AT"/>
        </w:rPr>
        <w:t xml:space="preserve">  </w:t>
      </w:r>
      <w:r w:rsidRPr="002E4EBF">
        <w:rPr>
          <w:rFonts w:ascii="Courier New" w:eastAsia="Times New Roman" w:hAnsi="Courier New" w:cs="Courier New"/>
          <w:color w:val="00800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'1. </w:t>
      </w:r>
      <w:r w:rsidRPr="002E4EBF">
        <w:rPr>
          <w:rFonts w:ascii="Courier New" w:eastAsia="Times New Roman" w:hAnsi="Courier New" w:cs="Courier New"/>
          <w:color w:val="808080"/>
          <w:sz w:val="16"/>
          <w:szCs w:val="16"/>
          <w:lang w:val="en-US" w:eastAsia="de-AT"/>
        </w:rPr>
        <w:t>Test for Max2: first: 10 / second: 13'</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Max2</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13</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Max2: first: 13 / second: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Max2</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13</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'3. Test for Max2: first: 10 / second: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Max2</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'3. Test for Max2: first: -10 / second: -20'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Max2</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20</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Tests for function Max3a</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eastAsia="de-AT"/>
        </w:rPr>
        <w:t xml:space="preserve">  </w:t>
      </w:r>
      <w:r w:rsidRPr="00D83E77">
        <w:rPr>
          <w:rFonts w:ascii="Courier New" w:eastAsia="Times New Roman" w:hAnsi="Courier New" w:cs="Courier New"/>
          <w:color w:val="000000"/>
          <w:sz w:val="16"/>
          <w:szCs w:val="16"/>
          <w:lang w:eastAsia="de-AT"/>
        </w:rPr>
        <w:t>WriteLn</w:t>
      </w:r>
      <w:r w:rsidRPr="00D83E77">
        <w:rPr>
          <w:rFonts w:ascii="Courier New" w:eastAsia="Times New Roman" w:hAnsi="Courier New" w:cs="Courier New"/>
          <w:b/>
          <w:bCs/>
          <w:color w:val="000080"/>
          <w:sz w:val="16"/>
          <w:szCs w:val="16"/>
          <w:lang w:eastAsia="de-AT"/>
        </w:rPr>
        <w:t>(</w:t>
      </w:r>
      <w:r w:rsidRPr="00D83E77">
        <w:rPr>
          <w:rFonts w:ascii="Courier New" w:eastAsia="Times New Roman" w:hAnsi="Courier New" w:cs="Courier New"/>
          <w:color w:val="808080"/>
          <w:sz w:val="16"/>
          <w:szCs w:val="16"/>
          <w:lang w:eastAsia="de-AT"/>
        </w:rPr>
        <w:t xml:space="preserve">'1. </w:t>
      </w:r>
      <w:r w:rsidRPr="002E4EBF">
        <w:rPr>
          <w:rFonts w:ascii="Courier New" w:eastAsia="Times New Roman" w:hAnsi="Courier New" w:cs="Courier New"/>
          <w:color w:val="808080"/>
          <w:sz w:val="16"/>
          <w:szCs w:val="16"/>
          <w:lang w:val="en-US" w:eastAsia="de-AT"/>
        </w:rPr>
        <w:t>Test for Max3a: first: 10 / second: 13 / third: 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'Maximum: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13</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'3. Test for Max3a: first: 4 / second: 10 / third: 13'</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'Maximum: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4</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13</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lastRenderedPageBreak/>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Max3a: first: 10 / second: 10 / third: 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'Maximum: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Max3a: first: 10 / second: 10 / third: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'Maximum: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Max3a: first: -10 / second: -3 / third: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'Maximum: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0000"/>
          <w:sz w:val="16"/>
          <w:szCs w:val="16"/>
          <w:lang w:val="en-US" w:eastAsia="de-AT"/>
        </w:rPr>
        <w:t>Max3a</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3</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FF8000"/>
          <w:sz w:val="16"/>
          <w:szCs w:val="16"/>
          <w:lang w:val="en-US" w:eastAsia="de-AT"/>
        </w:rPr>
        <w:t>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808080"/>
          <w:sz w:val="16"/>
          <w:szCs w:val="16"/>
          <w:lang w:val="en-US" w:eastAsia="de-AT"/>
        </w:rPr>
        <w:t xml:space="preserve">  </w:t>
      </w:r>
      <w:r w:rsidRPr="002E4EBF">
        <w:rPr>
          <w:rFonts w:ascii="Courier New" w:eastAsia="Times New Roman" w:hAnsi="Courier New" w:cs="Courier New"/>
          <w:color w:val="00800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008000"/>
          <w:sz w:val="16"/>
          <w:szCs w:val="16"/>
          <w:lang w:val="en-US" w:eastAsia="de-AT"/>
        </w:rPr>
      </w:pPr>
      <w:r w:rsidRPr="002E4EBF">
        <w:rPr>
          <w:rFonts w:ascii="Courier New" w:eastAsia="Times New Roman" w:hAnsi="Courier New" w:cs="Courier New"/>
          <w:color w:val="008000"/>
          <w:sz w:val="16"/>
          <w:szCs w:val="16"/>
          <w:lang w:val="en-US" w:eastAsia="de-AT"/>
        </w:rPr>
        <w:t xml:space="preserve">    Tests for function Max3b</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008000"/>
          <w:sz w:val="16"/>
          <w:szCs w:val="16"/>
          <w:lang w:val="en-US" w:eastAsia="de-AT"/>
        </w:rPr>
        <w:t xml:space="preserve">  }</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'1. </w:t>
      </w:r>
      <w:r w:rsidRPr="002E4EBF">
        <w:rPr>
          <w:rFonts w:ascii="Courier New" w:eastAsia="Times New Roman" w:hAnsi="Courier New" w:cs="Courier New"/>
          <w:color w:val="808080"/>
          <w:sz w:val="16"/>
          <w:szCs w:val="16"/>
          <w:lang w:val="en-US" w:eastAsia="de-AT"/>
        </w:rPr>
        <w:t>Test for Max3b: first: 10 / second: 13 / third: 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Max3b</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13</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4</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'3. Test for Max3b: first: 4 / second: 10 / third: 13'</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Max3b</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4</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13</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Max3b: first: 10 / second: 10 / third: 4'</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Max3b</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4</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Max3b: first: 10 / second: 10 / third: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Max3b</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val="en-US"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val="en-US" w:eastAsia="de-AT"/>
        </w:rPr>
        <w:t>WriteLn</w:t>
      </w:r>
      <w:proofErr w:type="spellEnd"/>
      <w:r w:rsidRPr="002E4EBF">
        <w:rPr>
          <w:rFonts w:ascii="Courier New" w:eastAsia="Times New Roman" w:hAnsi="Courier New" w:cs="Courier New"/>
          <w:b/>
          <w:bCs/>
          <w:color w:val="000080"/>
          <w:sz w:val="16"/>
          <w:szCs w:val="16"/>
          <w:lang w:val="en-US" w:eastAsia="de-AT"/>
        </w:rPr>
        <w:t>(</w:t>
      </w:r>
      <w:r w:rsidRPr="002E4EBF">
        <w:rPr>
          <w:rFonts w:ascii="Courier New" w:eastAsia="Times New Roman" w:hAnsi="Courier New" w:cs="Courier New"/>
          <w:color w:val="808080"/>
          <w:sz w:val="16"/>
          <w:szCs w:val="16"/>
          <w:lang w:val="en-US" w:eastAsia="de-AT"/>
        </w:rPr>
        <w:t>'2. Test for Max3b: first: -10 / second: -3 / third: -10'</w:t>
      </w:r>
      <w:r w:rsidRPr="002E4EBF">
        <w:rPr>
          <w:rFonts w:ascii="Courier New" w:eastAsia="Times New Roman" w:hAnsi="Courier New" w:cs="Courier New"/>
          <w:b/>
          <w:bCs/>
          <w:color w:val="000080"/>
          <w:sz w:val="16"/>
          <w:szCs w:val="16"/>
          <w:lang w:val="en-US"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val="en-US"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'Maximum: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color w:val="000000"/>
          <w:sz w:val="16"/>
          <w:szCs w:val="16"/>
          <w:lang w:eastAsia="de-AT"/>
        </w:rPr>
        <w:t>Max3b</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3</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FF8000"/>
          <w:sz w:val="16"/>
          <w:szCs w:val="16"/>
          <w:lang w:eastAsia="de-AT"/>
        </w:rPr>
        <w:t>10</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Courier New" w:eastAsia="Times New Roman" w:hAnsi="Courier New" w:cs="Courier New"/>
          <w:color w:val="808080"/>
          <w:sz w:val="16"/>
          <w:szCs w:val="16"/>
          <w:lang w:eastAsia="de-AT"/>
        </w:rPr>
      </w:pPr>
      <w:r w:rsidRPr="002E4EBF">
        <w:rPr>
          <w:rFonts w:ascii="Courier New" w:eastAsia="Times New Roman" w:hAnsi="Courier New" w:cs="Courier New"/>
          <w:color w:val="808080"/>
          <w:sz w:val="16"/>
          <w:szCs w:val="16"/>
          <w:lang w:eastAsia="de-AT"/>
        </w:rPr>
        <w:t xml:space="preserve">  </w:t>
      </w:r>
      <w:proofErr w:type="spellStart"/>
      <w:r w:rsidRPr="002E4EBF">
        <w:rPr>
          <w:rFonts w:ascii="Courier New" w:eastAsia="Times New Roman" w:hAnsi="Courier New" w:cs="Courier New"/>
          <w:color w:val="000000"/>
          <w:sz w:val="16"/>
          <w:szCs w:val="16"/>
          <w:lang w:eastAsia="de-AT"/>
        </w:rPr>
        <w:t>WriteLn</w:t>
      </w:r>
      <w:proofErr w:type="spellEnd"/>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w:t>
      </w:r>
      <w:r w:rsidRPr="002E4EBF">
        <w:rPr>
          <w:rFonts w:ascii="Courier New" w:eastAsia="Times New Roman" w:hAnsi="Courier New" w:cs="Courier New"/>
          <w:b/>
          <w:bCs/>
          <w:color w:val="000080"/>
          <w:sz w:val="16"/>
          <w:szCs w:val="16"/>
          <w:lang w:eastAsia="de-AT"/>
        </w:rPr>
        <w:t>);</w:t>
      </w:r>
    </w:p>
    <w:p w:rsidR="002E4EBF" w:rsidRPr="002E4EBF" w:rsidRDefault="002E4EBF" w:rsidP="002E4EBF">
      <w:pPr>
        <w:shd w:val="clear" w:color="auto" w:fill="FFFFFF"/>
        <w:spacing w:line="240" w:lineRule="auto"/>
        <w:rPr>
          <w:rFonts w:ascii="Times New Roman" w:eastAsia="Times New Roman" w:hAnsi="Times New Roman" w:cs="Times New Roman"/>
          <w:sz w:val="16"/>
          <w:szCs w:val="16"/>
          <w:lang w:eastAsia="de-AT"/>
        </w:rPr>
      </w:pPr>
      <w:r w:rsidRPr="002E4EBF">
        <w:rPr>
          <w:rFonts w:ascii="Courier New" w:eastAsia="Times New Roman" w:hAnsi="Courier New" w:cs="Courier New"/>
          <w:b/>
          <w:bCs/>
          <w:color w:val="0000FF"/>
          <w:sz w:val="16"/>
          <w:szCs w:val="16"/>
          <w:lang w:eastAsia="de-AT"/>
        </w:rPr>
        <w:t>END</w:t>
      </w:r>
      <w:r w:rsidRPr="002E4EBF">
        <w:rPr>
          <w:rFonts w:ascii="Courier New" w:eastAsia="Times New Roman" w:hAnsi="Courier New" w:cs="Courier New"/>
          <w:b/>
          <w:bCs/>
          <w:color w:val="000080"/>
          <w:sz w:val="16"/>
          <w:szCs w:val="16"/>
          <w:lang w:eastAsia="de-AT"/>
        </w:rPr>
        <w:t>.</w:t>
      </w:r>
      <w:r w:rsidRPr="002E4EBF">
        <w:rPr>
          <w:rFonts w:ascii="Courier New" w:eastAsia="Times New Roman" w:hAnsi="Courier New" w:cs="Courier New"/>
          <w:color w:val="808080"/>
          <w:sz w:val="16"/>
          <w:szCs w:val="16"/>
          <w:lang w:eastAsia="de-AT"/>
        </w:rPr>
        <w:t xml:space="preserve"> </w:t>
      </w:r>
    </w:p>
    <w:p w:rsidR="00207EE5" w:rsidRDefault="00207EE5" w:rsidP="00207EE5">
      <w:pPr>
        <w:pStyle w:val="berschrift2"/>
        <w:numPr>
          <w:ilvl w:val="0"/>
          <w:numId w:val="0"/>
        </w:numPr>
        <w:ind w:left="576"/>
      </w:pPr>
    </w:p>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207EE5" w:rsidRDefault="00207EE5" w:rsidP="00207EE5"/>
    <w:p w:rsidR="0007295D" w:rsidRDefault="0007295D" w:rsidP="00207EE5"/>
    <w:p w:rsidR="0007295D" w:rsidRDefault="0007295D" w:rsidP="00207EE5"/>
    <w:p w:rsidR="0007295D" w:rsidRDefault="0007295D" w:rsidP="00207EE5"/>
    <w:p w:rsidR="00DA35EA" w:rsidRDefault="00DA35EA" w:rsidP="00DA35EA">
      <w:pPr>
        <w:pStyle w:val="berschrift2"/>
      </w:pPr>
      <w:bookmarkStart w:id="6" w:name="_Toc369249495"/>
      <w:r>
        <w:lastRenderedPageBreak/>
        <w:t>Tests</w:t>
      </w:r>
      <w:bookmarkEnd w:id="6"/>
    </w:p>
    <w:p w:rsidR="001D681A" w:rsidRDefault="002155AF" w:rsidP="00E30AA0">
      <w:r>
        <w:t xml:space="preserve">Folgend sind die Tests der implementierten </w:t>
      </w:r>
      <w:r w:rsidR="003F6B7A">
        <w:t xml:space="preserve">Algorithmen </w:t>
      </w:r>
      <w:r w:rsidR="004E04B1">
        <w:t xml:space="preserve">von </w:t>
      </w:r>
      <w:r w:rsidR="00312E4A">
        <w:t>Ma</w:t>
      </w:r>
      <w:r w:rsidR="004E04B1">
        <w:t>x2, Max3a und Max3b</w:t>
      </w:r>
      <w:r w:rsidR="004E04B1" w:rsidRPr="004E04B1">
        <w:t xml:space="preserve"> </w:t>
      </w:r>
      <w:r w:rsidR="004E04B1">
        <w:t>beschrieben</w:t>
      </w:r>
      <w:r>
        <w:t>.</w:t>
      </w:r>
      <w:r w:rsidR="003F6B7A">
        <w:t xml:space="preserve"> </w:t>
      </w:r>
      <w:r w:rsidR="001D681A">
        <w:t xml:space="preserve">Ein Test für einen 'Range Overflow' oder 'Invalid </w:t>
      </w:r>
      <w:proofErr w:type="spellStart"/>
      <w:r w:rsidR="004E04B1">
        <w:t>N</w:t>
      </w:r>
      <w:r w:rsidR="001D681A">
        <w:t>umber</w:t>
      </w:r>
      <w:proofErr w:type="spellEnd"/>
      <w:r w:rsidR="001D681A">
        <w:t xml:space="preserve"> </w:t>
      </w:r>
      <w:r w:rsidR="004E04B1">
        <w:t>F</w:t>
      </w:r>
      <w:r w:rsidR="001D681A">
        <w:t xml:space="preserve">ormat' konnte hier nicht getestet werden, </w:t>
      </w:r>
      <w:r w:rsidR="003F6B7A">
        <w:t xml:space="preserve">da keine Benutzereingaben erfolgen können und bereits zur Kompilierungszeit der Code für die Tests evaluiert wird und bereits hier sich das Programm bei einer Werteüberschreitung oder ungültigen </w:t>
      </w:r>
      <w:r w:rsidR="00DC1AE7">
        <w:t>Werteangaben</w:t>
      </w:r>
      <w:r w:rsidR="003F6B7A">
        <w:t xml:space="preserve"> nicht kompilieren lässt</w:t>
      </w:r>
      <w:r w:rsidR="001D681A">
        <w:t>.</w:t>
      </w:r>
    </w:p>
    <w:p w:rsidR="007474FB" w:rsidRPr="00093BDD" w:rsidRDefault="002F0D89" w:rsidP="002155AF">
      <w:pPr>
        <w:rPr>
          <w:b/>
          <w:u w:val="single"/>
        </w:rPr>
      </w:pPr>
      <w:r w:rsidRPr="00DD5450">
        <w:rPr>
          <w:u w:val="single"/>
        </w:rPr>
        <w:t>Testszenarien</w:t>
      </w:r>
      <w:r w:rsidR="00E30AA0" w:rsidRPr="00093BDD">
        <w:rPr>
          <w:b/>
          <w:u w:val="single"/>
        </w:rPr>
        <w:t>:</w:t>
      </w:r>
    </w:p>
    <w:p w:rsidR="00E30AA0" w:rsidRDefault="00E30AA0" w:rsidP="00911814">
      <w:pPr>
        <w:pStyle w:val="Listenabsatz"/>
        <w:numPr>
          <w:ilvl w:val="0"/>
          <w:numId w:val="4"/>
        </w:numPr>
      </w:pPr>
      <w:r>
        <w:t xml:space="preserve">Einige </w:t>
      </w:r>
      <w:r w:rsidRPr="00E30AA0">
        <w:t xml:space="preserve">Permutationen </w:t>
      </w:r>
      <w:r>
        <w:t xml:space="preserve">der </w:t>
      </w:r>
      <w:r w:rsidR="00093BDD">
        <w:t>Eingangs</w:t>
      </w:r>
      <w:r w:rsidR="008C2F0B">
        <w:t>werte</w:t>
      </w:r>
    </w:p>
    <w:p w:rsidR="00E30AA0" w:rsidRDefault="00E30AA0" w:rsidP="00911814">
      <w:pPr>
        <w:pStyle w:val="Listenabsatz"/>
        <w:numPr>
          <w:ilvl w:val="0"/>
          <w:numId w:val="4"/>
        </w:numPr>
      </w:pPr>
      <w:r>
        <w:t xml:space="preserve">Gleiche Werte </w:t>
      </w:r>
      <w:r w:rsidR="00093BDD">
        <w:t>für die Eingangs</w:t>
      </w:r>
      <w:r w:rsidR="008C2F0B">
        <w:t>werte</w:t>
      </w:r>
    </w:p>
    <w:p w:rsidR="00CD3E9F" w:rsidRDefault="00093BDD" w:rsidP="00CD3E9F">
      <w:pPr>
        <w:pStyle w:val="Listenabsatz"/>
        <w:numPr>
          <w:ilvl w:val="0"/>
          <w:numId w:val="4"/>
        </w:numPr>
      </w:pPr>
      <w:r>
        <w:t>Negative Zahlenwerte für die Eingangs</w:t>
      </w:r>
      <w:r w:rsidR="008C2F0B">
        <w:t>werte</w:t>
      </w:r>
    </w:p>
    <w:p w:rsidR="00222429" w:rsidRPr="00CD3E9F" w:rsidRDefault="00222429" w:rsidP="00CD3E9F">
      <w:pPr>
        <w:rPr>
          <w:b/>
        </w:rPr>
      </w:pPr>
      <w:r w:rsidRPr="00CD3E9F">
        <w:rPr>
          <w:b/>
        </w:rPr>
        <w:t>Permutationen der Eingangswerte</w:t>
      </w:r>
      <w:r w:rsidR="00496072">
        <w:rPr>
          <w:b/>
        </w:rPr>
        <w:t>:</w:t>
      </w:r>
    </w:p>
    <w:p w:rsidR="00222429" w:rsidRDefault="005910FF" w:rsidP="00222429">
      <w:r>
        <w:t>Folgend werden</w:t>
      </w:r>
      <w:r w:rsidR="00222429">
        <w:t xml:space="preserve"> die Funktion</w:t>
      </w:r>
      <w:r>
        <w:t>en</w:t>
      </w:r>
      <w:r w:rsidR="00222429">
        <w:t xml:space="preserve"> Max2</w:t>
      </w:r>
      <w:r w:rsidR="008F1A77">
        <w:t>, Max3a und</w:t>
      </w:r>
      <w:r w:rsidR="001468FC">
        <w:t xml:space="preserve"> Max3b</w:t>
      </w:r>
      <w:r w:rsidR="00222429">
        <w:t xml:space="preserve"> mit Permutationen der</w:t>
      </w:r>
      <w:r>
        <w:t xml:space="preserve"> </w:t>
      </w:r>
      <w:r w:rsidR="00DD5450">
        <w:t>Eingangswerte</w:t>
      </w:r>
      <w:r>
        <w:t xml:space="preserve"> getestet, um</w:t>
      </w:r>
      <w:r w:rsidR="00222429">
        <w:t xml:space="preserve"> herauszufinden ob die Reihenfolge der </w:t>
      </w:r>
      <w:r>
        <w:t>Zahlenwerte für die Funktion</w:t>
      </w:r>
      <w:r w:rsidR="008F1A77">
        <w:t>alitäten</w:t>
      </w:r>
      <w:r>
        <w:t xml:space="preserve"> der</w:t>
      </w:r>
      <w:r w:rsidR="00222429">
        <w:t xml:space="preserve"> Algorithm</w:t>
      </w:r>
      <w:r>
        <w:t>en</w:t>
      </w:r>
      <w:r w:rsidR="00222429">
        <w:t xml:space="preserve"> eine Rolle spielt.</w:t>
      </w:r>
    </w:p>
    <w:p w:rsidR="001468FC" w:rsidRDefault="001468FC" w:rsidP="00911814">
      <w:pPr>
        <w:pStyle w:val="Listenabsatz"/>
        <w:numPr>
          <w:ilvl w:val="0"/>
          <w:numId w:val="5"/>
        </w:numPr>
      </w:pPr>
      <w:r>
        <w:t>Max2</w:t>
      </w:r>
    </w:p>
    <w:p w:rsidR="00222429" w:rsidRDefault="00222429" w:rsidP="00873E47">
      <w:r>
        <w:rPr>
          <w:noProof/>
          <w:lang w:eastAsia="de-AT"/>
        </w:rPr>
        <w:drawing>
          <wp:inline distT="0" distB="0" distL="0" distR="0">
            <wp:extent cx="2158295" cy="720000"/>
            <wp:effectExtent l="19050" t="0" r="0" b="0"/>
            <wp:docPr id="5" name="Grafik 4" descr="test_max2_per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2_permutation.PNG"/>
                    <pic:cNvPicPr/>
                  </pic:nvPicPr>
                  <pic:blipFill>
                    <a:blip r:embed="rId11" cstate="print"/>
                    <a:stretch>
                      <a:fillRect/>
                    </a:stretch>
                  </pic:blipFill>
                  <pic:spPr>
                    <a:xfrm>
                      <a:off x="0" y="0"/>
                      <a:ext cx="2158295" cy="720000"/>
                    </a:xfrm>
                    <a:prstGeom prst="rect">
                      <a:avLst/>
                    </a:prstGeom>
                  </pic:spPr>
                </pic:pic>
              </a:graphicData>
            </a:graphic>
          </wp:inline>
        </w:drawing>
      </w:r>
    </w:p>
    <w:p w:rsidR="001468FC" w:rsidRDefault="001468FC" w:rsidP="00911814">
      <w:pPr>
        <w:pStyle w:val="Listenabsatz"/>
        <w:numPr>
          <w:ilvl w:val="0"/>
          <w:numId w:val="5"/>
        </w:numPr>
      </w:pPr>
      <w:r>
        <w:t>Max3a</w:t>
      </w:r>
    </w:p>
    <w:p w:rsidR="001468FC" w:rsidRDefault="001468FC" w:rsidP="00873E47">
      <w:r>
        <w:rPr>
          <w:noProof/>
          <w:lang w:eastAsia="de-AT"/>
        </w:rPr>
        <w:drawing>
          <wp:inline distT="0" distB="0" distL="0" distR="0">
            <wp:extent cx="2845335" cy="720000"/>
            <wp:effectExtent l="19050" t="0" r="0" b="0"/>
            <wp:docPr id="9" name="Grafik 8" descr="test_max3a_per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a_permutation.PNG"/>
                    <pic:cNvPicPr/>
                  </pic:nvPicPr>
                  <pic:blipFill>
                    <a:blip r:embed="rId12" cstate="print"/>
                    <a:stretch>
                      <a:fillRect/>
                    </a:stretch>
                  </pic:blipFill>
                  <pic:spPr>
                    <a:xfrm>
                      <a:off x="0" y="0"/>
                      <a:ext cx="2845335" cy="720000"/>
                    </a:xfrm>
                    <a:prstGeom prst="rect">
                      <a:avLst/>
                    </a:prstGeom>
                  </pic:spPr>
                </pic:pic>
              </a:graphicData>
            </a:graphic>
          </wp:inline>
        </w:drawing>
      </w:r>
    </w:p>
    <w:p w:rsidR="001468FC" w:rsidRDefault="001468FC" w:rsidP="00911814">
      <w:pPr>
        <w:pStyle w:val="Listenabsatz"/>
        <w:numPr>
          <w:ilvl w:val="0"/>
          <w:numId w:val="5"/>
        </w:numPr>
      </w:pPr>
      <w:r>
        <w:t>Max3b</w:t>
      </w:r>
    </w:p>
    <w:p w:rsidR="001468FC" w:rsidRDefault="001468FC" w:rsidP="00873E47">
      <w:r>
        <w:rPr>
          <w:noProof/>
          <w:lang w:eastAsia="de-AT"/>
        </w:rPr>
        <w:drawing>
          <wp:inline distT="0" distB="0" distL="0" distR="0">
            <wp:extent cx="2915302" cy="720000"/>
            <wp:effectExtent l="19050" t="0" r="0" b="0"/>
            <wp:docPr id="10" name="Grafik 9" descr="test_max3b_per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b_permutation.PNG"/>
                    <pic:cNvPicPr/>
                  </pic:nvPicPr>
                  <pic:blipFill>
                    <a:blip r:embed="rId13" cstate="print"/>
                    <a:stretch>
                      <a:fillRect/>
                    </a:stretch>
                  </pic:blipFill>
                  <pic:spPr>
                    <a:xfrm>
                      <a:off x="0" y="0"/>
                      <a:ext cx="2915302" cy="720000"/>
                    </a:xfrm>
                    <a:prstGeom prst="rect">
                      <a:avLst/>
                    </a:prstGeom>
                  </pic:spPr>
                </pic:pic>
              </a:graphicData>
            </a:graphic>
          </wp:inline>
        </w:drawing>
      </w:r>
    </w:p>
    <w:p w:rsidR="00CD3E9F" w:rsidRDefault="00222429" w:rsidP="00CD3E9F">
      <w:r>
        <w:t>Wie zu erwarten spielt die Reihe</w:t>
      </w:r>
      <w:r w:rsidR="001468FC">
        <w:t xml:space="preserve">nfolge der Eingangswerte für die Algorithmen </w:t>
      </w:r>
      <w:r>
        <w:t>keine Rolle.</w:t>
      </w:r>
    </w:p>
    <w:p w:rsidR="008F1A77" w:rsidRDefault="008F1A77" w:rsidP="00CD3E9F"/>
    <w:p w:rsidR="00222429" w:rsidRPr="00CD3E9F" w:rsidRDefault="00222429" w:rsidP="00CD3E9F">
      <w:pPr>
        <w:rPr>
          <w:b/>
        </w:rPr>
      </w:pPr>
      <w:r w:rsidRPr="00CD3E9F">
        <w:rPr>
          <w:b/>
        </w:rPr>
        <w:t xml:space="preserve">Gleiche Werte der </w:t>
      </w:r>
      <w:r w:rsidR="00481D30" w:rsidRPr="00CD3E9F">
        <w:rPr>
          <w:b/>
        </w:rPr>
        <w:t>Eingangs</w:t>
      </w:r>
      <w:r w:rsidR="000F7843" w:rsidRPr="00CD3E9F">
        <w:rPr>
          <w:b/>
        </w:rPr>
        <w:t>parameter</w:t>
      </w:r>
      <w:r w:rsidR="00496072">
        <w:rPr>
          <w:b/>
        </w:rPr>
        <w:t>:</w:t>
      </w:r>
    </w:p>
    <w:p w:rsidR="00222429" w:rsidRDefault="005910FF" w:rsidP="00222429">
      <w:r>
        <w:t>Folgend we</w:t>
      </w:r>
      <w:r w:rsidR="00222429">
        <w:t>rd</w:t>
      </w:r>
      <w:r>
        <w:t>en</w:t>
      </w:r>
      <w:r w:rsidR="00222429">
        <w:t xml:space="preserve"> die Funktion</w:t>
      </w:r>
      <w:r>
        <w:t>en</w:t>
      </w:r>
      <w:r w:rsidR="00222429">
        <w:t xml:space="preserve"> Max2</w:t>
      </w:r>
      <w:r w:rsidR="008F1A77">
        <w:t>, Max3a und</w:t>
      </w:r>
      <w:r w:rsidR="001468FC">
        <w:t xml:space="preserve"> Max3b</w:t>
      </w:r>
      <w:r w:rsidR="00222429">
        <w:t xml:space="preserve"> mit gleichen Zahlenwerten der </w:t>
      </w:r>
      <w:r w:rsidR="009C60E7">
        <w:t>Eingangswerte</w:t>
      </w:r>
      <w:r w:rsidR="00222429">
        <w:t xml:space="preserve"> getestet.</w:t>
      </w:r>
    </w:p>
    <w:p w:rsidR="00352579" w:rsidRDefault="00352579" w:rsidP="00911814">
      <w:pPr>
        <w:pStyle w:val="Listenabsatz"/>
        <w:numPr>
          <w:ilvl w:val="0"/>
          <w:numId w:val="6"/>
        </w:numPr>
      </w:pPr>
      <w:r>
        <w:t>Max2</w:t>
      </w:r>
    </w:p>
    <w:p w:rsidR="000570C8" w:rsidRDefault="000570C8" w:rsidP="00873E47">
      <w:r>
        <w:rPr>
          <w:noProof/>
          <w:lang w:eastAsia="de-AT"/>
        </w:rPr>
        <w:drawing>
          <wp:inline distT="0" distB="0" distL="0" distR="0">
            <wp:extent cx="2656242" cy="468000"/>
            <wp:effectExtent l="19050" t="0" r="0" b="0"/>
            <wp:docPr id="6" name="Grafik 5" descr="test_max2_sam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2_same_value.PNG"/>
                    <pic:cNvPicPr/>
                  </pic:nvPicPr>
                  <pic:blipFill>
                    <a:blip r:embed="rId14" cstate="print"/>
                    <a:stretch>
                      <a:fillRect/>
                    </a:stretch>
                  </pic:blipFill>
                  <pic:spPr>
                    <a:xfrm>
                      <a:off x="0" y="0"/>
                      <a:ext cx="2656242" cy="468000"/>
                    </a:xfrm>
                    <a:prstGeom prst="rect">
                      <a:avLst/>
                    </a:prstGeom>
                  </pic:spPr>
                </pic:pic>
              </a:graphicData>
            </a:graphic>
          </wp:inline>
        </w:drawing>
      </w:r>
    </w:p>
    <w:p w:rsidR="00352579" w:rsidRDefault="00352579" w:rsidP="00911814">
      <w:pPr>
        <w:pStyle w:val="Listenabsatz"/>
        <w:numPr>
          <w:ilvl w:val="0"/>
          <w:numId w:val="6"/>
        </w:numPr>
      </w:pPr>
      <w:r>
        <w:lastRenderedPageBreak/>
        <w:t>Max3a</w:t>
      </w:r>
    </w:p>
    <w:p w:rsidR="00352579" w:rsidRDefault="00352579" w:rsidP="00873E47">
      <w:r>
        <w:rPr>
          <w:noProof/>
          <w:lang w:eastAsia="de-AT"/>
        </w:rPr>
        <w:drawing>
          <wp:inline distT="0" distB="0" distL="0" distR="0">
            <wp:extent cx="2521485" cy="468000"/>
            <wp:effectExtent l="19050" t="0" r="0" b="0"/>
            <wp:docPr id="11" name="Grafik 10" descr="test_max3a_sam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a_same_value.PNG"/>
                    <pic:cNvPicPr/>
                  </pic:nvPicPr>
                  <pic:blipFill>
                    <a:blip r:embed="rId15" cstate="print"/>
                    <a:stretch>
                      <a:fillRect/>
                    </a:stretch>
                  </pic:blipFill>
                  <pic:spPr>
                    <a:xfrm>
                      <a:off x="0" y="0"/>
                      <a:ext cx="2521485" cy="468000"/>
                    </a:xfrm>
                    <a:prstGeom prst="rect">
                      <a:avLst/>
                    </a:prstGeom>
                  </pic:spPr>
                </pic:pic>
              </a:graphicData>
            </a:graphic>
          </wp:inline>
        </w:drawing>
      </w:r>
    </w:p>
    <w:p w:rsidR="00352579" w:rsidRDefault="00352579" w:rsidP="00911814">
      <w:pPr>
        <w:pStyle w:val="Listenabsatz"/>
        <w:numPr>
          <w:ilvl w:val="0"/>
          <w:numId w:val="6"/>
        </w:numPr>
      </w:pPr>
      <w:r>
        <w:t>Max3b</w:t>
      </w:r>
    </w:p>
    <w:p w:rsidR="00352579" w:rsidRDefault="00352579" w:rsidP="00873E47">
      <w:r>
        <w:rPr>
          <w:noProof/>
          <w:lang w:eastAsia="de-AT"/>
        </w:rPr>
        <w:drawing>
          <wp:inline distT="0" distB="0" distL="0" distR="0">
            <wp:extent cx="2951732" cy="720000"/>
            <wp:effectExtent l="19050" t="0" r="1018" b="0"/>
            <wp:docPr id="12" name="Grafik 11" descr="test_max3b_sam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b_same_value.PNG"/>
                    <pic:cNvPicPr/>
                  </pic:nvPicPr>
                  <pic:blipFill>
                    <a:blip r:embed="rId16" cstate="print"/>
                    <a:stretch>
                      <a:fillRect/>
                    </a:stretch>
                  </pic:blipFill>
                  <pic:spPr>
                    <a:xfrm>
                      <a:off x="0" y="0"/>
                      <a:ext cx="2951732" cy="720000"/>
                    </a:xfrm>
                    <a:prstGeom prst="rect">
                      <a:avLst/>
                    </a:prstGeom>
                  </pic:spPr>
                </pic:pic>
              </a:graphicData>
            </a:graphic>
          </wp:inline>
        </w:drawing>
      </w:r>
    </w:p>
    <w:p w:rsidR="00CD3E9F" w:rsidRDefault="000570C8" w:rsidP="00222429">
      <w:r>
        <w:t xml:space="preserve">Auch hier wird das richtige Maximum ausgegeben, wobei anzumerken ist, dass das Maximum bei gleichen Werten immer über die </w:t>
      </w:r>
      <w:r w:rsidR="00023A57">
        <w:t xml:space="preserve">letze geprüfte Zahl </w:t>
      </w:r>
      <w:r w:rsidR="00D73164">
        <w:t>ausgegeben wird.</w:t>
      </w:r>
    </w:p>
    <w:p w:rsidR="00077013" w:rsidRDefault="00077013" w:rsidP="00222429"/>
    <w:p w:rsidR="0042048C" w:rsidRPr="00CD3E9F" w:rsidRDefault="0042048C" w:rsidP="00CD3E9F">
      <w:pPr>
        <w:rPr>
          <w:b/>
        </w:rPr>
      </w:pPr>
      <w:r w:rsidRPr="00CD3E9F">
        <w:rPr>
          <w:b/>
        </w:rPr>
        <w:t>Negative Zahlen</w:t>
      </w:r>
      <w:r w:rsidR="00481D30" w:rsidRPr="00CD3E9F">
        <w:rPr>
          <w:b/>
        </w:rPr>
        <w:t xml:space="preserve"> als Eingan</w:t>
      </w:r>
      <w:r w:rsidR="00680B68" w:rsidRPr="00CD3E9F">
        <w:rPr>
          <w:b/>
        </w:rPr>
        <w:t>g</w:t>
      </w:r>
      <w:r w:rsidR="00481D30" w:rsidRPr="00CD3E9F">
        <w:rPr>
          <w:b/>
        </w:rPr>
        <w:t>swerte</w:t>
      </w:r>
      <w:r w:rsidR="00496072">
        <w:rPr>
          <w:b/>
        </w:rPr>
        <w:t>:</w:t>
      </w:r>
    </w:p>
    <w:p w:rsidR="0042048C" w:rsidRPr="0042048C" w:rsidRDefault="0042048C" w:rsidP="0042048C">
      <w:r>
        <w:t>Folgend w</w:t>
      </w:r>
      <w:r w:rsidR="00B828E7">
        <w:t>erden</w:t>
      </w:r>
      <w:r>
        <w:t xml:space="preserve"> die Funktion</w:t>
      </w:r>
      <w:r w:rsidR="00B828E7">
        <w:t>en</w:t>
      </w:r>
      <w:r>
        <w:t xml:space="preserve"> Max2</w:t>
      </w:r>
      <w:r w:rsidR="00C024A2">
        <w:t>, Max3a und</w:t>
      </w:r>
      <w:r w:rsidR="001468FC">
        <w:t xml:space="preserve"> Max3b</w:t>
      </w:r>
      <w:r>
        <w:t xml:space="preserve"> mit negativen </w:t>
      </w:r>
      <w:r w:rsidR="00B828E7">
        <w:t>Eingangsw</w:t>
      </w:r>
      <w:r>
        <w:t>erten getestet.</w:t>
      </w:r>
    </w:p>
    <w:p w:rsidR="0042048C" w:rsidRDefault="00DE20B0" w:rsidP="00911814">
      <w:pPr>
        <w:pStyle w:val="Listenabsatz"/>
        <w:numPr>
          <w:ilvl w:val="0"/>
          <w:numId w:val="7"/>
        </w:numPr>
      </w:pPr>
      <w:r>
        <w:t>Max2</w:t>
      </w:r>
    </w:p>
    <w:p w:rsidR="00DE20B0" w:rsidRDefault="00DE20B0" w:rsidP="00873E47">
      <w:r>
        <w:rPr>
          <w:noProof/>
          <w:lang w:eastAsia="de-AT"/>
        </w:rPr>
        <w:drawing>
          <wp:inline distT="0" distB="0" distL="0" distR="0">
            <wp:extent cx="2711629" cy="468000"/>
            <wp:effectExtent l="19050" t="0" r="0" b="0"/>
            <wp:docPr id="13" name="Grafik 12" descr="test_max2_negativ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2_negativ_value.PNG"/>
                    <pic:cNvPicPr/>
                  </pic:nvPicPr>
                  <pic:blipFill>
                    <a:blip r:embed="rId17" cstate="print"/>
                    <a:stretch>
                      <a:fillRect/>
                    </a:stretch>
                  </pic:blipFill>
                  <pic:spPr>
                    <a:xfrm>
                      <a:off x="0" y="0"/>
                      <a:ext cx="2711629" cy="468000"/>
                    </a:xfrm>
                    <a:prstGeom prst="rect">
                      <a:avLst/>
                    </a:prstGeom>
                  </pic:spPr>
                </pic:pic>
              </a:graphicData>
            </a:graphic>
          </wp:inline>
        </w:drawing>
      </w:r>
    </w:p>
    <w:p w:rsidR="00DE20B0" w:rsidRDefault="00DE20B0" w:rsidP="00911814">
      <w:pPr>
        <w:pStyle w:val="Listenabsatz"/>
        <w:numPr>
          <w:ilvl w:val="0"/>
          <w:numId w:val="7"/>
        </w:numPr>
      </w:pPr>
      <w:r>
        <w:t>Max3a</w:t>
      </w:r>
    </w:p>
    <w:p w:rsidR="00DE20B0" w:rsidRDefault="00DE20B0" w:rsidP="00873E47">
      <w:r>
        <w:rPr>
          <w:noProof/>
          <w:lang w:eastAsia="de-AT"/>
        </w:rPr>
        <w:drawing>
          <wp:inline distT="0" distB="0" distL="0" distR="0">
            <wp:extent cx="3453509" cy="468000"/>
            <wp:effectExtent l="19050" t="0" r="0" b="0"/>
            <wp:docPr id="14" name="Grafik 13" descr="test_max3a_negativ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a_negativ_value.PNG"/>
                    <pic:cNvPicPr/>
                  </pic:nvPicPr>
                  <pic:blipFill>
                    <a:blip r:embed="rId18" cstate="print"/>
                    <a:stretch>
                      <a:fillRect/>
                    </a:stretch>
                  </pic:blipFill>
                  <pic:spPr>
                    <a:xfrm>
                      <a:off x="0" y="0"/>
                      <a:ext cx="3453509" cy="468000"/>
                    </a:xfrm>
                    <a:prstGeom prst="rect">
                      <a:avLst/>
                    </a:prstGeom>
                  </pic:spPr>
                </pic:pic>
              </a:graphicData>
            </a:graphic>
          </wp:inline>
        </w:drawing>
      </w:r>
    </w:p>
    <w:p w:rsidR="00DE20B0" w:rsidRDefault="00DE20B0" w:rsidP="00911814">
      <w:pPr>
        <w:pStyle w:val="Listenabsatz"/>
        <w:numPr>
          <w:ilvl w:val="0"/>
          <w:numId w:val="7"/>
        </w:numPr>
      </w:pPr>
      <w:r>
        <w:t>Max3b</w:t>
      </w:r>
    </w:p>
    <w:p w:rsidR="00DE20B0" w:rsidRDefault="00DE20B0" w:rsidP="00873E47">
      <w:r>
        <w:rPr>
          <w:noProof/>
          <w:lang w:eastAsia="de-AT"/>
        </w:rPr>
        <w:drawing>
          <wp:inline distT="0" distB="0" distL="0" distR="0">
            <wp:extent cx="3331527" cy="468000"/>
            <wp:effectExtent l="19050" t="0" r="2223" b="0"/>
            <wp:docPr id="15" name="Grafik 14" descr="test_max3b_negativ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ax3b_negativ_value.PNG"/>
                    <pic:cNvPicPr/>
                  </pic:nvPicPr>
                  <pic:blipFill>
                    <a:blip r:embed="rId19" cstate="print"/>
                    <a:stretch>
                      <a:fillRect/>
                    </a:stretch>
                  </pic:blipFill>
                  <pic:spPr>
                    <a:xfrm>
                      <a:off x="0" y="0"/>
                      <a:ext cx="3331527" cy="468000"/>
                    </a:xfrm>
                    <a:prstGeom prst="rect">
                      <a:avLst/>
                    </a:prstGeom>
                  </pic:spPr>
                </pic:pic>
              </a:graphicData>
            </a:graphic>
          </wp:inline>
        </w:drawing>
      </w:r>
    </w:p>
    <w:p w:rsidR="00961DD6" w:rsidRPr="00961DD6" w:rsidRDefault="00481D30" w:rsidP="00961DD6">
      <w:r>
        <w:t xml:space="preserve">Es wird auch </w:t>
      </w:r>
      <w:r w:rsidR="00DE20B0">
        <w:t>bei negativen Eingabewerten</w:t>
      </w:r>
      <w:r>
        <w:t xml:space="preserve"> </w:t>
      </w:r>
      <w:r w:rsidR="00DE20B0">
        <w:t xml:space="preserve">das korrekte Maximum </w:t>
      </w:r>
      <w:r>
        <w:t>zurückgegeben</w:t>
      </w:r>
      <w:r w:rsidR="0042048C">
        <w:t>.</w:t>
      </w:r>
    </w:p>
    <w:p w:rsidR="009318E4" w:rsidRDefault="00854350" w:rsidP="00E06B1D">
      <w:pPr>
        <w:pStyle w:val="berschrift1"/>
      </w:pPr>
      <w:r>
        <w:lastRenderedPageBreak/>
        <w:tab/>
      </w:r>
      <w:bookmarkStart w:id="7" w:name="_Toc369249496"/>
      <w:proofErr w:type="spellStart"/>
      <w:r w:rsidR="00A3728F">
        <w:t>B</w:t>
      </w:r>
      <w:r w:rsidR="00167945">
        <w:t>i</w:t>
      </w:r>
      <w:r w:rsidR="00A3728F">
        <w:t>nomialCalculator</w:t>
      </w:r>
      <w:bookmarkEnd w:id="7"/>
      <w:proofErr w:type="spellEnd"/>
    </w:p>
    <w:p w:rsidR="00A3728F" w:rsidRDefault="00900B31" w:rsidP="00A3728F">
      <w:r>
        <w:t xml:space="preserve">Folgend ist die Dokumentation der Aufgabe 2 </w:t>
      </w:r>
      <w:r w:rsidR="00BB7884">
        <w:t>angeführt</w:t>
      </w:r>
      <w:r>
        <w:t>.</w:t>
      </w:r>
      <w:r w:rsidR="0076580E">
        <w:t xml:space="preserve"> Hierbei soll die </w:t>
      </w:r>
      <w:proofErr w:type="spellStart"/>
      <w:r w:rsidR="0076580E">
        <w:t>binomiale</w:t>
      </w:r>
      <w:proofErr w:type="spellEnd"/>
      <w:r w:rsidR="0076580E">
        <w:t xml:space="preserve"> Formel (a + b)^2 über die Grenzen </w:t>
      </w:r>
      <w:proofErr w:type="spellStart"/>
      <w:r w:rsidR="0076580E">
        <w:t>minA</w:t>
      </w:r>
      <w:proofErr w:type="spellEnd"/>
      <w:r w:rsidR="0076580E">
        <w:t xml:space="preserve"> &lt;= a &lt;= </w:t>
      </w:r>
      <w:proofErr w:type="spellStart"/>
      <w:r w:rsidR="0076580E">
        <w:t>maxA</w:t>
      </w:r>
      <w:proofErr w:type="spellEnd"/>
      <w:r w:rsidR="0076580E">
        <w:t xml:space="preserve"> und 1 &lt;= b &lt;= 10 berechnet werden und die Ergebnisse in einer Tabelle ausgegeben werden.</w:t>
      </w:r>
    </w:p>
    <w:p w:rsidR="00900B31" w:rsidRDefault="00900B31" w:rsidP="00900B31">
      <w:pPr>
        <w:pStyle w:val="berschrift2"/>
      </w:pPr>
      <w:bookmarkStart w:id="8" w:name="_Toc369249497"/>
      <w:r>
        <w:t>Lösungsidee</w:t>
      </w:r>
      <w:bookmarkEnd w:id="8"/>
    </w:p>
    <w:p w:rsidR="00152376" w:rsidRDefault="00900B31" w:rsidP="00152376">
      <w:r>
        <w:t xml:space="preserve">Folgend ist die Lösungsidee der Aufgabe 2 </w:t>
      </w:r>
      <w:r w:rsidR="00DB1982">
        <w:t>beschrieben</w:t>
      </w:r>
      <w:r>
        <w:t>.</w:t>
      </w:r>
      <w:r w:rsidR="004E50C1">
        <w:t xml:space="preserve"> Dieses Mal wurde auf eine Prosa verzichtet</w:t>
      </w:r>
      <w:r w:rsidR="00602D8E">
        <w:t>, da diese hier zu umfangreich werden würde. E</w:t>
      </w:r>
      <w:r w:rsidR="004E50C1">
        <w:t>s sei auf die Ablaufdiagramme und die Dokumentation im Source verwiesen.</w:t>
      </w:r>
      <w:r w:rsidR="002001D0">
        <w:t xml:space="preserve"> Ablaufdiagrame werden </w:t>
      </w:r>
      <w:r w:rsidR="0081631D">
        <w:t>auf</w:t>
      </w:r>
      <w:r w:rsidR="002001D0">
        <w:t xml:space="preserve"> die drei wichtigsten Funktionen beschränkt:</w:t>
      </w:r>
    </w:p>
    <w:p w:rsidR="002001D0" w:rsidRDefault="002001D0" w:rsidP="00911814">
      <w:pPr>
        <w:pStyle w:val="Listenabsatz"/>
        <w:numPr>
          <w:ilvl w:val="0"/>
          <w:numId w:val="8"/>
        </w:numPr>
      </w:pPr>
      <w:r>
        <w:t>Power</w:t>
      </w:r>
    </w:p>
    <w:p w:rsidR="002001D0" w:rsidRDefault="002001D0" w:rsidP="00911814">
      <w:pPr>
        <w:pStyle w:val="Listenabsatz"/>
        <w:numPr>
          <w:ilvl w:val="0"/>
          <w:numId w:val="8"/>
        </w:numPr>
      </w:pPr>
      <w:proofErr w:type="spellStart"/>
      <w:r>
        <w:t>CalcBinomial</w:t>
      </w:r>
      <w:proofErr w:type="spellEnd"/>
    </w:p>
    <w:p w:rsidR="002001D0" w:rsidRDefault="002001D0" w:rsidP="00911814">
      <w:pPr>
        <w:pStyle w:val="Listenabsatz"/>
        <w:numPr>
          <w:ilvl w:val="0"/>
          <w:numId w:val="8"/>
        </w:numPr>
      </w:pPr>
      <w:proofErr w:type="spellStart"/>
      <w:r>
        <w:t>DisplayBFTable</w:t>
      </w:r>
      <w:proofErr w:type="spellEnd"/>
    </w:p>
    <w:p w:rsidR="007F3197" w:rsidRDefault="007F3197" w:rsidP="006107AE"/>
    <w:p w:rsidR="006107AE" w:rsidRPr="006107AE" w:rsidRDefault="006107AE" w:rsidP="006107AE">
      <w:r>
        <w:t xml:space="preserve">Folgend sind die implementierten </w:t>
      </w:r>
      <w:r w:rsidR="00557992">
        <w:t xml:space="preserve">Subalgorithmen </w:t>
      </w:r>
      <w:r>
        <w:t>beschrieben, die für die Realisierung des Algorithmus der Aufgabe 2 verwendet werden.</w:t>
      </w:r>
    </w:p>
    <w:p w:rsidR="00900B31" w:rsidRDefault="0084371D" w:rsidP="00900B31">
      <w:pPr>
        <w:rPr>
          <w:u w:val="single"/>
        </w:rPr>
      </w:pPr>
      <w:r>
        <w:rPr>
          <w:u w:val="single"/>
        </w:rPr>
        <w:t>Funktionen:</w:t>
      </w:r>
    </w:p>
    <w:p w:rsidR="0084371D" w:rsidRPr="00167945" w:rsidRDefault="0084371D" w:rsidP="00911814">
      <w:pPr>
        <w:pStyle w:val="Listenabsatz"/>
        <w:numPr>
          <w:ilvl w:val="0"/>
          <w:numId w:val="3"/>
        </w:numPr>
        <w:rPr>
          <w:i/>
          <w:color w:val="1F497D" w:themeColor="text2"/>
        </w:rPr>
      </w:pPr>
      <w:proofErr w:type="spellStart"/>
      <w:r w:rsidRPr="00167945">
        <w:rPr>
          <w:i/>
          <w:color w:val="1F497D" w:themeColor="text2"/>
        </w:rPr>
        <w:t>ToString</w:t>
      </w:r>
      <w:proofErr w:type="spellEnd"/>
      <w:r w:rsidRPr="00167945">
        <w:rPr>
          <w:i/>
          <w:color w:val="1F497D" w:themeColor="text2"/>
        </w:rPr>
        <w:t>(</w:t>
      </w:r>
      <w:proofErr w:type="spellStart"/>
      <w:r w:rsidRPr="00167945">
        <w:rPr>
          <w:i/>
          <w:color w:val="1F497D" w:themeColor="text2"/>
        </w:rPr>
        <w:t>value</w:t>
      </w:r>
      <w:proofErr w:type="spellEnd"/>
      <w:r w:rsidRPr="00167945">
        <w:rPr>
          <w:i/>
          <w:color w:val="1F497D" w:themeColor="text2"/>
        </w:rPr>
        <w:t>: INTEGER): STRING</w:t>
      </w:r>
      <w:r w:rsidR="00167945">
        <w:rPr>
          <w:i/>
          <w:color w:val="1F497D" w:themeColor="text2"/>
        </w:rPr>
        <w:t>;</w:t>
      </w:r>
    </w:p>
    <w:p w:rsidR="0084371D" w:rsidRDefault="0084371D" w:rsidP="0084371D">
      <w:pPr>
        <w:pStyle w:val="Listenabsatz"/>
      </w:pPr>
      <w:r>
        <w:t>Konvertiert ein Integer zu seiner String Repräsentation.</w:t>
      </w:r>
    </w:p>
    <w:p w:rsidR="0084371D" w:rsidRPr="00167945" w:rsidRDefault="0084371D" w:rsidP="00911814">
      <w:pPr>
        <w:pStyle w:val="Listenabsatz"/>
        <w:numPr>
          <w:ilvl w:val="0"/>
          <w:numId w:val="3"/>
        </w:numPr>
        <w:rPr>
          <w:i/>
          <w:color w:val="1F497D" w:themeColor="text2"/>
          <w:lang w:val="en-US"/>
        </w:rPr>
      </w:pPr>
      <w:proofErr w:type="spellStart"/>
      <w:r w:rsidRPr="00167945">
        <w:rPr>
          <w:i/>
          <w:color w:val="1F497D" w:themeColor="text2"/>
          <w:lang w:val="en-US"/>
        </w:rPr>
        <w:t>RepeatString</w:t>
      </w:r>
      <w:proofErr w:type="spellEnd"/>
      <w:r w:rsidRPr="00167945">
        <w:rPr>
          <w:i/>
          <w:color w:val="1F497D" w:themeColor="text2"/>
          <w:lang w:val="en-US"/>
        </w:rPr>
        <w:t xml:space="preserve">(value: STRING; count: INTEGER): </w:t>
      </w:r>
      <w:r w:rsidR="00017C11" w:rsidRPr="00167945">
        <w:rPr>
          <w:i/>
          <w:color w:val="1F497D" w:themeColor="text2"/>
          <w:lang w:val="en-US"/>
        </w:rPr>
        <w:t>STRING</w:t>
      </w:r>
      <w:r w:rsidR="00167945">
        <w:rPr>
          <w:i/>
          <w:color w:val="1F497D" w:themeColor="text2"/>
          <w:lang w:val="en-US"/>
        </w:rPr>
        <w:t>;</w:t>
      </w:r>
    </w:p>
    <w:p w:rsidR="001A1CB0" w:rsidRDefault="001A1CB0" w:rsidP="001A1CB0">
      <w:pPr>
        <w:pStyle w:val="Listenabsatz"/>
      </w:pPr>
      <w:r w:rsidRPr="001A1CB0">
        <w:t xml:space="preserve">Erstellt einen String </w:t>
      </w:r>
      <w:r w:rsidR="00917F30">
        <w:t>mit der</w:t>
      </w:r>
      <w:r>
        <w:t xml:space="preserve"> </w:t>
      </w:r>
      <w:proofErr w:type="spellStart"/>
      <w:r w:rsidRPr="001A1CB0">
        <w:rPr>
          <w:i/>
          <w:color w:val="1F497D" w:themeColor="text2"/>
        </w:rPr>
        <w:t>count</w:t>
      </w:r>
      <w:proofErr w:type="spellEnd"/>
      <w:r>
        <w:t xml:space="preserve"> mal </w:t>
      </w:r>
      <w:r w:rsidR="00917F30">
        <w:t xml:space="preserve">Wiederholung von </w:t>
      </w:r>
      <w:proofErr w:type="spellStart"/>
      <w:r w:rsidR="00917F30" w:rsidRPr="00917F30">
        <w:rPr>
          <w:i/>
          <w:color w:val="1F497D" w:themeColor="text2"/>
        </w:rPr>
        <w:t>value</w:t>
      </w:r>
      <w:proofErr w:type="spellEnd"/>
      <w:r>
        <w:t>.</w:t>
      </w:r>
    </w:p>
    <w:p w:rsidR="00917F30" w:rsidRDefault="00917F30" w:rsidP="001A1CB0">
      <w:pPr>
        <w:pStyle w:val="Listenabsatz"/>
      </w:pPr>
      <w:r>
        <w:t>Für das Erstellen de</w:t>
      </w:r>
      <w:r w:rsidR="00821575">
        <w:t>s</w:t>
      </w:r>
      <w:r>
        <w:t xml:space="preserve"> Begrenzer</w:t>
      </w:r>
      <w:r w:rsidR="00821575">
        <w:t>s</w:t>
      </w:r>
      <w:r>
        <w:t xml:space="preserve"> zwischen Tabellenkopf und Tabelleninhalt und für die Erweiterung  der Tabellenspalten Texte um das Design der Tabelle zu realisieren.</w:t>
      </w:r>
    </w:p>
    <w:p w:rsidR="0057184E" w:rsidRPr="00167945" w:rsidRDefault="00017C11" w:rsidP="00911814">
      <w:pPr>
        <w:pStyle w:val="Listenabsatz"/>
        <w:numPr>
          <w:ilvl w:val="0"/>
          <w:numId w:val="3"/>
        </w:numPr>
        <w:rPr>
          <w:i/>
          <w:color w:val="1F497D" w:themeColor="text2"/>
          <w:lang w:val="en-US"/>
        </w:rPr>
      </w:pPr>
      <w:proofErr w:type="spellStart"/>
      <w:r w:rsidRPr="00167945">
        <w:rPr>
          <w:i/>
          <w:color w:val="1F497D" w:themeColor="text2"/>
          <w:lang w:val="en-US"/>
        </w:rPr>
        <w:t>EnhanceStringLength</w:t>
      </w:r>
      <w:proofErr w:type="spellEnd"/>
      <w:r w:rsidRPr="00167945">
        <w:rPr>
          <w:i/>
          <w:color w:val="1F497D" w:themeColor="text2"/>
          <w:lang w:val="en-US"/>
        </w:rPr>
        <w:t>(value: STRING; width: INTEGER): STRING</w:t>
      </w:r>
      <w:r w:rsidR="00167945">
        <w:rPr>
          <w:i/>
          <w:color w:val="1F497D" w:themeColor="text2"/>
          <w:lang w:val="en-US"/>
        </w:rPr>
        <w:t>;</w:t>
      </w:r>
    </w:p>
    <w:p w:rsidR="00017C11" w:rsidRDefault="00017C11" w:rsidP="00017C11">
      <w:pPr>
        <w:pStyle w:val="Listenabsatz"/>
      </w:pPr>
      <w:r>
        <w:t xml:space="preserve">Füllt einen String mit Leerzeichen auf </w:t>
      </w:r>
      <w:r w:rsidRPr="00017C11">
        <w:t xml:space="preserve">bis </w:t>
      </w:r>
      <w:r>
        <w:t>d</w:t>
      </w:r>
      <w:r w:rsidRPr="00017C11">
        <w:t>e</w:t>
      </w:r>
      <w:r>
        <w:t>r String die definierte Länge aufweist.</w:t>
      </w:r>
    </w:p>
    <w:p w:rsidR="0049003B" w:rsidRDefault="0049003B" w:rsidP="00017C11">
      <w:pPr>
        <w:pStyle w:val="Listenabsatz"/>
      </w:pPr>
      <w:r>
        <w:t xml:space="preserve">Verwendet </w:t>
      </w:r>
      <w:proofErr w:type="spellStart"/>
      <w:r w:rsidRPr="0049003B">
        <w:rPr>
          <w:i/>
          <w:color w:val="1F497D" w:themeColor="text2"/>
        </w:rPr>
        <w:t>RepeatString</w:t>
      </w:r>
      <w:proofErr w:type="spellEnd"/>
      <w:r w:rsidR="00853B66">
        <w:rPr>
          <w:i/>
          <w:color w:val="1F497D" w:themeColor="text2"/>
        </w:rPr>
        <w:t xml:space="preserve"> </w:t>
      </w:r>
      <w:r w:rsidR="00853B66">
        <w:t>um Leerzeichen an den String anzufügen</w:t>
      </w:r>
      <w:r>
        <w:t>.</w:t>
      </w:r>
    </w:p>
    <w:p w:rsidR="006437F5" w:rsidRPr="00167945" w:rsidRDefault="006437F5" w:rsidP="00911814">
      <w:pPr>
        <w:pStyle w:val="Listenabsatz"/>
        <w:numPr>
          <w:ilvl w:val="0"/>
          <w:numId w:val="3"/>
        </w:numPr>
        <w:rPr>
          <w:i/>
          <w:color w:val="1F497D" w:themeColor="text2"/>
          <w:lang w:val="en-US"/>
        </w:rPr>
      </w:pPr>
      <w:proofErr w:type="spellStart"/>
      <w:r w:rsidRPr="00167945">
        <w:rPr>
          <w:i/>
          <w:color w:val="1F497D" w:themeColor="text2"/>
          <w:lang w:val="en-US"/>
        </w:rPr>
        <w:t>GetMaximumOfTwo</w:t>
      </w:r>
      <w:proofErr w:type="spellEnd"/>
      <w:r w:rsidRPr="00167945">
        <w:rPr>
          <w:i/>
          <w:color w:val="1F497D" w:themeColor="text2"/>
          <w:lang w:val="en-US"/>
        </w:rPr>
        <w:t>(first, second: INTEGER): INTEGER</w:t>
      </w:r>
      <w:r w:rsidR="00167945">
        <w:rPr>
          <w:i/>
          <w:color w:val="1F497D" w:themeColor="text2"/>
          <w:lang w:val="en-US"/>
        </w:rPr>
        <w:t>;</w:t>
      </w:r>
    </w:p>
    <w:p w:rsidR="006437F5" w:rsidRDefault="006437F5" w:rsidP="006437F5">
      <w:pPr>
        <w:pStyle w:val="Listenabsatz"/>
      </w:pPr>
      <w:r>
        <w:t>Ermi</w:t>
      </w:r>
      <w:r w:rsidR="001E1DFC">
        <w:t>tt</w:t>
      </w:r>
      <w:r>
        <w:t xml:space="preserve">elt das Maximum zwischen zwei Zahlen. Wird verwendet für das Ermitteln der </w:t>
      </w:r>
      <w:r w:rsidR="001E1DFC">
        <w:t>maximalen L</w:t>
      </w:r>
      <w:r>
        <w:t>änge der enthaltenen Spaltentexte.</w:t>
      </w:r>
    </w:p>
    <w:p w:rsidR="00D17605" w:rsidRPr="00167945" w:rsidRDefault="00D17605" w:rsidP="00911814">
      <w:pPr>
        <w:pStyle w:val="Listenabsatz"/>
        <w:numPr>
          <w:ilvl w:val="0"/>
          <w:numId w:val="3"/>
        </w:numPr>
        <w:rPr>
          <w:i/>
          <w:color w:val="1F497D" w:themeColor="text2"/>
          <w:lang w:val="en-US"/>
        </w:rPr>
      </w:pPr>
      <w:r w:rsidRPr="00167945">
        <w:rPr>
          <w:i/>
          <w:color w:val="1F497D" w:themeColor="text2"/>
          <w:lang w:val="en-US"/>
        </w:rPr>
        <w:t>Power(value, n: INTEGER): INTEGER;</w:t>
      </w:r>
    </w:p>
    <w:p w:rsidR="00D17605" w:rsidRDefault="00D17605" w:rsidP="00D17605">
      <w:pPr>
        <w:pStyle w:val="Listenabsatz"/>
      </w:pPr>
      <w:r w:rsidRPr="00D17605">
        <w:t xml:space="preserve">Potenziert </w:t>
      </w:r>
      <w:proofErr w:type="spellStart"/>
      <w:r w:rsidRPr="00D17605">
        <w:rPr>
          <w:i/>
          <w:color w:val="1F497D" w:themeColor="text2"/>
        </w:rPr>
        <w:t>value</w:t>
      </w:r>
      <w:proofErr w:type="spellEnd"/>
      <w:r w:rsidRPr="00D17605">
        <w:rPr>
          <w:i/>
          <w:color w:val="1F497D" w:themeColor="text2"/>
        </w:rPr>
        <w:t xml:space="preserve"> </w:t>
      </w:r>
      <w:r w:rsidRPr="00D17605">
        <w:t>so oft w</w:t>
      </w:r>
      <w:r>
        <w:t xml:space="preserve">ie von </w:t>
      </w:r>
      <w:r w:rsidRPr="00D17605">
        <w:rPr>
          <w:i/>
          <w:color w:val="1F497D" w:themeColor="text2"/>
        </w:rPr>
        <w:t>n</w:t>
      </w:r>
      <w:r>
        <w:t xml:space="preserve"> vorgegeben.</w:t>
      </w:r>
    </w:p>
    <w:p w:rsidR="00CB0D1C" w:rsidRPr="00167945" w:rsidRDefault="00CB0D1C" w:rsidP="00911814">
      <w:pPr>
        <w:pStyle w:val="Listenabsatz"/>
        <w:numPr>
          <w:ilvl w:val="0"/>
          <w:numId w:val="3"/>
        </w:numPr>
        <w:rPr>
          <w:i/>
          <w:color w:val="1F497D" w:themeColor="text2"/>
          <w:lang w:val="en-US"/>
        </w:rPr>
      </w:pPr>
      <w:proofErr w:type="spellStart"/>
      <w:r w:rsidRPr="00167945">
        <w:rPr>
          <w:i/>
          <w:color w:val="1F497D" w:themeColor="text2"/>
          <w:lang w:val="en-US"/>
        </w:rPr>
        <w:t>CalcBinomial</w:t>
      </w:r>
      <w:proofErr w:type="spellEnd"/>
      <w:r w:rsidRPr="00167945">
        <w:rPr>
          <w:i/>
          <w:color w:val="1F497D" w:themeColor="text2"/>
          <w:lang w:val="en-US"/>
        </w:rPr>
        <w:t>(value, n: INTEGER): INTEGER</w:t>
      </w:r>
      <w:r w:rsidR="00167945">
        <w:rPr>
          <w:i/>
          <w:color w:val="1F497D" w:themeColor="text2"/>
          <w:lang w:val="en-US"/>
        </w:rPr>
        <w:t>;</w:t>
      </w:r>
    </w:p>
    <w:p w:rsidR="00CB0D1C" w:rsidRPr="0090241F" w:rsidRDefault="0090241F" w:rsidP="00CB0D1C">
      <w:pPr>
        <w:pStyle w:val="Listenabsatz"/>
      </w:pPr>
      <w:r w:rsidRPr="0090241F">
        <w:t xml:space="preserve">Berechnet die </w:t>
      </w:r>
      <w:proofErr w:type="spellStart"/>
      <w:r w:rsidRPr="0090241F">
        <w:t>binomiale</w:t>
      </w:r>
      <w:proofErr w:type="spellEnd"/>
      <w:r w:rsidRPr="0090241F">
        <w:t xml:space="preserve"> Formel</w:t>
      </w:r>
      <w:r w:rsidR="00CB0D1C" w:rsidRPr="0090241F">
        <w:t xml:space="preserve"> (a + b)^2</w:t>
      </w:r>
    </w:p>
    <w:p w:rsidR="00CB0D1C" w:rsidRPr="00167945" w:rsidRDefault="00CB0D1C" w:rsidP="00911814">
      <w:pPr>
        <w:pStyle w:val="Listenabsatz"/>
        <w:numPr>
          <w:ilvl w:val="0"/>
          <w:numId w:val="3"/>
        </w:numPr>
        <w:rPr>
          <w:i/>
          <w:color w:val="1F497D" w:themeColor="text2"/>
        </w:rPr>
      </w:pPr>
      <w:proofErr w:type="spellStart"/>
      <w:r w:rsidRPr="00167945">
        <w:rPr>
          <w:i/>
          <w:color w:val="1F497D" w:themeColor="text2"/>
        </w:rPr>
        <w:t>DisplayBFTable</w:t>
      </w:r>
      <w:proofErr w:type="spellEnd"/>
      <w:r w:rsidRPr="00167945">
        <w:rPr>
          <w:i/>
          <w:color w:val="1F497D" w:themeColor="text2"/>
        </w:rPr>
        <w:t xml:space="preserve"> (</w:t>
      </w:r>
      <w:proofErr w:type="spellStart"/>
      <w:r w:rsidRPr="00167945">
        <w:rPr>
          <w:i/>
          <w:color w:val="1F497D" w:themeColor="text2"/>
        </w:rPr>
        <w:t>minA</w:t>
      </w:r>
      <w:proofErr w:type="spellEnd"/>
      <w:r w:rsidRPr="00167945">
        <w:rPr>
          <w:i/>
          <w:color w:val="1F497D" w:themeColor="text2"/>
        </w:rPr>
        <w:t xml:space="preserve">, </w:t>
      </w:r>
      <w:proofErr w:type="spellStart"/>
      <w:r w:rsidRPr="00167945">
        <w:rPr>
          <w:i/>
          <w:color w:val="1F497D" w:themeColor="text2"/>
        </w:rPr>
        <w:t>maxA</w:t>
      </w:r>
      <w:proofErr w:type="spellEnd"/>
      <w:r w:rsidRPr="00167945">
        <w:rPr>
          <w:i/>
          <w:color w:val="1F497D" w:themeColor="text2"/>
        </w:rPr>
        <w:t>: INTEGER);</w:t>
      </w:r>
    </w:p>
    <w:p w:rsidR="00CB0D1C" w:rsidRDefault="005A2247" w:rsidP="00CB0D1C">
      <w:pPr>
        <w:pStyle w:val="Listenabsatz"/>
      </w:pPr>
      <w:r w:rsidRPr="005A2247">
        <w:t xml:space="preserve">Gibt die Ergebnisse der </w:t>
      </w:r>
      <w:r>
        <w:t>Berechnungen in einer Tabelle aus.</w:t>
      </w:r>
    </w:p>
    <w:p w:rsidR="00322DE7" w:rsidRDefault="00322DE7" w:rsidP="007F3197">
      <w:pPr>
        <w:pStyle w:val="berschrift3"/>
      </w:pPr>
      <w:bookmarkStart w:id="9" w:name="_Toc369249498"/>
      <w:r>
        <w:lastRenderedPageBreak/>
        <w:t>Power</w:t>
      </w:r>
      <w:r w:rsidR="00B27E4D">
        <w:t xml:space="preserve"> (Potenziert den gegeben Wert)</w:t>
      </w:r>
      <w:bookmarkEnd w:id="9"/>
    </w:p>
    <w:p w:rsidR="00322DE7" w:rsidRDefault="00322DE7" w:rsidP="00322DE7">
      <w:r>
        <w:t>Folgend ist das Ablaufdiagram des Algorithmus der Funktion Power angeführt.</w:t>
      </w:r>
    </w:p>
    <w:p w:rsidR="00322DE7" w:rsidRDefault="00AE47F4" w:rsidP="00322DE7">
      <w:r>
        <w:t>Dieser p</w:t>
      </w:r>
      <w:r w:rsidR="00322DE7">
        <w:t>otenziert einen gegebenen Wert so wie durch n vorgegeben.</w:t>
      </w:r>
      <w:r w:rsidR="00BA5FBA">
        <w:t xml:space="preserve"> Negative Potenzen können nicht behandelt werden</w:t>
      </w:r>
      <w:r w:rsidR="003C2487">
        <w:t xml:space="preserve">, da in diesem Fall eine Division und keine Multiplikation von </w:t>
      </w:r>
      <w:proofErr w:type="spellStart"/>
      <w:r w:rsidR="003C2487">
        <w:t>value</w:t>
      </w:r>
      <w:proofErr w:type="spellEnd"/>
      <w:r w:rsidR="003C2487">
        <w:t xml:space="preserve"> stattfinden müsste. Bei negativen Potenzen wird</w:t>
      </w:r>
      <w:r w:rsidR="007754E6">
        <w:t xml:space="preserve"> d</w:t>
      </w:r>
      <w:r w:rsidR="00D84C55">
        <w:t>as neutrale Element (</w:t>
      </w:r>
      <w:r w:rsidR="00BA5FBA">
        <w:t>1</w:t>
      </w:r>
      <w:r w:rsidR="00D84C55">
        <w:t>)</w:t>
      </w:r>
      <w:r w:rsidR="00BA5FBA">
        <w:t xml:space="preserve"> zurückgegeben.</w:t>
      </w:r>
    </w:p>
    <w:p w:rsidR="006D7500" w:rsidRDefault="00C913D1" w:rsidP="009727E2">
      <w:pPr>
        <w:jc w:val="center"/>
      </w:pPr>
      <w:r>
        <w:rPr>
          <w:noProof/>
          <w:lang w:eastAsia="de-AT"/>
        </w:rPr>
        <w:drawing>
          <wp:inline distT="0" distB="0" distL="0" distR="0">
            <wp:extent cx="2567201" cy="3730819"/>
            <wp:effectExtent l="19050" t="0" r="4549" b="0"/>
            <wp:docPr id="3" name="Grafik 2" descr="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ng"/>
                    <pic:cNvPicPr/>
                  </pic:nvPicPr>
                  <pic:blipFill>
                    <a:blip r:embed="rId20" cstate="print"/>
                    <a:stretch>
                      <a:fillRect/>
                    </a:stretch>
                  </pic:blipFill>
                  <pic:spPr>
                    <a:xfrm>
                      <a:off x="0" y="0"/>
                      <a:ext cx="2568022" cy="3732012"/>
                    </a:xfrm>
                    <a:prstGeom prst="rect">
                      <a:avLst/>
                    </a:prstGeom>
                  </pic:spPr>
                </pic:pic>
              </a:graphicData>
            </a:graphic>
          </wp:inline>
        </w:drawing>
      </w:r>
    </w:p>
    <w:p w:rsidR="009A248A" w:rsidRDefault="009A248A" w:rsidP="009727E2">
      <w:pPr>
        <w:jc w:val="center"/>
      </w:pPr>
    </w:p>
    <w:p w:rsidR="004E50C1" w:rsidRDefault="006D7500" w:rsidP="007F3197">
      <w:pPr>
        <w:pStyle w:val="berschrift3"/>
      </w:pPr>
      <w:bookmarkStart w:id="10" w:name="_Toc369249499"/>
      <w:proofErr w:type="spellStart"/>
      <w:r w:rsidRPr="006D7500">
        <w:t>CalcBinomial</w:t>
      </w:r>
      <w:proofErr w:type="spellEnd"/>
      <w:r w:rsidR="00B27E4D">
        <w:t xml:space="preserve"> (Berechnet (a + b)^2)</w:t>
      </w:r>
      <w:bookmarkEnd w:id="10"/>
    </w:p>
    <w:p w:rsidR="006D7500" w:rsidRDefault="006D7500" w:rsidP="006D7500">
      <w:r>
        <w:t>Folgend ist</w:t>
      </w:r>
      <w:r w:rsidR="009A248A">
        <w:t xml:space="preserve"> das Ablaufdiagram des</w:t>
      </w:r>
      <w:r>
        <w:t xml:space="preserve"> Algorithmus der Funktion </w:t>
      </w:r>
      <w:proofErr w:type="spellStart"/>
      <w:r w:rsidRPr="006D7500">
        <w:t>CalcBinomial</w:t>
      </w:r>
      <w:proofErr w:type="spellEnd"/>
      <w:r>
        <w:t xml:space="preserve"> angeführt</w:t>
      </w:r>
      <w:r w:rsidR="00C74BDA">
        <w:t>, die</w:t>
      </w:r>
      <w:r w:rsidR="002A3E14">
        <w:t xml:space="preserve"> die Formel (a + b)^2 berechnet.</w:t>
      </w:r>
      <w:r w:rsidR="009A248A">
        <w:t xml:space="preserve"> Dieser Algorithmus verwendet den vorherig beschriebenen Algorithmus Power.</w:t>
      </w:r>
    </w:p>
    <w:p w:rsidR="006D7500" w:rsidRDefault="009A248A" w:rsidP="006D7500">
      <w:pPr>
        <w:jc w:val="center"/>
      </w:pPr>
      <w:r>
        <w:rPr>
          <w:noProof/>
          <w:lang w:eastAsia="de-AT"/>
        </w:rPr>
        <w:drawing>
          <wp:inline distT="0" distB="0" distL="0" distR="0">
            <wp:extent cx="2198785" cy="1440000"/>
            <wp:effectExtent l="19050" t="0" r="0" b="0"/>
            <wp:docPr id="27" name="Grafik 26" descr="CalcBinom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Binomial.png"/>
                    <pic:cNvPicPr/>
                  </pic:nvPicPr>
                  <pic:blipFill>
                    <a:blip r:embed="rId21" cstate="print"/>
                    <a:stretch>
                      <a:fillRect/>
                    </a:stretch>
                  </pic:blipFill>
                  <pic:spPr>
                    <a:xfrm>
                      <a:off x="0" y="0"/>
                      <a:ext cx="2198785" cy="1440000"/>
                    </a:xfrm>
                    <a:prstGeom prst="rect">
                      <a:avLst/>
                    </a:prstGeom>
                  </pic:spPr>
                </pic:pic>
              </a:graphicData>
            </a:graphic>
          </wp:inline>
        </w:drawing>
      </w:r>
    </w:p>
    <w:p w:rsidR="009A248A" w:rsidRDefault="009A248A" w:rsidP="006D7500">
      <w:pPr>
        <w:jc w:val="center"/>
      </w:pPr>
    </w:p>
    <w:p w:rsidR="009A248A" w:rsidRDefault="009A248A" w:rsidP="006D7500">
      <w:pPr>
        <w:jc w:val="center"/>
      </w:pPr>
    </w:p>
    <w:p w:rsidR="009A248A" w:rsidRDefault="009A248A" w:rsidP="006D7500">
      <w:pPr>
        <w:jc w:val="center"/>
      </w:pPr>
    </w:p>
    <w:p w:rsidR="009A248A" w:rsidRDefault="009A248A" w:rsidP="006D7500">
      <w:pPr>
        <w:jc w:val="center"/>
      </w:pPr>
    </w:p>
    <w:p w:rsidR="00BB00CD" w:rsidRDefault="00BB00CD" w:rsidP="007F3197">
      <w:pPr>
        <w:pStyle w:val="berschrift3"/>
      </w:pPr>
      <w:bookmarkStart w:id="11" w:name="_Toc369249500"/>
      <w:proofErr w:type="spellStart"/>
      <w:r>
        <w:lastRenderedPageBreak/>
        <w:t>DisplayBFTable</w:t>
      </w:r>
      <w:proofErr w:type="spellEnd"/>
      <w:r w:rsidR="00B27E4D">
        <w:t xml:space="preserve"> (Gibt Ergebnisse aus)</w:t>
      </w:r>
      <w:bookmarkEnd w:id="11"/>
    </w:p>
    <w:p w:rsidR="00BB00CD" w:rsidRDefault="00BB00CD" w:rsidP="00BB00CD">
      <w:r>
        <w:t xml:space="preserve">Folgend ist das Ablaufdiagram des Algorithmus der </w:t>
      </w:r>
      <w:r w:rsidR="0078082A">
        <w:t>Prozedur</w:t>
      </w:r>
      <w:r>
        <w:t xml:space="preserve"> </w:t>
      </w:r>
      <w:proofErr w:type="spellStart"/>
      <w:r>
        <w:t>DisplayBFTable</w:t>
      </w:r>
      <w:proofErr w:type="spellEnd"/>
      <w:r>
        <w:t xml:space="preserve"> angeführt. Diese Funktion gibt die Ergebnisse in einer Tabelle in der Konsole aus. Es wurden </w:t>
      </w:r>
      <w:r w:rsidR="0078082A">
        <w:t xml:space="preserve">Subalgorithmen </w:t>
      </w:r>
      <w:r>
        <w:t>eingeführt</w:t>
      </w:r>
      <w:r w:rsidR="0078082A">
        <w:t>,</w:t>
      </w:r>
      <w:r>
        <w:t xml:space="preserve"> um das Tabellendesign zu verbessern. Für </w:t>
      </w:r>
      <w:r w:rsidR="006D2EEE">
        <w:t xml:space="preserve">die Beschreibung dieser Funktionen sei auf die Dokumentation </w:t>
      </w:r>
      <w:r w:rsidR="00A60006">
        <w:t xml:space="preserve">im </w:t>
      </w:r>
      <w:r>
        <w:t xml:space="preserve"> Source verwiesen.</w:t>
      </w:r>
    </w:p>
    <w:p w:rsidR="004E50C1" w:rsidRDefault="0017559B" w:rsidP="00061F46">
      <w:pPr>
        <w:jc w:val="center"/>
      </w:pPr>
      <w:r>
        <w:rPr>
          <w:noProof/>
          <w:lang w:eastAsia="de-AT"/>
        </w:rPr>
        <w:drawing>
          <wp:inline distT="0" distB="0" distL="0" distR="0">
            <wp:extent cx="4169013" cy="5400000"/>
            <wp:effectExtent l="19050" t="0" r="2937" b="0"/>
            <wp:docPr id="28" name="Grafik 27" descr="DisplayB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BFTable.png"/>
                    <pic:cNvPicPr/>
                  </pic:nvPicPr>
                  <pic:blipFill>
                    <a:blip r:embed="rId22" cstate="print"/>
                    <a:stretch>
                      <a:fillRect/>
                    </a:stretch>
                  </pic:blipFill>
                  <pic:spPr>
                    <a:xfrm>
                      <a:off x="0" y="0"/>
                      <a:ext cx="4169013" cy="5400000"/>
                    </a:xfrm>
                    <a:prstGeom prst="rect">
                      <a:avLst/>
                    </a:prstGeom>
                  </pic:spPr>
                </pic:pic>
              </a:graphicData>
            </a:graphic>
          </wp:inline>
        </w:drawing>
      </w:r>
    </w:p>
    <w:p w:rsidR="009B11C5" w:rsidRDefault="009B11C5" w:rsidP="00061F46">
      <w:pPr>
        <w:jc w:val="center"/>
      </w:pPr>
    </w:p>
    <w:p w:rsidR="009B11C5" w:rsidRDefault="009B11C5" w:rsidP="00061F46">
      <w:pPr>
        <w:jc w:val="center"/>
      </w:pPr>
    </w:p>
    <w:p w:rsidR="009B11C5" w:rsidRDefault="009B11C5" w:rsidP="00061F46">
      <w:pPr>
        <w:jc w:val="center"/>
      </w:pPr>
    </w:p>
    <w:p w:rsidR="009B11C5" w:rsidRDefault="009B11C5" w:rsidP="00061F46">
      <w:pPr>
        <w:jc w:val="center"/>
      </w:pPr>
    </w:p>
    <w:p w:rsidR="009B11C5" w:rsidRDefault="009B11C5" w:rsidP="00061F46">
      <w:pPr>
        <w:jc w:val="center"/>
      </w:pPr>
    </w:p>
    <w:p w:rsidR="009B11C5" w:rsidRDefault="009B11C5" w:rsidP="00061F46">
      <w:pPr>
        <w:jc w:val="center"/>
      </w:pPr>
    </w:p>
    <w:p w:rsidR="009B11C5" w:rsidRPr="00BB00CD" w:rsidRDefault="009B11C5" w:rsidP="00061F46">
      <w:pPr>
        <w:jc w:val="center"/>
      </w:pPr>
    </w:p>
    <w:p w:rsidR="002903FE" w:rsidRDefault="002903FE" w:rsidP="007B434E">
      <w:pPr>
        <w:pStyle w:val="berschrift2"/>
      </w:pPr>
      <w:bookmarkStart w:id="12" w:name="_Toc369249501"/>
      <w:r>
        <w:lastRenderedPageBreak/>
        <w:t>Source</w:t>
      </w:r>
      <w:bookmarkEnd w:id="12"/>
    </w:p>
    <w:p w:rsidR="002903FE" w:rsidRDefault="002903FE" w:rsidP="002903FE">
      <w:r>
        <w:t xml:space="preserve">Folgend ist der Source des Programms </w:t>
      </w:r>
      <w:proofErr w:type="spellStart"/>
      <w:r>
        <w:t>BinomialCalculator</w:t>
      </w:r>
      <w:proofErr w:type="spellEnd"/>
      <w:r>
        <w:t xml:space="preserve"> </w:t>
      </w:r>
      <w:r w:rsidR="00102F86">
        <w:t>angeführt</w:t>
      </w:r>
      <w: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This program is used to calculate the binomial formula (a + b)^2.</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result will be displayed as a table in the console, where the table will be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displayd</w:t>
      </w:r>
      <w:proofErr w:type="spellEnd"/>
      <w:r w:rsidRPr="008E4E28">
        <w:rPr>
          <w:rFonts w:ascii="Courier New" w:eastAsia="Times New Roman" w:hAnsi="Courier New" w:cs="Courier New"/>
          <w:color w:val="008000"/>
          <w:sz w:val="16"/>
          <w:szCs w:val="16"/>
          <w:lang w:val="en-US" w:eastAsia="de-AT"/>
        </w:rPr>
        <w:t xml:space="preserve"> with a well design.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This design is realized by calculating the maximum value width of a column and enhancing the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converted results strings to fit this width.</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Contained </w:t>
      </w:r>
      <w:proofErr w:type="spellStart"/>
      <w:r w:rsidRPr="008E4E28">
        <w:rPr>
          <w:rFonts w:ascii="Courier New" w:eastAsia="Times New Roman" w:hAnsi="Courier New" w:cs="Courier New"/>
          <w:color w:val="008000"/>
          <w:sz w:val="16"/>
          <w:szCs w:val="16"/>
          <w:lang w:val="en-US" w:eastAsia="de-AT"/>
        </w:rPr>
        <w:t>util</w:t>
      </w:r>
      <w:proofErr w:type="spellEnd"/>
      <w:r w:rsidRPr="008E4E28">
        <w:rPr>
          <w:rFonts w:ascii="Courier New" w:eastAsia="Times New Roman" w:hAnsi="Courier New" w:cs="Courier New"/>
          <w:color w:val="008000"/>
          <w:sz w:val="16"/>
          <w:szCs w:val="16"/>
          <w:lang w:val="en-US" w:eastAsia="de-AT"/>
        </w:rPr>
        <w:t xml:space="preserve"> functions: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1. </w:t>
      </w:r>
      <w:proofErr w:type="spellStart"/>
      <w:r w:rsidRPr="008E4E28">
        <w:rPr>
          <w:rFonts w:ascii="Courier New" w:eastAsia="Times New Roman" w:hAnsi="Courier New" w:cs="Courier New"/>
          <w:color w:val="008000"/>
          <w:sz w:val="16"/>
          <w:szCs w:val="16"/>
          <w:lang w:val="en-US" w:eastAsia="de-AT"/>
        </w:rPr>
        <w:t>ToString</w:t>
      </w:r>
      <w:proofErr w:type="spellEnd"/>
      <w:r w:rsidRPr="008E4E28">
        <w:rPr>
          <w:rFonts w:ascii="Courier New" w:eastAsia="Times New Roman" w:hAnsi="Courier New" w:cs="Courier New"/>
          <w:color w:val="008000"/>
          <w:sz w:val="16"/>
          <w:szCs w:val="16"/>
          <w:lang w:val="en-US" w:eastAsia="de-AT"/>
        </w:rPr>
        <w:t>(value: INTEGER):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Converts a integer to a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2. </w:t>
      </w:r>
      <w:proofErr w:type="spellStart"/>
      <w:r w:rsidRPr="008E4E28">
        <w:rPr>
          <w:rFonts w:ascii="Courier New" w:eastAsia="Times New Roman" w:hAnsi="Courier New" w:cs="Courier New"/>
          <w:color w:val="008000"/>
          <w:sz w:val="16"/>
          <w:szCs w:val="16"/>
          <w:lang w:val="en-US" w:eastAsia="de-AT"/>
        </w:rPr>
        <w:t>RepeatString</w:t>
      </w:r>
      <w:proofErr w:type="spellEnd"/>
      <w:r w:rsidRPr="008E4E28">
        <w:rPr>
          <w:rFonts w:ascii="Courier New" w:eastAsia="Times New Roman" w:hAnsi="Courier New" w:cs="Courier New"/>
          <w:color w:val="008000"/>
          <w:sz w:val="16"/>
          <w:szCs w:val="16"/>
          <w:lang w:val="en-US" w:eastAsia="de-AT"/>
        </w:rPr>
        <w:t>(value: STRING; count: INTEGER):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Repeats the given string count </w:t>
      </w:r>
      <w:proofErr w:type="spellStart"/>
      <w:r w:rsidRPr="008E4E28">
        <w:rPr>
          <w:rFonts w:ascii="Courier New" w:eastAsia="Times New Roman" w:hAnsi="Courier New" w:cs="Courier New"/>
          <w:color w:val="008000"/>
          <w:sz w:val="16"/>
          <w:szCs w:val="16"/>
          <w:lang w:val="en-US" w:eastAsia="de-AT"/>
        </w:rPr>
        <w:t>itmes</w:t>
      </w:r>
      <w:proofErr w:type="spellEnd"/>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3. </w:t>
      </w:r>
      <w:proofErr w:type="spellStart"/>
      <w:r w:rsidRPr="008E4E28">
        <w:rPr>
          <w:rFonts w:ascii="Courier New" w:eastAsia="Times New Roman" w:hAnsi="Courier New" w:cs="Courier New"/>
          <w:color w:val="008000"/>
          <w:sz w:val="16"/>
          <w:szCs w:val="16"/>
          <w:lang w:val="en-US" w:eastAsia="de-AT"/>
        </w:rPr>
        <w:t>EnhanceStringLength</w:t>
      </w:r>
      <w:proofErr w:type="spellEnd"/>
      <w:r w:rsidRPr="008E4E28">
        <w:rPr>
          <w:rFonts w:ascii="Courier New" w:eastAsia="Times New Roman" w:hAnsi="Courier New" w:cs="Courier New"/>
          <w:color w:val="008000"/>
          <w:sz w:val="16"/>
          <w:szCs w:val="16"/>
          <w:lang w:val="en-US" w:eastAsia="de-AT"/>
        </w:rPr>
        <w:t>(value: STRING; width: INTEGER):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Enahnces</w:t>
      </w:r>
      <w:proofErr w:type="spellEnd"/>
      <w:r w:rsidRPr="008E4E28">
        <w:rPr>
          <w:rFonts w:ascii="Courier New" w:eastAsia="Times New Roman" w:hAnsi="Courier New" w:cs="Courier New"/>
          <w:color w:val="008000"/>
          <w:sz w:val="16"/>
          <w:szCs w:val="16"/>
          <w:lang w:val="en-US" w:eastAsia="de-AT"/>
        </w:rPr>
        <w:t xml:space="preserve"> string width to fit specified width</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4. </w:t>
      </w:r>
      <w:proofErr w:type="spellStart"/>
      <w:r w:rsidRPr="008E4E28">
        <w:rPr>
          <w:rFonts w:ascii="Courier New" w:eastAsia="Times New Roman" w:hAnsi="Courier New" w:cs="Courier New"/>
          <w:color w:val="008000"/>
          <w:sz w:val="16"/>
          <w:szCs w:val="16"/>
          <w:lang w:val="en-US" w:eastAsia="de-AT"/>
        </w:rPr>
        <w:t>GetMaximumOfTwo</w:t>
      </w:r>
      <w:proofErr w:type="spellEnd"/>
      <w:r w:rsidRPr="008E4E28">
        <w:rPr>
          <w:rFonts w:ascii="Courier New" w:eastAsia="Times New Roman" w:hAnsi="Courier New" w:cs="Courier New"/>
          <w:color w:val="008000"/>
          <w:sz w:val="16"/>
          <w:szCs w:val="16"/>
          <w:lang w:val="en-US" w:eastAsia="de-AT"/>
        </w:rPr>
        <w:t>(first, second: INTEGER): INTEGER;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Gets the maximum of two numbers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5. Power(value, n: INTEGER): INTEGER;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Powers the given value by 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6. </w:t>
      </w:r>
      <w:proofErr w:type="spellStart"/>
      <w:r w:rsidRPr="008E4E28">
        <w:rPr>
          <w:rFonts w:ascii="Courier New" w:eastAsia="Times New Roman" w:hAnsi="Courier New" w:cs="Courier New"/>
          <w:color w:val="008000"/>
          <w:sz w:val="16"/>
          <w:szCs w:val="16"/>
          <w:lang w:val="en-US" w:eastAsia="de-AT"/>
        </w:rPr>
        <w:t>CalcBinomial</w:t>
      </w:r>
      <w:proofErr w:type="spellEnd"/>
      <w:r w:rsidRPr="008E4E28">
        <w:rPr>
          <w:rFonts w:ascii="Courier New" w:eastAsia="Times New Roman" w:hAnsi="Courier New" w:cs="Courier New"/>
          <w:color w:val="008000"/>
          <w:sz w:val="16"/>
          <w:szCs w:val="16"/>
          <w:lang w:val="en-US" w:eastAsia="de-AT"/>
        </w:rPr>
        <w:t>(a, b: INTEGER): INTEGER;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Calculates (a + b)^2</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b/>
          <w:bCs/>
          <w:color w:val="0000FF"/>
          <w:sz w:val="16"/>
          <w:szCs w:val="16"/>
          <w:lang w:val="en-US" w:eastAsia="de-AT"/>
        </w:rPr>
        <w:t>PROGRAM</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BinomialCalculator</w:t>
      </w:r>
      <w:proofErr w:type="spellEnd"/>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Converts a integer to a string representation.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integer to be converted to a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paaram</w:t>
      </w:r>
      <w:proofErr w:type="spellEnd"/>
      <w:r w:rsidRPr="008E4E28">
        <w:rPr>
          <w:rFonts w:ascii="Courier New" w:eastAsia="Times New Roman" w:hAnsi="Courier New" w:cs="Courier New"/>
          <w:color w:val="008000"/>
          <w:sz w:val="16"/>
          <w:szCs w:val="16"/>
          <w:lang w:val="en-US" w:eastAsia="de-AT"/>
        </w:rPr>
        <w:t xml:space="preserve"> the string representation of the given integer value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VAR</w:t>
      </w: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Repeats the given string as often as 'count' defines.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given string to be repeated</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count: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defines the number of </w:t>
      </w:r>
      <w:proofErr w:type="spellStart"/>
      <w:r w:rsidRPr="008E4E28">
        <w:rPr>
          <w:rFonts w:ascii="Courier New" w:eastAsia="Times New Roman" w:hAnsi="Courier New" w:cs="Courier New"/>
          <w:color w:val="008000"/>
          <w:sz w:val="16"/>
          <w:szCs w:val="16"/>
          <w:lang w:val="en-US" w:eastAsia="de-AT"/>
        </w:rPr>
        <w:t>repeations</w:t>
      </w:r>
      <w:proofErr w:type="spellEnd"/>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@return the created string representing the repeated given string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If 'count &lt;= 0' then a empty string is returned</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count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VAR</w:t>
      </w: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IF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count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&gt;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THEN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count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Builds the string representation for the column and enhances the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given string 'value' length to the length defined by 'width' by adding spaces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to the given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given string to be added into the column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lastRenderedPageBreak/>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width:</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intended length of the given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@return the created string, if width smaller then 'value' length, then 'value' is returned</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RepeatString</w:t>
      </w:r>
      <w:proofErr w:type="spellEnd"/>
      <w:r w:rsidRPr="008E4E28">
        <w:rPr>
          <w:rFonts w:ascii="Courier New" w:eastAsia="Times New Roman" w:hAnsi="Courier New" w:cs="Courier New"/>
          <w:color w:val="008000"/>
          <w:sz w:val="16"/>
          <w:szCs w:val="16"/>
          <w:lang w:val="en-US" w:eastAsia="de-AT"/>
        </w:rPr>
        <w:t>(value: STRING; count: INTEGER): STRING;</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EnhanceStringLength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width</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VAR</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len</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INTEGER</w:t>
      </w:r>
      <w:r w:rsidRPr="00D83E77">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len</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width</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Length</w:t>
      </w:r>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IF</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len</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&gt;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THEN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str</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len</w:t>
      </w:r>
      <w:proofErr w:type="spellEnd"/>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EnhanceStringLength</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str</w:t>
      </w:r>
      <w:r w:rsidRPr="00D83E77">
        <w:rPr>
          <w:rFonts w:ascii="Courier New" w:eastAsia="Times New Roman" w:hAnsi="Courier New" w:cs="Courier New"/>
          <w:b/>
          <w:bCs/>
          <w:color w:val="00008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END</w:t>
      </w:r>
      <w:r w:rsidRPr="00D83E77">
        <w:rPr>
          <w:rFonts w:ascii="Courier New" w:eastAsia="Times New Roman" w:hAnsi="Courier New" w:cs="Courier New"/>
          <w:b/>
          <w:bCs/>
          <w:color w:val="00008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p>
    <w:p w:rsidR="008E4E28" w:rsidRPr="00D83E77"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Function which gets the maximum of two numbers.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first: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first number for the maximum retrieval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second: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second number for the maximum retrieval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@return the maximum of the two given numbers</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GetMaximumOfTwo</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first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second</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IF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first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&gt;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second</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THEN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GetMaximumOfTwo</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first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ELSE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GetMaximumOfTwo</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second</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Calculates 'value powered by 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value to powered</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count how often the given 'value' shall be powered</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@return the given 'value powered by n', where when 'n &lt;= 0' then the neutral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element is returned, which is 1</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Power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n</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VAR</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temp</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Calculates the 'value powered by n' where the result is divided by the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given value to get the proper result.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temp</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value</w:t>
      </w:r>
      <w:r w:rsidRPr="00D83E77">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IF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n</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&gt;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THEN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n</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temp</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temp</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value</w:t>
      </w:r>
      <w:r w:rsidRPr="00D83E77">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Power</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temp</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DIV</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value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Calculates the binomial formula (a + b)^2.</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a:</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first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b:</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second value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@return the result of the formula</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Power(value ,n: INTEGER): INTEGER</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FUNCTION</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CalcBinomial</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a</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b</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CalcBinomial</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Power</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a</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b</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2</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Prints the result of the calculated formula in a table.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lastRenderedPageBreak/>
        <w:t xml:space="preserve">    The value 'b' in the formula will have values from '1 to 10', see CONST section of this procedure.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param</w:t>
      </w:r>
      <w:proofErr w:type="spellEnd"/>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minA</w:t>
      </w:r>
      <w:proofErr w:type="spellEnd"/>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bottom border of the value 'a' in the formula</w:t>
      </w:r>
    </w:p>
    <w:p w:rsidR="008E4E28" w:rsidRPr="00D83E77"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@param maxA:</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the top border of the value 'a' in the formula</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CalcBinomial</w:t>
      </w:r>
      <w:proofErr w:type="spellEnd"/>
      <w:r w:rsidRPr="008E4E28">
        <w:rPr>
          <w:rFonts w:ascii="Courier New" w:eastAsia="Times New Roman" w:hAnsi="Courier New" w:cs="Courier New"/>
          <w:color w:val="008000"/>
          <w:sz w:val="16"/>
          <w:szCs w:val="16"/>
          <w:lang w:val="en-US" w:eastAsia="de-AT"/>
        </w:rPr>
        <w:t>(a, b: INTEGER): INTEGER;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GetMaximumOfTwo</w:t>
      </w:r>
      <w:proofErr w:type="spellEnd"/>
      <w:r w:rsidRPr="008E4E28">
        <w:rPr>
          <w:rFonts w:ascii="Courier New" w:eastAsia="Times New Roman" w:hAnsi="Courier New" w:cs="Courier New"/>
          <w:color w:val="008000"/>
          <w:sz w:val="16"/>
          <w:szCs w:val="16"/>
          <w:lang w:val="en-US" w:eastAsia="de-AT"/>
        </w:rPr>
        <w:t>(first, second: INTEGER): INTEGER;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EnhanceStringLength</w:t>
      </w:r>
      <w:proofErr w:type="spellEnd"/>
      <w:r w:rsidRPr="008E4E28">
        <w:rPr>
          <w:rFonts w:ascii="Courier New" w:eastAsia="Times New Roman" w:hAnsi="Courier New" w:cs="Courier New"/>
          <w:color w:val="008000"/>
          <w:sz w:val="16"/>
          <w:szCs w:val="16"/>
          <w:lang w:val="en-US" w:eastAsia="de-AT"/>
        </w:rPr>
        <w:t>(value: STRING; width: INTEGER):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RepeatString</w:t>
      </w:r>
      <w:proofErr w:type="spellEnd"/>
      <w:r w:rsidRPr="008E4E28">
        <w:rPr>
          <w:rFonts w:ascii="Courier New" w:eastAsia="Times New Roman" w:hAnsi="Courier New" w:cs="Courier New"/>
          <w:color w:val="008000"/>
          <w:sz w:val="16"/>
          <w:szCs w:val="16"/>
          <w:lang w:val="en-US" w:eastAsia="de-AT"/>
        </w:rPr>
        <w:t>(value: STRING; count: INTEGER): STRING;</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@see </w:t>
      </w:r>
      <w:proofErr w:type="spellStart"/>
      <w:r w:rsidRPr="008E4E28">
        <w:rPr>
          <w:rFonts w:ascii="Courier New" w:eastAsia="Times New Roman" w:hAnsi="Courier New" w:cs="Courier New"/>
          <w:color w:val="008000"/>
          <w:sz w:val="16"/>
          <w:szCs w:val="16"/>
          <w:lang w:val="en-US" w:eastAsia="de-AT"/>
        </w:rPr>
        <w:t>ToString</w:t>
      </w:r>
      <w:proofErr w:type="spellEnd"/>
      <w:r w:rsidRPr="008E4E28">
        <w:rPr>
          <w:rFonts w:ascii="Courier New" w:eastAsia="Times New Roman" w:hAnsi="Courier New" w:cs="Courier New"/>
          <w:color w:val="008000"/>
          <w:sz w:val="16"/>
          <w:szCs w:val="16"/>
          <w:lang w:val="en-US" w:eastAsia="de-AT"/>
        </w:rPr>
        <w:t>(value: INTEGER): STRING;</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PROCEDURE</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maxA</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VAR</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Two dimensional array which holds the calculated values.</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table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ARRAY</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OF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ARRAY</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OF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Array which holds the calculated maximum column width,</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which is needed to create the column strings width a proper width,</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so that the printed table will have a well design</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maxColumWidth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ARRAY</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OF</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i</w:t>
      </w:r>
      <w:proofErr w:type="spellEnd"/>
      <w:r w:rsidRPr="008E4E28">
        <w:rPr>
          <w:rFonts w:ascii="Courier New" w:eastAsia="Times New Roman" w:hAnsi="Courier New" w:cs="Courier New"/>
          <w:color w:val="008000"/>
          <w:sz w:val="16"/>
          <w:szCs w:val="16"/>
          <w:lang w:val="en-US" w:eastAsia="de-AT"/>
        </w:rPr>
        <w:t>, j: iteration variables;</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rows: the calculated rows of the table</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proofErr w:type="spellStart"/>
      <w:r w:rsidRPr="008E4E28">
        <w:rPr>
          <w:rFonts w:ascii="Courier New" w:eastAsia="Times New Roman" w:hAnsi="Courier New" w:cs="Courier New"/>
          <w:color w:val="008000"/>
          <w:sz w:val="16"/>
          <w:szCs w:val="16"/>
          <w:lang w:val="en-US" w:eastAsia="de-AT"/>
        </w:rPr>
        <w:t>maxWidth</w:t>
      </w:r>
      <w:proofErr w:type="spellEnd"/>
      <w:r w:rsidRPr="008E4E28">
        <w:rPr>
          <w:rFonts w:ascii="Courier New" w:eastAsia="Times New Roman" w:hAnsi="Courier New" w:cs="Courier New"/>
          <w:color w:val="008000"/>
          <w:sz w:val="16"/>
          <w:szCs w:val="16"/>
          <w:lang w:val="en-US" w:eastAsia="de-AT"/>
        </w:rPr>
        <w:t>: Used for determining the maximum width of the column values</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maxWidth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Used for building the printed lines of the table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STRING</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CONST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Constant for the columns, representing 'b' in the formula (a + b)^2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10</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Constant for the space between the columns</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space</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FF8000"/>
          <w:sz w:val="16"/>
          <w:szCs w:val="16"/>
          <w:lang w:val="en-US" w:eastAsia="de-AT"/>
        </w:rPr>
        <w:t>3</w:t>
      </w:r>
      <w:r w:rsidRPr="00D83E77">
        <w:rPr>
          <w:rFonts w:ascii="Courier New" w:eastAsia="Times New Roman" w:hAnsi="Courier New" w:cs="Courier New"/>
          <w:b/>
          <w:bCs/>
          <w:color w:val="000080"/>
          <w:sz w:val="16"/>
          <w:szCs w:val="16"/>
          <w:lang w:val="en-US" w:eastAsia="de-AT"/>
        </w:rPr>
        <w:t>;</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BEGIN</w:t>
      </w:r>
    </w:p>
    <w:p w:rsidR="008E4E28" w:rsidRPr="00D83E77"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WriteLn</w:t>
      </w:r>
      <w:r w:rsidRPr="00D83E77">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'Calculating (a + b)^2 from : </w:t>
      </w:r>
      <w:proofErr w:type="spellStart"/>
      <w:r w:rsidRPr="008E4E28">
        <w:rPr>
          <w:rFonts w:ascii="Courier New" w:eastAsia="Times New Roman" w:hAnsi="Courier New" w:cs="Courier New"/>
          <w:color w:val="80808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 to </w:t>
      </w:r>
      <w:proofErr w:type="spellStart"/>
      <w:r w:rsidRPr="008E4E28">
        <w:rPr>
          <w:rFonts w:ascii="Courier New" w:eastAsia="Times New Roman" w:hAnsi="Courier New" w:cs="Courier New"/>
          <w:color w:val="808080"/>
          <w:sz w:val="16"/>
          <w:szCs w:val="16"/>
          <w:lang w:val="en-US" w:eastAsia="de-AT"/>
        </w:rPr>
        <w:t>maxA</w:t>
      </w:r>
      <w:proofErr w:type="spellEnd"/>
      <w:r w:rsidRPr="008E4E28">
        <w:rPr>
          <w:rFonts w:ascii="Courier New" w:eastAsia="Times New Roman" w:hAnsi="Courier New" w:cs="Courier New"/>
          <w:color w:val="808080"/>
          <w:sz w:val="16"/>
          <w:szCs w:val="16"/>
          <w:lang w:val="en-US" w:eastAsia="de-AT"/>
        </w:rPr>
        <w:t>: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maxA</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 / b: 1-'</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Check range of actual parameters and avoid border overflow.</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IF</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&gt;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THEN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w:t>
      </w:r>
      <w:proofErr w:type="spellStart"/>
      <w:r w:rsidRPr="008E4E28">
        <w:rPr>
          <w:rFonts w:ascii="Courier New" w:eastAsia="Times New Roman" w:hAnsi="Courier New" w:cs="Courier New"/>
          <w:color w:val="80808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xml:space="preserve"> is not supposed to overflow </w:t>
      </w:r>
      <w:proofErr w:type="spellStart"/>
      <w:r w:rsidRPr="008E4E28">
        <w:rPr>
          <w:rFonts w:ascii="Courier New" w:eastAsia="Times New Roman" w:hAnsi="Courier New" w:cs="Courier New"/>
          <w:color w:val="808080"/>
          <w:sz w:val="16"/>
          <w:szCs w:val="16"/>
          <w:lang w:val="en-US" w:eastAsia="de-AT"/>
        </w:rPr>
        <w:t>maxA</w:t>
      </w:r>
      <w:proofErr w:type="spellEnd"/>
      <w:r w:rsidRPr="008E4E28">
        <w:rPr>
          <w:rFonts w:ascii="Courier New" w:eastAsia="Times New Roman" w:hAnsi="Courier New" w:cs="Courier New"/>
          <w:color w:val="808080"/>
          <w:sz w:val="16"/>
          <w:szCs w:val="16"/>
          <w:lang w:val="en-US" w:eastAsia="de-AT"/>
        </w:rPr>
        <w:t xml:space="preserve">: || </w:t>
      </w:r>
      <w:proofErr w:type="spellStart"/>
      <w:r w:rsidRPr="008E4E28">
        <w:rPr>
          <w:rFonts w:ascii="Courier New" w:eastAsia="Times New Roman" w:hAnsi="Courier New" w:cs="Courier New"/>
          <w:color w:val="80808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 / </w:t>
      </w:r>
      <w:proofErr w:type="spellStart"/>
      <w:r w:rsidRPr="008E4E28">
        <w:rPr>
          <w:rFonts w:ascii="Courier New" w:eastAsia="Times New Roman" w:hAnsi="Courier New" w:cs="Courier New"/>
          <w:color w:val="808080"/>
          <w:sz w:val="16"/>
          <w:szCs w:val="16"/>
          <w:lang w:val="en-US" w:eastAsia="de-AT"/>
        </w:rPr>
        <w:t>maxA</w:t>
      </w:r>
      <w:proofErr w:type="spellEnd"/>
      <w:r w:rsidRPr="008E4E28">
        <w:rPr>
          <w:rFonts w:ascii="Courier New" w:eastAsia="Times New Roman" w:hAnsi="Courier New" w:cs="Courier New"/>
          <w:color w:val="808080"/>
          <w:sz w:val="16"/>
          <w:szCs w:val="16"/>
          <w:lang w:val="en-US" w:eastAsia="de-AT"/>
        </w:rPr>
        <w:t>: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maxA</w:t>
      </w:r>
      <w:proofErr w:type="spellEnd"/>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ELSE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 rows and set array dimensions.</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setLength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table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setLength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maxColumWidth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 table values, and fill two dimensional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array which represents the table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table</w:t>
      </w:r>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CalcBinomial</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Calculate the maximum width of the to display column, by </w:t>
      </w:r>
      <w:proofErr w:type="spellStart"/>
      <w:r w:rsidRPr="008E4E28">
        <w:rPr>
          <w:rFonts w:ascii="Courier New" w:eastAsia="Times New Roman" w:hAnsi="Courier New" w:cs="Courier New"/>
          <w:color w:val="008000"/>
          <w:sz w:val="16"/>
          <w:szCs w:val="16"/>
          <w:lang w:val="en-US" w:eastAsia="de-AT"/>
        </w:rPr>
        <w:t>comparision</w:t>
      </w:r>
      <w:proofErr w:type="spellEnd"/>
      <w:r w:rsidRPr="008E4E28">
        <w:rPr>
          <w:rFonts w:ascii="Courier New" w:eastAsia="Times New Roman" w:hAnsi="Courier New" w:cs="Courier New"/>
          <w:color w:val="008000"/>
          <w:sz w:val="16"/>
          <w:szCs w:val="16"/>
          <w:lang w:val="en-US" w:eastAsia="de-AT"/>
        </w:rPr>
        <w:t xml:space="preserve"> of the column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contained value width of the string representation of the hold value.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maxWidth</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lastRenderedPageBreak/>
        <w:t xml:space="preserve">          </w:t>
      </w:r>
      <w:proofErr w:type="spellStart"/>
      <w:r w:rsidRPr="008E4E28">
        <w:rPr>
          <w:rFonts w:ascii="Courier New" w:eastAsia="Times New Roman" w:hAnsi="Courier New" w:cs="Courier New"/>
          <w:color w:val="000000"/>
          <w:sz w:val="16"/>
          <w:szCs w:val="16"/>
          <w:lang w:val="en-US" w:eastAsia="de-AT"/>
        </w:rPr>
        <w:t>maxWidth</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GetMaximumOfTwo</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maxWidth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Length</w:t>
      </w:r>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table</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space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maxColumWidth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maxWidth</w:t>
      </w:r>
      <w:proofErr w:type="spellEnd"/>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Prints the table header and sets the column width to a proper width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by adding spaces to the string representation of the value to fit intended </w:t>
      </w:r>
    </w:p>
    <w:p w:rsidR="008E4E28" w:rsidRPr="00D83E77"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column width, calculated before</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EnhanceStringLength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'a / b'</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5</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 | '</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EnhanceStringLength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maxColumWidth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Length</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Length</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Print the table content, where also the string representation of the value </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will be set to a width to fit the before calculated column width.</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rows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EnhanceStringLength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minA</w:t>
      </w:r>
      <w:proofErr w:type="spellEnd"/>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5</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 | '</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FOR</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0</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TO</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cols</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DO</w:t>
      </w:r>
      <w:r w:rsidRPr="008E4E28">
        <w:rPr>
          <w:rFonts w:ascii="Courier New" w:eastAsia="Times New Roman" w:hAnsi="Courier New" w:cs="Courier New"/>
          <w:color w:val="80808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EnhanceStringLength</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ToString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table</w:t>
      </w:r>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i</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maxColumWidth</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j</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WriteLn</w:t>
      </w:r>
      <w:proofErr w:type="spellEnd"/>
      <w:r w:rsidRPr="008E4E28">
        <w:rPr>
          <w:rFonts w:ascii="Courier New" w:eastAsia="Times New Roman" w:hAnsi="Courier New" w:cs="Courier New"/>
          <w:b/>
          <w:bCs/>
          <w:color w:val="000080"/>
          <w:sz w:val="16"/>
          <w:szCs w:val="16"/>
          <w:lang w:val="en-US" w:eastAsia="de-AT"/>
        </w:rPr>
        <w:t>(</w:t>
      </w:r>
      <w:proofErr w:type="spellStart"/>
      <w:r w:rsidRPr="008E4E28">
        <w:rPr>
          <w:rFonts w:ascii="Courier New" w:eastAsia="Times New Roman" w:hAnsi="Courier New" w:cs="Courier New"/>
          <w:color w:val="000000"/>
          <w:sz w:val="16"/>
          <w:szCs w:val="16"/>
          <w:lang w:val="en-US" w:eastAsia="de-AT"/>
        </w:rPr>
        <w:t>RepeatString</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Length</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000000"/>
          <w:sz w:val="16"/>
          <w:szCs w:val="16"/>
          <w:lang w:val="en-US" w:eastAsia="de-AT"/>
        </w:rPr>
        <w:t>line</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b/>
          <w:bCs/>
          <w:color w:val="0000FF"/>
          <w:sz w:val="16"/>
          <w:szCs w:val="16"/>
          <w:lang w:val="en-US" w:eastAsia="de-AT"/>
        </w:rPr>
        <w:t>VAR</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result</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0000"/>
          <w:sz w:val="16"/>
          <w:szCs w:val="16"/>
          <w:lang w:val="en-US" w:eastAsia="de-AT"/>
        </w:rPr>
        <w:t>INTEGER</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b/>
          <w:bCs/>
          <w:color w:val="0000FF"/>
          <w:sz w:val="16"/>
          <w:szCs w:val="16"/>
          <w:lang w:val="en-US" w:eastAsia="de-AT"/>
        </w:rPr>
        <w:t>BEGIN</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00800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008000"/>
          <w:sz w:val="16"/>
          <w:szCs w:val="16"/>
          <w:lang w:val="en-US" w:eastAsia="de-AT"/>
        </w:rPr>
      </w:pPr>
      <w:r w:rsidRPr="008E4E28">
        <w:rPr>
          <w:rFonts w:ascii="Courier New" w:eastAsia="Times New Roman" w:hAnsi="Courier New" w:cs="Courier New"/>
          <w:color w:val="008000"/>
          <w:sz w:val="16"/>
          <w:szCs w:val="16"/>
          <w:lang w:val="en-US" w:eastAsia="de-AT"/>
        </w:rPr>
        <w:t xml:space="preserve">    Tests for </w:t>
      </w:r>
      <w:proofErr w:type="spellStart"/>
      <w:r w:rsidRPr="008E4E28">
        <w:rPr>
          <w:rFonts w:ascii="Courier New" w:eastAsia="Times New Roman" w:hAnsi="Courier New" w:cs="Courier New"/>
          <w:color w:val="008000"/>
          <w:sz w:val="16"/>
          <w:szCs w:val="16"/>
          <w:lang w:val="en-US" w:eastAsia="de-AT"/>
        </w:rPr>
        <w:t>DisplayBFTable</w:t>
      </w:r>
      <w:proofErr w:type="spellEnd"/>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008000"/>
          <w:sz w:val="16"/>
          <w:szCs w:val="16"/>
          <w:lang w:val="en-US" w:eastAsia="de-AT"/>
        </w:rPr>
        <w:t xml:space="preserve">  }</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8</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8</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8</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13</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15</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20</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8</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7</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Courier New" w:eastAsia="Times New Roman" w:hAnsi="Courier New" w:cs="Courier New"/>
          <w:color w:val="808080"/>
          <w:sz w:val="16"/>
          <w:szCs w:val="16"/>
          <w:lang w:val="en-US" w:eastAsia="de-AT"/>
        </w:rPr>
      </w:pPr>
      <w:r w:rsidRPr="008E4E28">
        <w:rPr>
          <w:rFonts w:ascii="Courier New" w:eastAsia="Times New Roman" w:hAnsi="Courier New" w:cs="Courier New"/>
          <w:color w:val="808080"/>
          <w:sz w:val="16"/>
          <w:szCs w:val="16"/>
          <w:lang w:val="en-US" w:eastAsia="de-AT"/>
        </w:rPr>
        <w:t xml:space="preserve">  </w:t>
      </w:r>
      <w:proofErr w:type="spellStart"/>
      <w:r w:rsidRPr="008E4E28">
        <w:rPr>
          <w:rFonts w:ascii="Courier New" w:eastAsia="Times New Roman" w:hAnsi="Courier New" w:cs="Courier New"/>
          <w:color w:val="000000"/>
          <w:sz w:val="16"/>
          <w:szCs w:val="16"/>
          <w:lang w:val="en-US" w:eastAsia="de-AT"/>
        </w:rPr>
        <w:t>DisplayBFTable</w:t>
      </w:r>
      <w:proofErr w:type="spellEnd"/>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FF8000"/>
          <w:sz w:val="16"/>
          <w:szCs w:val="16"/>
          <w:lang w:val="en-US" w:eastAsia="de-AT"/>
        </w:rPr>
        <w:t>21</w:t>
      </w:r>
      <w:r w:rsidRPr="008E4E28">
        <w:rPr>
          <w:rFonts w:ascii="Courier New" w:eastAsia="Times New Roman" w:hAnsi="Courier New" w:cs="Courier New"/>
          <w:b/>
          <w:bCs/>
          <w:color w:val="000080"/>
          <w:sz w:val="16"/>
          <w:szCs w:val="16"/>
          <w:lang w:val="en-US" w:eastAsia="de-AT"/>
        </w:rPr>
        <w:t>,</w:t>
      </w:r>
      <w:r w:rsidRPr="008E4E28">
        <w:rPr>
          <w:rFonts w:ascii="Courier New" w:eastAsia="Times New Roman" w:hAnsi="Courier New" w:cs="Courier New"/>
          <w:color w:val="808080"/>
          <w:sz w:val="16"/>
          <w:szCs w:val="16"/>
          <w:lang w:val="en-US" w:eastAsia="de-AT"/>
        </w:rPr>
        <w:t xml:space="preserve"> </w:t>
      </w:r>
      <w:r w:rsidRPr="008E4E28">
        <w:rPr>
          <w:rFonts w:ascii="Courier New" w:eastAsia="Times New Roman" w:hAnsi="Courier New" w:cs="Courier New"/>
          <w:color w:val="FF8000"/>
          <w:sz w:val="16"/>
          <w:szCs w:val="16"/>
          <w:lang w:val="en-US" w:eastAsia="de-AT"/>
        </w:rPr>
        <w:t>30</w:t>
      </w:r>
      <w:r w:rsidRPr="008E4E28">
        <w:rPr>
          <w:rFonts w:ascii="Courier New" w:eastAsia="Times New Roman" w:hAnsi="Courier New" w:cs="Courier New"/>
          <w:b/>
          <w:bCs/>
          <w:color w:val="000080"/>
          <w:sz w:val="16"/>
          <w:szCs w:val="16"/>
          <w:lang w:val="en-US" w:eastAsia="de-AT"/>
        </w:rPr>
        <w:t>);</w:t>
      </w:r>
    </w:p>
    <w:p w:rsidR="008E4E28" w:rsidRPr="008E4E28" w:rsidRDefault="008E4E28" w:rsidP="008E4E28">
      <w:pPr>
        <w:shd w:val="clear" w:color="auto" w:fill="FFFFFF"/>
        <w:spacing w:line="240" w:lineRule="auto"/>
        <w:rPr>
          <w:rFonts w:ascii="Times New Roman" w:eastAsia="Times New Roman" w:hAnsi="Times New Roman" w:cs="Times New Roman"/>
          <w:sz w:val="16"/>
          <w:szCs w:val="16"/>
          <w:lang w:val="en-US" w:eastAsia="de-AT"/>
        </w:rPr>
      </w:pPr>
      <w:r w:rsidRPr="008E4E28">
        <w:rPr>
          <w:rFonts w:ascii="Courier New" w:eastAsia="Times New Roman" w:hAnsi="Courier New" w:cs="Courier New"/>
          <w:b/>
          <w:bCs/>
          <w:color w:val="0000FF"/>
          <w:sz w:val="16"/>
          <w:szCs w:val="16"/>
          <w:lang w:val="en-US" w:eastAsia="de-AT"/>
        </w:rPr>
        <w:t>END</w:t>
      </w:r>
      <w:r w:rsidRPr="008E4E28">
        <w:rPr>
          <w:rFonts w:ascii="Courier New" w:eastAsia="Times New Roman" w:hAnsi="Courier New" w:cs="Courier New"/>
          <w:b/>
          <w:bCs/>
          <w:color w:val="000080"/>
          <w:sz w:val="16"/>
          <w:szCs w:val="16"/>
          <w:lang w:val="en-US" w:eastAsia="de-AT"/>
        </w:rPr>
        <w:t>.</w:t>
      </w:r>
    </w:p>
    <w:p w:rsidR="001870C1" w:rsidRDefault="001870C1" w:rsidP="002903FE">
      <w:pPr>
        <w:rPr>
          <w:lang w:val="en-US"/>
        </w:rPr>
      </w:pPr>
    </w:p>
    <w:p w:rsidR="00567378" w:rsidRDefault="00567378"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Default="00D13B27" w:rsidP="002903FE">
      <w:pPr>
        <w:rPr>
          <w:lang w:val="en-US"/>
        </w:rPr>
      </w:pPr>
    </w:p>
    <w:p w:rsidR="00D13B27" w:rsidRPr="00D97798" w:rsidRDefault="00D13B27" w:rsidP="002903FE">
      <w:pPr>
        <w:rPr>
          <w:lang w:val="en-US"/>
        </w:rPr>
      </w:pPr>
    </w:p>
    <w:p w:rsidR="00BB2C9E" w:rsidRDefault="00BB2C9E" w:rsidP="007B434E">
      <w:pPr>
        <w:pStyle w:val="berschrift2"/>
      </w:pPr>
      <w:bookmarkStart w:id="13" w:name="_Toc369249502"/>
      <w:r>
        <w:lastRenderedPageBreak/>
        <w:t>Tests</w:t>
      </w:r>
      <w:bookmarkEnd w:id="13"/>
    </w:p>
    <w:p w:rsidR="00BB2C9E" w:rsidRDefault="00BB2C9E" w:rsidP="00BB2C9E">
      <w:r>
        <w:t xml:space="preserve">Folgend sind die Test angeführt, die </w:t>
      </w:r>
      <w:r w:rsidR="009352D7">
        <w:t>den Algorithmus</w:t>
      </w:r>
      <w:r w:rsidR="0017559B">
        <w:t xml:space="preserve"> des </w:t>
      </w:r>
      <w:r w:rsidR="00391C6D">
        <w:t>Pr</w:t>
      </w:r>
      <w:r w:rsidR="0017559B">
        <w:t>ogra</w:t>
      </w:r>
      <w:r w:rsidR="009352D7">
        <w:t>m</w:t>
      </w:r>
      <w:r w:rsidR="0017559B">
        <w:t>ms</w:t>
      </w:r>
      <w:r>
        <w:t xml:space="preserve"> </w:t>
      </w:r>
      <w:proofErr w:type="spellStart"/>
      <w:r w:rsidR="00D05A57">
        <w:t>binomialCalculator</w:t>
      </w:r>
      <w:proofErr w:type="spellEnd"/>
      <w:r w:rsidR="00D05A57">
        <w:t xml:space="preserve"> testen.</w:t>
      </w:r>
    </w:p>
    <w:p w:rsidR="00391C6D" w:rsidRDefault="00391C6D" w:rsidP="00BB2C9E">
      <w:r>
        <w:t>Auf die Tests der Hilfsfunktionen wurde hierbei verzichtet, da sich Fehler in diesen Funktionen in den unten angeführten Tests niederschlagen würden.</w:t>
      </w:r>
    </w:p>
    <w:p w:rsidR="001415AC" w:rsidRDefault="001415AC" w:rsidP="00BB2C9E"/>
    <w:p w:rsidR="00D05A57" w:rsidRPr="001415AC" w:rsidRDefault="00D05A57" w:rsidP="001415AC">
      <w:pPr>
        <w:rPr>
          <w:b/>
        </w:rPr>
      </w:pPr>
      <w:r w:rsidRPr="001415AC">
        <w:rPr>
          <w:b/>
        </w:rPr>
        <w:t>Verschieden Grenzen</w:t>
      </w:r>
      <w:r w:rsidR="00496072">
        <w:rPr>
          <w:b/>
        </w:rPr>
        <w:t>:</w:t>
      </w:r>
    </w:p>
    <w:p w:rsidR="00D05A57" w:rsidRDefault="00D05A57" w:rsidP="00D05A57">
      <w:r>
        <w:t>Folgend sind die Tests für verschiedene Grenzen (</w:t>
      </w:r>
      <w:proofErr w:type="spellStart"/>
      <w:r>
        <w:t>minA</w:t>
      </w:r>
      <w:proofErr w:type="spellEnd"/>
      <w:r>
        <w:t xml:space="preserve">, </w:t>
      </w:r>
      <w:proofErr w:type="spellStart"/>
      <w:r>
        <w:t>maxA</w:t>
      </w:r>
      <w:proofErr w:type="spellEnd"/>
      <w:r>
        <w:t>) angeführt, die zeigen das sich der Algorithmus und die verwendeten Funktion wie erwartet verhalten.</w:t>
      </w:r>
    </w:p>
    <w:p w:rsidR="00D05A57" w:rsidRDefault="00D05A57" w:rsidP="00873E47">
      <w:r>
        <w:rPr>
          <w:noProof/>
          <w:lang w:eastAsia="de-AT"/>
        </w:rPr>
        <w:drawing>
          <wp:inline distT="0" distB="0" distL="0" distR="0">
            <wp:extent cx="4144271" cy="3600000"/>
            <wp:effectExtent l="19050" t="0" r="8629" b="0"/>
            <wp:docPr id="8" name="Grafik 7" descr="test_calc_binomial_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lc_binomial_working.PNG"/>
                    <pic:cNvPicPr/>
                  </pic:nvPicPr>
                  <pic:blipFill>
                    <a:blip r:embed="rId23" cstate="print"/>
                    <a:stretch>
                      <a:fillRect/>
                    </a:stretch>
                  </pic:blipFill>
                  <pic:spPr>
                    <a:xfrm>
                      <a:off x="0" y="0"/>
                      <a:ext cx="4144271" cy="3600000"/>
                    </a:xfrm>
                    <a:prstGeom prst="rect">
                      <a:avLst/>
                    </a:prstGeom>
                  </pic:spPr>
                </pic:pic>
              </a:graphicData>
            </a:graphic>
          </wp:inline>
        </w:drawing>
      </w:r>
    </w:p>
    <w:p w:rsidR="001415AC" w:rsidRDefault="001415AC" w:rsidP="001415AC"/>
    <w:p w:rsidR="00D05A57" w:rsidRPr="001415AC" w:rsidRDefault="00D05A57" w:rsidP="001415AC">
      <w:pPr>
        <w:rPr>
          <w:b/>
        </w:rPr>
      </w:pPr>
      <w:r w:rsidRPr="001415AC">
        <w:rPr>
          <w:b/>
        </w:rPr>
        <w:t>Grenzbereichsüberschreitung</w:t>
      </w:r>
      <w:r w:rsidR="00496072">
        <w:rPr>
          <w:b/>
        </w:rPr>
        <w:t>:</w:t>
      </w:r>
    </w:p>
    <w:p w:rsidR="00D05A57" w:rsidRDefault="00D05A57" w:rsidP="00D05A57">
      <w:r>
        <w:t>Folgend sind die Tests angeführt, die das Verhalten testen wenn eine Grenzbereichsüberschreitung auftritt. Hierbei wird auf die Konsole eine dementsprechende Benachrichtigung ausgegeben.</w:t>
      </w:r>
    </w:p>
    <w:p w:rsidR="00D05A57" w:rsidRDefault="00D05A57" w:rsidP="00873E47">
      <w:r>
        <w:rPr>
          <w:noProof/>
          <w:lang w:eastAsia="de-AT"/>
        </w:rPr>
        <w:drawing>
          <wp:inline distT="0" distB="0" distL="0" distR="0">
            <wp:extent cx="3601224" cy="324000"/>
            <wp:effectExtent l="19050" t="0" r="0" b="0"/>
            <wp:docPr id="18" name="Grafik 17" descr="test_calc_binomial_border_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lc_binomial_border_overflow.PNG"/>
                    <pic:cNvPicPr/>
                  </pic:nvPicPr>
                  <pic:blipFill>
                    <a:blip r:embed="rId24" cstate="print"/>
                    <a:stretch>
                      <a:fillRect/>
                    </a:stretch>
                  </pic:blipFill>
                  <pic:spPr>
                    <a:xfrm>
                      <a:off x="0" y="0"/>
                      <a:ext cx="3601224" cy="324000"/>
                    </a:xfrm>
                    <a:prstGeom prst="rect">
                      <a:avLst/>
                    </a:prstGeom>
                  </pic:spPr>
                </pic:pic>
              </a:graphicData>
            </a:graphic>
          </wp:inline>
        </w:drawing>
      </w:r>
    </w:p>
    <w:p w:rsidR="001415AC" w:rsidRDefault="001415AC" w:rsidP="001415AC">
      <w:pPr>
        <w:rPr>
          <w:b/>
        </w:rPr>
      </w:pPr>
    </w:p>
    <w:p w:rsidR="004C786B" w:rsidRDefault="004C786B" w:rsidP="001415AC">
      <w:pPr>
        <w:rPr>
          <w:b/>
        </w:rPr>
      </w:pPr>
    </w:p>
    <w:p w:rsidR="004C786B" w:rsidRDefault="004C786B" w:rsidP="001415AC">
      <w:pPr>
        <w:rPr>
          <w:b/>
        </w:rPr>
      </w:pPr>
    </w:p>
    <w:p w:rsidR="004C786B" w:rsidRDefault="004C786B" w:rsidP="001415AC">
      <w:pPr>
        <w:rPr>
          <w:b/>
        </w:rPr>
      </w:pPr>
    </w:p>
    <w:p w:rsidR="004C786B" w:rsidRDefault="004C786B" w:rsidP="001415AC">
      <w:pPr>
        <w:rPr>
          <w:b/>
        </w:rPr>
      </w:pPr>
    </w:p>
    <w:p w:rsidR="004C786B" w:rsidRDefault="004C786B" w:rsidP="001415AC">
      <w:pPr>
        <w:rPr>
          <w:b/>
        </w:rPr>
      </w:pPr>
    </w:p>
    <w:p w:rsidR="00AB4A40" w:rsidRPr="001415AC" w:rsidRDefault="00AB4A40" w:rsidP="001415AC">
      <w:pPr>
        <w:rPr>
          <w:b/>
        </w:rPr>
      </w:pPr>
      <w:r w:rsidRPr="001415AC">
        <w:rPr>
          <w:b/>
        </w:rPr>
        <w:lastRenderedPageBreak/>
        <w:t>Wertebereichsüberschreitung</w:t>
      </w:r>
      <w:r w:rsidR="00496072">
        <w:rPr>
          <w:b/>
        </w:rPr>
        <w:t>:</w:t>
      </w:r>
    </w:p>
    <w:p w:rsidR="00AB4A40" w:rsidRDefault="00AB4A40" w:rsidP="00AB4A40">
      <w:r>
        <w:t xml:space="preserve">Folgend ist der Test angeführt, der das Verhalten bei einer Grenzbereichsüberschreitung testet. Da die Tests im Source enthalten sind und hierbei keine </w:t>
      </w:r>
      <w:r w:rsidR="00CC60AE">
        <w:t>Werte</w:t>
      </w:r>
      <w:r>
        <w:t xml:space="preserve"> </w:t>
      </w:r>
      <w:r w:rsidR="007A4F9F">
        <w:t>über die Konsole eingegeben</w:t>
      </w:r>
      <w:r>
        <w:t xml:space="preserve"> werden können</w:t>
      </w:r>
      <w:r w:rsidR="00914109">
        <w:t>, die den Wertebereich überschreiten</w:t>
      </w:r>
      <w:r w:rsidR="00CC60AE">
        <w:t xml:space="preserve"> </w:t>
      </w:r>
      <w:r w:rsidR="007A4F9F">
        <w:t xml:space="preserve">könnten </w:t>
      </w:r>
      <w:r w:rsidR="00CC60AE">
        <w:t>(Kompilierungsfehler)</w:t>
      </w:r>
      <w:r w:rsidR="00914109">
        <w:t>, kann diese Art von Fehler nur zur Laufzeit des Programms auftreten, wenn eines der berechneten Ergebnisse den Wertebereich überschreitet.</w:t>
      </w:r>
      <w:r w:rsidR="006840D3">
        <w:t xml:space="preserve"> Es wurde hierbei INTEGER und nicht LONGINT verwendet, wobei ein LONGINT eine Berechnung über einen größeren Wertebereich erlauben würde.</w:t>
      </w:r>
    </w:p>
    <w:p w:rsidR="00CC60AE" w:rsidRPr="00AB4A40" w:rsidRDefault="00CC60AE" w:rsidP="00873E47">
      <w:r>
        <w:rPr>
          <w:noProof/>
          <w:lang w:eastAsia="de-AT"/>
        </w:rPr>
        <w:drawing>
          <wp:inline distT="0" distB="0" distL="0" distR="0">
            <wp:extent cx="3403854" cy="540000"/>
            <wp:effectExtent l="19050" t="0" r="6096" b="0"/>
            <wp:docPr id="19" name="Grafik 18" descr="test_calc_binomial_range_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lc_binomial_range_overflow.PNG"/>
                    <pic:cNvPicPr/>
                  </pic:nvPicPr>
                  <pic:blipFill>
                    <a:blip r:embed="rId25" cstate="print"/>
                    <a:stretch>
                      <a:fillRect/>
                    </a:stretch>
                  </pic:blipFill>
                  <pic:spPr>
                    <a:xfrm>
                      <a:off x="0" y="0"/>
                      <a:ext cx="3403854" cy="540000"/>
                    </a:xfrm>
                    <a:prstGeom prst="rect">
                      <a:avLst/>
                    </a:prstGeom>
                  </pic:spPr>
                </pic:pic>
              </a:graphicData>
            </a:graphic>
          </wp:inline>
        </w:drawing>
      </w:r>
    </w:p>
    <w:p w:rsidR="00E06B1D" w:rsidRDefault="00E06B1D" w:rsidP="00E06B1D">
      <w:pPr>
        <w:pStyle w:val="berschrift1"/>
      </w:pPr>
      <w:bookmarkStart w:id="14" w:name="_Toc369249503"/>
      <w:r>
        <w:lastRenderedPageBreak/>
        <w:t>Aufgabe 3</w:t>
      </w:r>
      <w:r w:rsidR="00D80E0E">
        <w:t xml:space="preserve"> (</w:t>
      </w:r>
      <w:proofErr w:type="spellStart"/>
      <w:r w:rsidR="00D80E0E">
        <w:t>TimeConverter</w:t>
      </w:r>
      <w:proofErr w:type="spellEnd"/>
      <w:r w:rsidR="00D80E0E">
        <w:t>)</w:t>
      </w:r>
      <w:bookmarkEnd w:id="14"/>
    </w:p>
    <w:p w:rsidR="00D80E0E" w:rsidRDefault="00D80E0E" w:rsidP="00D80E0E">
      <w:r>
        <w:t xml:space="preserve">Folgend  ist die Dokumentation der Aufgabe 3 </w:t>
      </w:r>
      <w:r w:rsidR="00B65A0B">
        <w:t>a</w:t>
      </w:r>
      <w:r>
        <w:t>ngeführt.</w:t>
      </w:r>
      <w:r w:rsidR="00BD5003">
        <w:t xml:space="preserve"> </w:t>
      </w:r>
      <w:r w:rsidR="00F12EF6">
        <w:t xml:space="preserve">Hierbei sollen die Algorithmen eine Sekundendarstellung in eine Zeitdarstellung und umgekehrt </w:t>
      </w:r>
      <w:r w:rsidR="00B65A0B">
        <w:t>konvertieren</w:t>
      </w:r>
      <w:r w:rsidR="00F12EF6">
        <w:t xml:space="preserve">. </w:t>
      </w:r>
    </w:p>
    <w:p w:rsidR="00BD5003" w:rsidRPr="00D80E0E" w:rsidRDefault="00BD5003" w:rsidP="00D80E0E">
      <w:r>
        <w:t>3600 -&gt; 1:0:0 -&gt; 3600</w:t>
      </w:r>
    </w:p>
    <w:p w:rsidR="00E06B1D" w:rsidRDefault="00D80E0E" w:rsidP="00D80E0E">
      <w:pPr>
        <w:pStyle w:val="berschrift2"/>
      </w:pPr>
      <w:bookmarkStart w:id="15" w:name="_Toc369249504"/>
      <w:r>
        <w:t>Lösungsidee</w:t>
      </w:r>
      <w:bookmarkEnd w:id="15"/>
    </w:p>
    <w:p w:rsidR="00C06605" w:rsidRDefault="00C06605" w:rsidP="00C06605">
      <w:r>
        <w:t xml:space="preserve">Folgend ist die Lösungsidee der beiden Algorithmen </w:t>
      </w:r>
      <w:proofErr w:type="spellStart"/>
      <w:r>
        <w:t>TimeSpanToSeconds</w:t>
      </w:r>
      <w:proofErr w:type="spellEnd"/>
      <w:r>
        <w:t xml:space="preserve"> </w:t>
      </w:r>
      <w:r w:rsidR="00766E78">
        <w:t xml:space="preserve">und </w:t>
      </w:r>
      <w:proofErr w:type="spellStart"/>
      <w:r w:rsidR="00766E78">
        <w:t>SecondstoTimeSpan</w:t>
      </w:r>
      <w:proofErr w:type="spellEnd"/>
      <w:r w:rsidR="00766E78">
        <w:t xml:space="preserve"> angeführt, welche über Ablaufdiagrame ausgedrückt wird.</w:t>
      </w:r>
    </w:p>
    <w:p w:rsidR="00C06605" w:rsidRPr="00C06605" w:rsidRDefault="00C06605" w:rsidP="00C06605">
      <w:pPr>
        <w:rPr>
          <w:u w:val="single"/>
        </w:rPr>
      </w:pPr>
      <w:r w:rsidRPr="00C06605">
        <w:rPr>
          <w:u w:val="single"/>
        </w:rPr>
        <w:t>Enthaltene Funktionen und Prozeduren:</w:t>
      </w:r>
    </w:p>
    <w:p w:rsidR="00C06605" w:rsidRDefault="00C06605" w:rsidP="00911814">
      <w:pPr>
        <w:pStyle w:val="Listenabsatz"/>
        <w:numPr>
          <w:ilvl w:val="0"/>
          <w:numId w:val="9"/>
        </w:numPr>
        <w:rPr>
          <w:i/>
          <w:color w:val="1F497D" w:themeColor="text2"/>
        </w:rPr>
      </w:pPr>
      <w:proofErr w:type="spellStart"/>
      <w:r>
        <w:rPr>
          <w:i/>
          <w:color w:val="1F497D" w:themeColor="text2"/>
        </w:rPr>
        <w:t>T</w:t>
      </w:r>
      <w:r w:rsidRPr="00167945">
        <w:rPr>
          <w:i/>
          <w:color w:val="1F497D" w:themeColor="text2"/>
        </w:rPr>
        <w:t>oString</w:t>
      </w:r>
      <w:proofErr w:type="spellEnd"/>
      <w:r w:rsidRPr="00167945">
        <w:rPr>
          <w:i/>
          <w:color w:val="1F497D" w:themeColor="text2"/>
        </w:rPr>
        <w:t>(</w:t>
      </w:r>
      <w:proofErr w:type="spellStart"/>
      <w:r w:rsidRPr="00167945">
        <w:rPr>
          <w:i/>
          <w:color w:val="1F497D" w:themeColor="text2"/>
        </w:rPr>
        <w:t>value</w:t>
      </w:r>
      <w:proofErr w:type="spellEnd"/>
      <w:r w:rsidRPr="00167945">
        <w:rPr>
          <w:i/>
          <w:color w:val="1F497D" w:themeColor="text2"/>
        </w:rPr>
        <w:t>: INTEGER): STRING</w:t>
      </w:r>
      <w:r>
        <w:rPr>
          <w:i/>
          <w:color w:val="1F497D" w:themeColor="text2"/>
        </w:rPr>
        <w:t>;</w:t>
      </w:r>
    </w:p>
    <w:p w:rsidR="00C06605" w:rsidRPr="00167945" w:rsidRDefault="00C06605" w:rsidP="00C06605">
      <w:pPr>
        <w:pStyle w:val="Listenabsatz"/>
        <w:rPr>
          <w:i/>
          <w:color w:val="1F497D" w:themeColor="text2"/>
        </w:rPr>
      </w:pPr>
      <w:r>
        <w:t>Konvertiert ein Integer zu seiner String Repräsentation</w:t>
      </w:r>
    </w:p>
    <w:p w:rsidR="00C06605" w:rsidRPr="00167945" w:rsidRDefault="00C06605" w:rsidP="00911814">
      <w:pPr>
        <w:pStyle w:val="Listenabsatz"/>
        <w:numPr>
          <w:ilvl w:val="0"/>
          <w:numId w:val="9"/>
        </w:numPr>
        <w:rPr>
          <w:i/>
          <w:color w:val="1F497D" w:themeColor="text2"/>
          <w:lang w:val="en-US"/>
        </w:rPr>
      </w:pPr>
      <w:proofErr w:type="spellStart"/>
      <w:r w:rsidRPr="00C06605">
        <w:rPr>
          <w:i/>
          <w:color w:val="1F497D" w:themeColor="text2"/>
          <w:lang w:val="en-US"/>
        </w:rPr>
        <w:t>ValidateRange</w:t>
      </w:r>
      <w:proofErr w:type="spellEnd"/>
      <w:r w:rsidRPr="00C06605">
        <w:rPr>
          <w:i/>
          <w:color w:val="1F497D" w:themeColor="text2"/>
          <w:lang w:val="en-US"/>
        </w:rPr>
        <w:t>(value,</w:t>
      </w:r>
      <w:r>
        <w:rPr>
          <w:i/>
          <w:color w:val="1F497D" w:themeColor="text2"/>
          <w:lang w:val="en-US"/>
        </w:rPr>
        <w:t xml:space="preserve"> bottom, top: INTEGER): BOOLEAN;</w:t>
      </w:r>
    </w:p>
    <w:p w:rsidR="00C06605" w:rsidRDefault="00C06605" w:rsidP="00C06605">
      <w:pPr>
        <w:pStyle w:val="Listenabsatz"/>
      </w:pPr>
      <w:r>
        <w:t>Prüft ob der gegeben Wert innerhalb der definierten Grenzen liegt..</w:t>
      </w:r>
    </w:p>
    <w:p w:rsidR="00C06605" w:rsidRPr="00167945" w:rsidRDefault="00C06605" w:rsidP="00911814">
      <w:pPr>
        <w:pStyle w:val="Listenabsatz"/>
        <w:numPr>
          <w:ilvl w:val="0"/>
          <w:numId w:val="9"/>
        </w:numPr>
        <w:rPr>
          <w:i/>
          <w:color w:val="1F497D" w:themeColor="text2"/>
          <w:lang w:val="en-US"/>
        </w:rPr>
      </w:pPr>
      <w:proofErr w:type="spellStart"/>
      <w:r w:rsidRPr="00C06605">
        <w:rPr>
          <w:i/>
          <w:color w:val="1F497D" w:themeColor="text2"/>
          <w:lang w:val="en-US"/>
        </w:rPr>
        <w:t>GetErrorMessage</w:t>
      </w:r>
      <w:proofErr w:type="spellEnd"/>
      <w:r w:rsidRPr="00C06605">
        <w:rPr>
          <w:i/>
          <w:color w:val="1F497D" w:themeColor="text2"/>
          <w:lang w:val="en-US"/>
        </w:rPr>
        <w:t>(code: INTEGER): STRING</w:t>
      </w:r>
      <w:r>
        <w:rPr>
          <w:i/>
          <w:color w:val="1F497D" w:themeColor="text2"/>
          <w:lang w:val="en-US"/>
        </w:rPr>
        <w:t>;</w:t>
      </w:r>
    </w:p>
    <w:p w:rsidR="00C06605" w:rsidRDefault="00C06605" w:rsidP="00C06605">
      <w:pPr>
        <w:pStyle w:val="Listenabsatz"/>
      </w:pPr>
      <w:r>
        <w:t xml:space="preserve">Generiert die entsprechende Error Message abhängig vom gegebenen Error </w:t>
      </w:r>
      <w:proofErr w:type="spellStart"/>
      <w:r>
        <w:t>code</w:t>
      </w:r>
      <w:proofErr w:type="spellEnd"/>
      <w:r>
        <w:t>.</w:t>
      </w:r>
    </w:p>
    <w:p w:rsidR="00C06605" w:rsidRPr="00167945" w:rsidRDefault="00C06605" w:rsidP="00911814">
      <w:pPr>
        <w:pStyle w:val="Listenabsatz"/>
        <w:numPr>
          <w:ilvl w:val="0"/>
          <w:numId w:val="9"/>
        </w:numPr>
        <w:rPr>
          <w:i/>
          <w:color w:val="1F497D" w:themeColor="text2"/>
          <w:lang w:val="en-US"/>
        </w:rPr>
      </w:pPr>
      <w:proofErr w:type="spellStart"/>
      <w:r w:rsidRPr="00C06605">
        <w:rPr>
          <w:i/>
          <w:color w:val="1F497D" w:themeColor="text2"/>
          <w:lang w:val="en-US"/>
        </w:rPr>
        <w:t>TestTimeSpanToSeconds</w:t>
      </w:r>
      <w:proofErr w:type="spellEnd"/>
      <w:r w:rsidRPr="00C06605">
        <w:rPr>
          <w:i/>
          <w:color w:val="1F497D" w:themeColor="text2"/>
          <w:lang w:val="en-US"/>
        </w:rPr>
        <w:t>(</w:t>
      </w:r>
      <w:proofErr w:type="spellStart"/>
      <w:r w:rsidRPr="00C06605">
        <w:rPr>
          <w:i/>
          <w:color w:val="1F497D" w:themeColor="text2"/>
          <w:lang w:val="en-US"/>
        </w:rPr>
        <w:t>hh</w:t>
      </w:r>
      <w:proofErr w:type="spellEnd"/>
      <w:r w:rsidRPr="00C06605">
        <w:rPr>
          <w:i/>
          <w:color w:val="1F497D" w:themeColor="text2"/>
          <w:lang w:val="en-US"/>
        </w:rPr>
        <w:t xml:space="preserve">, mm, </w:t>
      </w:r>
      <w:proofErr w:type="spellStart"/>
      <w:r w:rsidRPr="00C06605">
        <w:rPr>
          <w:i/>
          <w:color w:val="1F497D" w:themeColor="text2"/>
          <w:lang w:val="en-US"/>
        </w:rPr>
        <w:t>ss</w:t>
      </w:r>
      <w:proofErr w:type="spellEnd"/>
      <w:r w:rsidRPr="00C06605">
        <w:rPr>
          <w:i/>
          <w:color w:val="1F497D" w:themeColor="text2"/>
          <w:lang w:val="en-US"/>
        </w:rPr>
        <w:t>: INTEGER)</w:t>
      </w:r>
      <w:r>
        <w:rPr>
          <w:i/>
          <w:color w:val="1F497D" w:themeColor="text2"/>
          <w:lang w:val="en-US"/>
        </w:rPr>
        <w:t>;</w:t>
      </w:r>
    </w:p>
    <w:p w:rsidR="00C06605" w:rsidRDefault="00C06605" w:rsidP="00C06605">
      <w:pPr>
        <w:pStyle w:val="Listenabsatz"/>
      </w:pPr>
      <w:r>
        <w:t xml:space="preserve">Testet die </w:t>
      </w:r>
      <w:proofErr w:type="spellStart"/>
      <w:r>
        <w:t>TimeSpanToSeconds</w:t>
      </w:r>
      <w:proofErr w:type="spellEnd"/>
      <w:r>
        <w:t xml:space="preserve"> Funktion.</w:t>
      </w:r>
    </w:p>
    <w:p w:rsidR="00C06605" w:rsidRPr="00167945" w:rsidRDefault="00C06605" w:rsidP="00911814">
      <w:pPr>
        <w:pStyle w:val="Listenabsatz"/>
        <w:numPr>
          <w:ilvl w:val="0"/>
          <w:numId w:val="9"/>
        </w:numPr>
        <w:rPr>
          <w:i/>
          <w:color w:val="1F497D" w:themeColor="text2"/>
          <w:lang w:val="en-US"/>
        </w:rPr>
      </w:pPr>
      <w:proofErr w:type="spellStart"/>
      <w:r w:rsidRPr="00C06605">
        <w:rPr>
          <w:i/>
          <w:color w:val="1F497D" w:themeColor="text2"/>
          <w:lang w:val="en-US"/>
        </w:rPr>
        <w:t>TestSecondsToTimeSpan</w:t>
      </w:r>
      <w:proofErr w:type="spellEnd"/>
      <w:r w:rsidRPr="00C06605">
        <w:rPr>
          <w:i/>
          <w:color w:val="1F497D" w:themeColor="text2"/>
          <w:lang w:val="en-US"/>
        </w:rPr>
        <w:t>(sec: LONGINT)</w:t>
      </w:r>
      <w:r w:rsidRPr="00167945">
        <w:rPr>
          <w:i/>
          <w:color w:val="1F497D" w:themeColor="text2"/>
          <w:lang w:val="en-US"/>
        </w:rPr>
        <w:t>;</w:t>
      </w:r>
    </w:p>
    <w:p w:rsidR="00C06605" w:rsidRPr="00C06605" w:rsidRDefault="00C06605" w:rsidP="00C06605">
      <w:pPr>
        <w:pStyle w:val="Listenabsatz"/>
      </w:pPr>
      <w:r>
        <w:t xml:space="preserve">Testet die </w:t>
      </w:r>
      <w:proofErr w:type="spellStart"/>
      <w:r>
        <w:t>SecondsToTimespan</w:t>
      </w:r>
      <w:proofErr w:type="spellEnd"/>
      <w:r>
        <w:t xml:space="preserve"> Funktion.</w:t>
      </w:r>
    </w:p>
    <w:p w:rsidR="00C06605" w:rsidRDefault="00C06605" w:rsidP="00C06605">
      <w:pPr>
        <w:pStyle w:val="berschrift3"/>
      </w:pPr>
      <w:bookmarkStart w:id="16" w:name="_Toc369249505"/>
      <w:proofErr w:type="spellStart"/>
      <w:r>
        <w:t>TimeSpanToSeconds</w:t>
      </w:r>
      <w:bookmarkEnd w:id="16"/>
      <w:proofErr w:type="spellEnd"/>
    </w:p>
    <w:p w:rsidR="00C3309B" w:rsidRDefault="00C3309B" w:rsidP="00C3309B">
      <w:r>
        <w:t xml:space="preserve">Folgend ist die Lösungsidee des Algorithmus angeführt, welcher eine </w:t>
      </w:r>
      <w:r w:rsidR="008F2FA9">
        <w:t>Zeit</w:t>
      </w:r>
      <w:r w:rsidR="00D32EC8">
        <w:t xml:space="preserve">darstellung </w:t>
      </w:r>
      <w:r>
        <w:t xml:space="preserve">in seine </w:t>
      </w:r>
      <w:r w:rsidR="00D32EC8">
        <w:t xml:space="preserve">Sekundendarstellung </w:t>
      </w:r>
      <w:r>
        <w:t xml:space="preserve">konvertiert. Als Datentyp für den Rückgabewert wurde LONGING gewählt, da INTEGER nur einen Wertebereich von -32768 </w:t>
      </w:r>
      <w:r w:rsidR="000C0C60">
        <w:t>&lt;= x &lt;=</w:t>
      </w:r>
      <w:r>
        <w:t xml:space="preserve"> 32767 </w:t>
      </w:r>
      <w:r w:rsidR="00044F30">
        <w:t>zur Verfügung stellt</w:t>
      </w:r>
      <w:r>
        <w:t xml:space="preserve">, was für die Konvertierung zu Sekunden ein zu kleiner Wertebereich ist. Als Parameter für die Eingangswerte wurde INTEGER gewählt, da dieser für die Werte </w:t>
      </w:r>
      <w:r w:rsidR="000C0C60">
        <w:t>enthalten in der</w:t>
      </w:r>
      <w:r>
        <w:t xml:space="preserve"> Zeitdarstellung völlig ausreichend ist.</w:t>
      </w:r>
      <w:r w:rsidR="008F2FA9">
        <w:t xml:space="preserve"> Sollte ein ungültiger Zeitwert detektiert werden, so wird ein entsprechender Error Code gesetzt, welcher in weiterer Folge in der Test</w:t>
      </w:r>
      <w:r w:rsidR="00E321C8">
        <w:t>p</w:t>
      </w:r>
      <w:r w:rsidR="008F2FA9">
        <w:t xml:space="preserve">rozedur </w:t>
      </w:r>
      <w:r w:rsidR="00E321C8">
        <w:t>ausgewertet</w:t>
      </w:r>
      <w:r w:rsidR="008F2FA9">
        <w:t xml:space="preserve"> wird. </w:t>
      </w:r>
    </w:p>
    <w:p w:rsidR="00414D6C" w:rsidRDefault="00414D6C" w:rsidP="00C3309B">
      <w:r>
        <w:t>Hier kann eine Funktion verwendet werden, weil es hier nur einen Rückgabewert gibt.</w:t>
      </w:r>
    </w:p>
    <w:p w:rsidR="00FC3076" w:rsidRDefault="00FC3076" w:rsidP="00C3309B"/>
    <w:p w:rsidR="00FC3076" w:rsidRDefault="00FC3076" w:rsidP="00C3309B"/>
    <w:p w:rsidR="00FC3076" w:rsidRDefault="00FC3076" w:rsidP="00C3309B"/>
    <w:p w:rsidR="00FC3076" w:rsidRDefault="00FC3076" w:rsidP="00C3309B"/>
    <w:p w:rsidR="00FC3076" w:rsidRDefault="00FC3076" w:rsidP="00C3309B"/>
    <w:p w:rsidR="00FC3076" w:rsidRDefault="00FC3076" w:rsidP="00C3309B"/>
    <w:p w:rsidR="00192DA9" w:rsidRDefault="00516DE8" w:rsidP="00192DA9">
      <w:r>
        <w:rPr>
          <w:noProof/>
          <w:lang w:eastAsia="de-AT"/>
        </w:rPr>
        <w:lastRenderedPageBreak/>
        <w:drawing>
          <wp:inline distT="0" distB="0" distL="0" distR="0">
            <wp:extent cx="5984185" cy="4989459"/>
            <wp:effectExtent l="19050" t="0" r="0" b="0"/>
            <wp:docPr id="29" name="Grafik 28" descr="TimeSpanToSeco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anToSeconds.png"/>
                    <pic:cNvPicPr/>
                  </pic:nvPicPr>
                  <pic:blipFill>
                    <a:blip r:embed="rId26" cstate="print"/>
                    <a:stretch>
                      <a:fillRect/>
                    </a:stretch>
                  </pic:blipFill>
                  <pic:spPr>
                    <a:xfrm>
                      <a:off x="0" y="0"/>
                      <a:ext cx="5984874" cy="4990034"/>
                    </a:xfrm>
                    <a:prstGeom prst="rect">
                      <a:avLst/>
                    </a:prstGeom>
                  </pic:spPr>
                </pic:pic>
              </a:graphicData>
            </a:graphic>
          </wp:inline>
        </w:drawing>
      </w:r>
    </w:p>
    <w:p w:rsidR="00516DE8" w:rsidRDefault="00516DE8" w:rsidP="00516DE8">
      <w:pPr>
        <w:pStyle w:val="berschrift2"/>
        <w:numPr>
          <w:ilvl w:val="0"/>
          <w:numId w:val="0"/>
        </w:numPr>
        <w:ind w:left="576"/>
      </w:pPr>
    </w:p>
    <w:p w:rsidR="00516DE8" w:rsidRDefault="00516DE8"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516DE8"/>
    <w:p w:rsidR="00FA0C85" w:rsidRDefault="00FA0C85" w:rsidP="00FA0C85"/>
    <w:p w:rsidR="00FA0C85" w:rsidRDefault="00FA0C85" w:rsidP="00FA0C85">
      <w:pPr>
        <w:pStyle w:val="berschrift3"/>
      </w:pPr>
      <w:bookmarkStart w:id="17" w:name="_Toc369249506"/>
      <w:proofErr w:type="spellStart"/>
      <w:r>
        <w:lastRenderedPageBreak/>
        <w:t>SecondsToTimeSpan</w:t>
      </w:r>
      <w:bookmarkEnd w:id="17"/>
      <w:proofErr w:type="spellEnd"/>
    </w:p>
    <w:p w:rsidR="00FA0C85" w:rsidRDefault="00FA0C85" w:rsidP="00FA0C85">
      <w:r>
        <w:t xml:space="preserve">Folgend ist die Lösungsidee für den Algorithmus </w:t>
      </w:r>
      <w:proofErr w:type="spellStart"/>
      <w:r>
        <w:t>SecondToTimeSpan</w:t>
      </w:r>
      <w:proofErr w:type="spellEnd"/>
      <w:r>
        <w:t xml:space="preserve"> angeführt. Als Datentyp für den Eingangswert wurde LONGINT gewählt, da der Wertebereich für die Sekunden größer sein muss als der für die Zeitdarstellung. Da 93599 in der Sekundendarstellung die Zeitdarstellung 25:59:59 hat und schon bei weitem den Wertebereich eines INTEGER überschreitet. Sollte hier ein ungültiger Wert bei den Sekunden detektiert werden, so wird auch hier ein Error Code gesetzt, welcher in späterer Folge in der Testprozedur ausgewertet wird.</w:t>
      </w:r>
      <w:r w:rsidR="00335F42">
        <w:t xml:space="preserve"> Hierbei ist anzumerken, das jeweils immer der erste Fehler detektiert und der entsprechende Fehlercode gesetzt wird. Weitere Fehler werden nicht mehr detektiert. Dies konnte realisiert werden, in dem man ein Array für das Speichern der Fehlercodes verwendet und kein Integer. So könnte man in späterer Folge alle Fehler ausgeben.</w:t>
      </w:r>
      <w:r w:rsidR="00C85BB2">
        <w:t xml:space="preserve"> In diesem Fall wurde darauf verzichtet.</w:t>
      </w:r>
      <w:r w:rsidR="00335F42">
        <w:t xml:space="preserve"> </w:t>
      </w:r>
    </w:p>
    <w:p w:rsidR="00FA0C85" w:rsidRDefault="00FA0C85" w:rsidP="00FA0C85">
      <w:r>
        <w:t>Hierbei kann keine Funktion sondern nur eine Prozedur zum Einsatz kommen, da hier mehrere Rückgabewerte gebraucht werden (Stunden, Minuten, Sekunden) und die Prozedur dies erlaubt, wobei eine Funktion nur einen Rückgabewert zulässt.</w:t>
      </w:r>
    </w:p>
    <w:p w:rsidR="00FA0C85" w:rsidRDefault="00FA0C85" w:rsidP="00FA0C85"/>
    <w:p w:rsidR="00FA0C85" w:rsidRDefault="00FA0C85" w:rsidP="00FA0C85">
      <w:r>
        <w:t xml:space="preserve">Folgend ist das Ablaufdiagram des Algorithmus </w:t>
      </w:r>
      <w:proofErr w:type="spellStart"/>
      <w:r>
        <w:t>SecondToTimeSpamn</w:t>
      </w:r>
      <w:proofErr w:type="spellEnd"/>
      <w:r>
        <w:t xml:space="preserve"> angeführt.</w:t>
      </w:r>
    </w:p>
    <w:p w:rsidR="00FA0C85" w:rsidRDefault="00FA0C85" w:rsidP="00873E47">
      <w:pPr>
        <w:jc w:val="center"/>
      </w:pPr>
      <w:r>
        <w:rPr>
          <w:noProof/>
          <w:lang w:eastAsia="de-AT"/>
        </w:rPr>
        <w:drawing>
          <wp:inline distT="0" distB="0" distL="0" distR="0">
            <wp:extent cx="3885334" cy="2880000"/>
            <wp:effectExtent l="19050" t="0" r="866" b="0"/>
            <wp:docPr id="2" name="Grafik 29" descr="SecondToTime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ToTimeSpan.png"/>
                    <pic:cNvPicPr/>
                  </pic:nvPicPr>
                  <pic:blipFill>
                    <a:blip r:embed="rId27" cstate="print"/>
                    <a:stretch>
                      <a:fillRect/>
                    </a:stretch>
                  </pic:blipFill>
                  <pic:spPr>
                    <a:xfrm>
                      <a:off x="0" y="0"/>
                      <a:ext cx="3885334" cy="2880000"/>
                    </a:xfrm>
                    <a:prstGeom prst="rect">
                      <a:avLst/>
                    </a:prstGeom>
                  </pic:spPr>
                </pic:pic>
              </a:graphicData>
            </a:graphic>
          </wp:inline>
        </w:drawing>
      </w:r>
    </w:p>
    <w:p w:rsidR="00FA0C85" w:rsidRDefault="00FA0C85" w:rsidP="00FA0C85"/>
    <w:p w:rsidR="00FA0C85" w:rsidRDefault="00FA0C85" w:rsidP="00FA0C85"/>
    <w:p w:rsidR="00873E47" w:rsidRDefault="00873E47" w:rsidP="00FA0C85"/>
    <w:p w:rsidR="00873E47" w:rsidRDefault="00873E47" w:rsidP="00FA0C85"/>
    <w:p w:rsidR="00873E47" w:rsidRDefault="00873E47" w:rsidP="00FA0C85"/>
    <w:p w:rsidR="00873E47" w:rsidRDefault="00873E47" w:rsidP="00FA0C85"/>
    <w:p w:rsidR="00FA0C85" w:rsidRDefault="00FA0C85" w:rsidP="00FA0C85"/>
    <w:p w:rsidR="00D13B27" w:rsidRDefault="00D13B27" w:rsidP="00D13B27">
      <w:pPr>
        <w:pStyle w:val="berschrift2"/>
      </w:pPr>
      <w:bookmarkStart w:id="18" w:name="_Toc369249507"/>
      <w:r>
        <w:lastRenderedPageBreak/>
        <w:t>Source</w:t>
      </w:r>
      <w:bookmarkEnd w:id="18"/>
    </w:p>
    <w:p w:rsidR="00D13B27" w:rsidRDefault="00D13B27" w:rsidP="00D13B27">
      <w:r>
        <w:t xml:space="preserve">Folgend ist der Source des Programms </w:t>
      </w:r>
      <w:proofErr w:type="spellStart"/>
      <w:r>
        <w:t>TimeConverter</w:t>
      </w:r>
      <w:proofErr w:type="spellEnd"/>
      <w:r>
        <w:t xml:space="preserve"> angeführt.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This program is used to convert a second value to its time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and to convert a time representation '</w:t>
      </w:r>
      <w:proofErr w:type="spellStart"/>
      <w:r w:rsidRPr="007A1C76">
        <w:rPr>
          <w:rFonts w:ascii="Courier New" w:eastAsia="Times New Roman" w:hAnsi="Courier New" w:cs="Courier New"/>
          <w:color w:val="008000"/>
          <w:sz w:val="16"/>
          <w:szCs w:val="16"/>
          <w:lang w:val="en-US" w:eastAsia="de-AT"/>
        </w:rPr>
        <w:t>hh:mm:ss</w:t>
      </w:r>
      <w:proofErr w:type="spellEnd"/>
      <w:r w:rsidRPr="007A1C76">
        <w:rPr>
          <w:rFonts w:ascii="Courier New" w:eastAsia="Times New Roman" w:hAnsi="Courier New" w:cs="Courier New"/>
          <w:color w:val="008000"/>
          <w:sz w:val="16"/>
          <w:szCs w:val="16"/>
          <w:lang w:val="en-US" w:eastAsia="de-AT"/>
        </w:rPr>
        <w:t>' to its second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Main function and procedure: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1. </w:t>
      </w:r>
      <w:proofErr w:type="spellStart"/>
      <w:r w:rsidRPr="007A1C76">
        <w:rPr>
          <w:rFonts w:ascii="Courier New" w:eastAsia="Times New Roman" w:hAnsi="Courier New" w:cs="Courier New"/>
          <w:color w:val="008000"/>
          <w:sz w:val="16"/>
          <w:szCs w:val="16"/>
          <w:lang w:val="en-US" w:eastAsia="de-AT"/>
        </w:rPr>
        <w:t>SecondsToTimeSpan</w:t>
      </w:r>
      <w:proofErr w:type="spellEnd"/>
      <w:r w:rsidRPr="007A1C76">
        <w:rPr>
          <w:rFonts w:ascii="Courier New" w:eastAsia="Times New Roman" w:hAnsi="Courier New" w:cs="Courier New"/>
          <w:color w:val="008000"/>
          <w:sz w:val="16"/>
          <w:szCs w:val="16"/>
          <w:lang w:val="en-US" w:eastAsia="de-AT"/>
        </w:rPr>
        <w:t xml:space="preserve">(sec: LONGINT; VAR </w:t>
      </w:r>
      <w:proofErr w:type="spellStart"/>
      <w:r w:rsidRPr="007A1C76">
        <w:rPr>
          <w:rFonts w:ascii="Courier New" w:eastAsia="Times New Roman" w:hAnsi="Courier New" w:cs="Courier New"/>
          <w:color w:val="008000"/>
          <w:sz w:val="16"/>
          <w:szCs w:val="16"/>
          <w:lang w:val="en-US" w:eastAsia="de-AT"/>
        </w:rPr>
        <w:t>hh</w:t>
      </w:r>
      <w:proofErr w:type="spellEnd"/>
      <w:r w:rsidRPr="007A1C76">
        <w:rPr>
          <w:rFonts w:ascii="Courier New" w:eastAsia="Times New Roman" w:hAnsi="Courier New" w:cs="Courier New"/>
          <w:color w:val="008000"/>
          <w:sz w:val="16"/>
          <w:szCs w:val="16"/>
          <w:lang w:val="en-US" w:eastAsia="de-AT"/>
        </w:rPr>
        <w:t xml:space="preserve">, mm, </w:t>
      </w:r>
      <w:proofErr w:type="spellStart"/>
      <w:r w:rsidRPr="007A1C76">
        <w:rPr>
          <w:rFonts w:ascii="Courier New" w:eastAsia="Times New Roman" w:hAnsi="Courier New" w:cs="Courier New"/>
          <w:color w:val="008000"/>
          <w:sz w:val="16"/>
          <w:szCs w:val="16"/>
          <w:lang w:val="en-US" w:eastAsia="de-AT"/>
        </w:rPr>
        <w:t>ss</w:t>
      </w:r>
      <w:proofErr w:type="spellEnd"/>
      <w:r w:rsidRPr="007A1C76">
        <w:rPr>
          <w:rFonts w:ascii="Courier New" w:eastAsia="Times New Roman" w:hAnsi="Courier New" w:cs="Courier New"/>
          <w:color w:val="008000"/>
          <w:sz w:val="16"/>
          <w:szCs w:val="16"/>
          <w:lang w:val="en-US" w:eastAsia="de-AT"/>
        </w:rPr>
        <w:t>, code: INTEGER);</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Converts the seconds to its time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2. </w:t>
      </w:r>
      <w:proofErr w:type="spellStart"/>
      <w:r w:rsidRPr="007A1C76">
        <w:rPr>
          <w:rFonts w:ascii="Courier New" w:eastAsia="Times New Roman" w:hAnsi="Courier New" w:cs="Courier New"/>
          <w:color w:val="008000"/>
          <w:sz w:val="16"/>
          <w:szCs w:val="16"/>
          <w:lang w:val="en-US" w:eastAsia="de-AT"/>
        </w:rPr>
        <w:t>TimeSpanToSeconds</w:t>
      </w:r>
      <w:proofErr w:type="spellEnd"/>
      <w:r w:rsidRPr="007A1C76">
        <w:rPr>
          <w:rFonts w:ascii="Courier New" w:eastAsia="Times New Roman" w:hAnsi="Courier New" w:cs="Courier New"/>
          <w:color w:val="008000"/>
          <w:sz w:val="16"/>
          <w:szCs w:val="16"/>
          <w:lang w:val="en-US" w:eastAsia="de-AT"/>
        </w:rPr>
        <w:t>(</w:t>
      </w:r>
      <w:proofErr w:type="spellStart"/>
      <w:r w:rsidRPr="007A1C76">
        <w:rPr>
          <w:rFonts w:ascii="Courier New" w:eastAsia="Times New Roman" w:hAnsi="Courier New" w:cs="Courier New"/>
          <w:color w:val="008000"/>
          <w:sz w:val="16"/>
          <w:szCs w:val="16"/>
          <w:lang w:val="en-US" w:eastAsia="de-AT"/>
        </w:rPr>
        <w:t>hh</w:t>
      </w:r>
      <w:proofErr w:type="spellEnd"/>
      <w:r w:rsidRPr="007A1C76">
        <w:rPr>
          <w:rFonts w:ascii="Courier New" w:eastAsia="Times New Roman" w:hAnsi="Courier New" w:cs="Courier New"/>
          <w:color w:val="008000"/>
          <w:sz w:val="16"/>
          <w:szCs w:val="16"/>
          <w:lang w:val="en-US" w:eastAsia="de-AT"/>
        </w:rPr>
        <w:t xml:space="preserve">, mm, </w:t>
      </w:r>
      <w:proofErr w:type="spellStart"/>
      <w:r w:rsidRPr="007A1C76">
        <w:rPr>
          <w:rFonts w:ascii="Courier New" w:eastAsia="Times New Roman" w:hAnsi="Courier New" w:cs="Courier New"/>
          <w:color w:val="008000"/>
          <w:sz w:val="16"/>
          <w:szCs w:val="16"/>
          <w:lang w:val="en-US" w:eastAsia="de-AT"/>
        </w:rPr>
        <w:t>ss</w:t>
      </w:r>
      <w:proofErr w:type="spellEnd"/>
      <w:r w:rsidRPr="007A1C76">
        <w:rPr>
          <w:rFonts w:ascii="Courier New" w:eastAsia="Times New Roman" w:hAnsi="Courier New" w:cs="Courier New"/>
          <w:color w:val="008000"/>
          <w:sz w:val="16"/>
          <w:szCs w:val="16"/>
          <w:lang w:val="en-US" w:eastAsia="de-AT"/>
        </w:rPr>
        <w:t>: INTEGER): LONGINT;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Converts a time representation to its second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Contained </w:t>
      </w:r>
      <w:proofErr w:type="spellStart"/>
      <w:r w:rsidRPr="007A1C76">
        <w:rPr>
          <w:rFonts w:ascii="Courier New" w:eastAsia="Times New Roman" w:hAnsi="Courier New" w:cs="Courier New"/>
          <w:color w:val="008000"/>
          <w:sz w:val="16"/>
          <w:szCs w:val="16"/>
          <w:lang w:val="en-US" w:eastAsia="de-AT"/>
        </w:rPr>
        <w:t>util</w:t>
      </w:r>
      <w:proofErr w:type="spellEnd"/>
      <w:r w:rsidRPr="007A1C76">
        <w:rPr>
          <w:rFonts w:ascii="Courier New" w:eastAsia="Times New Roman" w:hAnsi="Courier New" w:cs="Courier New"/>
          <w:color w:val="008000"/>
          <w:sz w:val="16"/>
          <w:szCs w:val="16"/>
          <w:lang w:val="en-US" w:eastAsia="de-AT"/>
        </w:rPr>
        <w:t xml:space="preserve"> function, procedures: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1. </w:t>
      </w:r>
      <w:proofErr w:type="spellStart"/>
      <w:r w:rsidRPr="007A1C76">
        <w:rPr>
          <w:rFonts w:ascii="Courier New" w:eastAsia="Times New Roman" w:hAnsi="Courier New" w:cs="Courier New"/>
          <w:color w:val="008000"/>
          <w:sz w:val="16"/>
          <w:szCs w:val="16"/>
          <w:lang w:val="en-US" w:eastAsia="de-AT"/>
        </w:rPr>
        <w:t>ToString</w:t>
      </w:r>
      <w:proofErr w:type="spellEnd"/>
      <w:r w:rsidRPr="007A1C76">
        <w:rPr>
          <w:rFonts w:ascii="Courier New" w:eastAsia="Times New Roman" w:hAnsi="Courier New" w:cs="Courier New"/>
          <w:color w:val="008000"/>
          <w:sz w:val="16"/>
          <w:szCs w:val="16"/>
          <w:lang w:val="en-US" w:eastAsia="de-AT"/>
        </w:rPr>
        <w:t>(value: LONGINT): STRING;</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Converts a integer to its string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2. </w:t>
      </w:r>
      <w:proofErr w:type="spellStart"/>
      <w:r w:rsidRPr="007A1C76">
        <w:rPr>
          <w:rFonts w:ascii="Courier New" w:eastAsia="Times New Roman" w:hAnsi="Courier New" w:cs="Courier New"/>
          <w:color w:val="008000"/>
          <w:sz w:val="16"/>
          <w:szCs w:val="16"/>
          <w:lang w:val="en-US" w:eastAsia="de-AT"/>
        </w:rPr>
        <w:t>ValidateRange</w:t>
      </w:r>
      <w:proofErr w:type="spellEnd"/>
      <w:r w:rsidRPr="007A1C76">
        <w:rPr>
          <w:rFonts w:ascii="Courier New" w:eastAsia="Times New Roman" w:hAnsi="Courier New" w:cs="Courier New"/>
          <w:color w:val="008000"/>
          <w:sz w:val="16"/>
          <w:szCs w:val="16"/>
          <w:lang w:val="en-US" w:eastAsia="de-AT"/>
        </w:rPr>
        <w:t>(value, bottom, top: INTEGER): BOOLEAN;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Validates if the given value is within the defined borders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3. </w:t>
      </w:r>
      <w:proofErr w:type="spellStart"/>
      <w:r w:rsidRPr="007A1C76">
        <w:rPr>
          <w:rFonts w:ascii="Courier New" w:eastAsia="Times New Roman" w:hAnsi="Courier New" w:cs="Courier New"/>
          <w:color w:val="008000"/>
          <w:sz w:val="16"/>
          <w:szCs w:val="16"/>
          <w:lang w:val="en-US" w:eastAsia="de-AT"/>
        </w:rPr>
        <w:t>GetErrorMessage</w:t>
      </w:r>
      <w:proofErr w:type="spellEnd"/>
      <w:r w:rsidRPr="007A1C76">
        <w:rPr>
          <w:rFonts w:ascii="Courier New" w:eastAsia="Times New Roman" w:hAnsi="Courier New" w:cs="Courier New"/>
          <w:color w:val="008000"/>
          <w:sz w:val="16"/>
          <w:szCs w:val="16"/>
          <w:lang w:val="en-US" w:eastAsia="de-AT"/>
        </w:rPr>
        <w:t>(code: INTEGER): STRING;</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Resoles the proper error message regarding the given code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4. </w:t>
      </w:r>
      <w:proofErr w:type="spellStart"/>
      <w:r w:rsidRPr="007A1C76">
        <w:rPr>
          <w:rFonts w:ascii="Courier New" w:eastAsia="Times New Roman" w:hAnsi="Courier New" w:cs="Courier New"/>
          <w:color w:val="008000"/>
          <w:sz w:val="16"/>
          <w:szCs w:val="16"/>
          <w:lang w:val="en-US" w:eastAsia="de-AT"/>
        </w:rPr>
        <w:t>TestTimeSpanToSeconds</w:t>
      </w:r>
      <w:proofErr w:type="spellEnd"/>
      <w:r w:rsidRPr="007A1C76">
        <w:rPr>
          <w:rFonts w:ascii="Courier New" w:eastAsia="Times New Roman" w:hAnsi="Courier New" w:cs="Courier New"/>
          <w:color w:val="008000"/>
          <w:sz w:val="16"/>
          <w:szCs w:val="16"/>
          <w:lang w:val="en-US" w:eastAsia="de-AT"/>
        </w:rPr>
        <w:t>(</w:t>
      </w:r>
      <w:proofErr w:type="spellStart"/>
      <w:r w:rsidRPr="007A1C76">
        <w:rPr>
          <w:rFonts w:ascii="Courier New" w:eastAsia="Times New Roman" w:hAnsi="Courier New" w:cs="Courier New"/>
          <w:color w:val="008000"/>
          <w:sz w:val="16"/>
          <w:szCs w:val="16"/>
          <w:lang w:val="en-US" w:eastAsia="de-AT"/>
        </w:rPr>
        <w:t>hh</w:t>
      </w:r>
      <w:proofErr w:type="spellEnd"/>
      <w:r w:rsidRPr="007A1C76">
        <w:rPr>
          <w:rFonts w:ascii="Courier New" w:eastAsia="Times New Roman" w:hAnsi="Courier New" w:cs="Courier New"/>
          <w:color w:val="008000"/>
          <w:sz w:val="16"/>
          <w:szCs w:val="16"/>
          <w:lang w:val="en-US" w:eastAsia="de-AT"/>
        </w:rPr>
        <w:t xml:space="preserve">, mm, </w:t>
      </w:r>
      <w:proofErr w:type="spellStart"/>
      <w:r w:rsidRPr="007A1C76">
        <w:rPr>
          <w:rFonts w:ascii="Courier New" w:eastAsia="Times New Roman" w:hAnsi="Courier New" w:cs="Courier New"/>
          <w:color w:val="008000"/>
          <w:sz w:val="16"/>
          <w:szCs w:val="16"/>
          <w:lang w:val="en-US" w:eastAsia="de-AT"/>
        </w:rPr>
        <w:t>ss</w:t>
      </w:r>
      <w:proofErr w:type="spellEnd"/>
      <w:r w:rsidRPr="007A1C76">
        <w:rPr>
          <w:rFonts w:ascii="Courier New" w:eastAsia="Times New Roman" w:hAnsi="Courier New" w:cs="Courier New"/>
          <w:color w:val="008000"/>
          <w:sz w:val="16"/>
          <w:szCs w:val="16"/>
          <w:lang w:val="en-US" w:eastAsia="de-AT"/>
        </w:rPr>
        <w:t>: INTEGER);</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Procedure to test the </w:t>
      </w:r>
      <w:proofErr w:type="spellStart"/>
      <w:r w:rsidRPr="007A1C76">
        <w:rPr>
          <w:rFonts w:ascii="Courier New" w:eastAsia="Times New Roman" w:hAnsi="Courier New" w:cs="Courier New"/>
          <w:color w:val="008000"/>
          <w:sz w:val="16"/>
          <w:szCs w:val="16"/>
          <w:lang w:val="en-US" w:eastAsia="de-AT"/>
        </w:rPr>
        <w:t>TimeSpanToSeconds</w:t>
      </w:r>
      <w:proofErr w:type="spellEnd"/>
      <w:r w:rsidRPr="007A1C76">
        <w:rPr>
          <w:rFonts w:ascii="Courier New" w:eastAsia="Times New Roman" w:hAnsi="Courier New" w:cs="Courier New"/>
          <w:color w:val="008000"/>
          <w:sz w:val="16"/>
          <w:szCs w:val="16"/>
          <w:lang w:val="en-US" w:eastAsia="de-AT"/>
        </w:rPr>
        <w:t xml:space="preserve"> algorithm.</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5. </w:t>
      </w:r>
      <w:proofErr w:type="spellStart"/>
      <w:r w:rsidRPr="007A1C76">
        <w:rPr>
          <w:rFonts w:ascii="Courier New" w:eastAsia="Times New Roman" w:hAnsi="Courier New" w:cs="Courier New"/>
          <w:color w:val="008000"/>
          <w:sz w:val="16"/>
          <w:szCs w:val="16"/>
          <w:lang w:val="en-US" w:eastAsia="de-AT"/>
        </w:rPr>
        <w:t>TestSecondsToTimeSpan</w:t>
      </w:r>
      <w:proofErr w:type="spellEnd"/>
      <w:r w:rsidRPr="007A1C76">
        <w:rPr>
          <w:rFonts w:ascii="Courier New" w:eastAsia="Times New Roman" w:hAnsi="Courier New" w:cs="Courier New"/>
          <w:color w:val="008000"/>
          <w:sz w:val="16"/>
          <w:szCs w:val="16"/>
          <w:lang w:val="en-US" w:eastAsia="de-AT"/>
        </w:rPr>
        <w:t>(sec: LONGINT);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Procedure to test the </w:t>
      </w:r>
      <w:proofErr w:type="spellStart"/>
      <w:r w:rsidRPr="007A1C76">
        <w:rPr>
          <w:rFonts w:ascii="Courier New" w:eastAsia="Times New Roman" w:hAnsi="Courier New" w:cs="Courier New"/>
          <w:color w:val="008000"/>
          <w:sz w:val="16"/>
          <w:szCs w:val="16"/>
          <w:lang w:val="en-US" w:eastAsia="de-AT"/>
        </w:rPr>
        <w:t>SecondsToTimespan</w:t>
      </w:r>
      <w:proofErr w:type="spellEnd"/>
      <w:r w:rsidRPr="007A1C76">
        <w:rPr>
          <w:rFonts w:ascii="Courier New" w:eastAsia="Times New Roman" w:hAnsi="Courier New" w:cs="Courier New"/>
          <w:color w:val="008000"/>
          <w:sz w:val="16"/>
          <w:szCs w:val="16"/>
          <w:lang w:val="en-US" w:eastAsia="de-AT"/>
        </w:rPr>
        <w:t xml:space="preserve"> algorithm</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b/>
          <w:bCs/>
          <w:color w:val="0000FF"/>
          <w:sz w:val="16"/>
          <w:szCs w:val="16"/>
          <w:lang w:val="en-US" w:eastAsia="de-AT"/>
        </w:rPr>
        <w:t>PROGRAM</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TimeConverter</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Constans</w:t>
      </w:r>
      <w:proofErr w:type="spellEnd"/>
      <w:r w:rsidRPr="007A1C76">
        <w:rPr>
          <w:rFonts w:ascii="Courier New" w:eastAsia="Times New Roman" w:hAnsi="Courier New" w:cs="Courier New"/>
          <w:color w:val="008000"/>
          <w:sz w:val="16"/>
          <w:szCs w:val="16"/>
          <w:lang w:val="en-US" w:eastAsia="de-AT"/>
        </w:rPr>
        <w:t xml:space="preserve"> available in whole program, because they are used in several functions and procedures.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These </w:t>
      </w:r>
      <w:proofErr w:type="spellStart"/>
      <w:r w:rsidRPr="007A1C76">
        <w:rPr>
          <w:rFonts w:ascii="Courier New" w:eastAsia="Times New Roman" w:hAnsi="Courier New" w:cs="Courier New"/>
          <w:color w:val="008000"/>
          <w:sz w:val="16"/>
          <w:szCs w:val="16"/>
          <w:lang w:val="en-US" w:eastAsia="de-AT"/>
        </w:rPr>
        <w:t>constans</w:t>
      </w:r>
      <w:proofErr w:type="spellEnd"/>
      <w:r w:rsidRPr="007A1C76">
        <w:rPr>
          <w:rFonts w:ascii="Courier New" w:eastAsia="Times New Roman" w:hAnsi="Courier New" w:cs="Courier New"/>
          <w:color w:val="008000"/>
          <w:sz w:val="16"/>
          <w:szCs w:val="16"/>
          <w:lang w:val="en-US" w:eastAsia="de-AT"/>
        </w:rPr>
        <w:t xml:space="preserve"> do define the maximum time part borders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and the error codes if the time value or second value could not be converted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CONST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hoursPerDay</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24</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60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60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invalidHours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invalidMinutes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2</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3</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Converts a integer to a string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value: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integer to be converted to a string</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paaram</w:t>
      </w:r>
      <w:proofErr w:type="spellEnd"/>
      <w:r w:rsidRPr="007A1C76">
        <w:rPr>
          <w:rFonts w:ascii="Courier New" w:eastAsia="Times New Roman" w:hAnsi="Courier New" w:cs="Courier New"/>
          <w:color w:val="008000"/>
          <w:sz w:val="16"/>
          <w:szCs w:val="16"/>
          <w:lang w:val="en-US" w:eastAsia="de-AT"/>
        </w:rPr>
        <w:t xml:space="preserve"> the string representation of the given integer value</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FUNCTION</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value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STRING</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VAR</w:t>
      </w: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STRING</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Str</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value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Function which validates the range of the given value.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value: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value which range shall be validated</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bottom: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bottom border of the </w:t>
      </w:r>
      <w:proofErr w:type="spellStart"/>
      <w:r w:rsidRPr="007A1C76">
        <w:rPr>
          <w:rFonts w:ascii="Courier New" w:eastAsia="Times New Roman" w:hAnsi="Courier New" w:cs="Courier New"/>
          <w:color w:val="008000"/>
          <w:sz w:val="16"/>
          <w:szCs w:val="16"/>
          <w:lang w:val="en-US" w:eastAsia="de-AT"/>
        </w:rPr>
        <w:t>givan</w:t>
      </w:r>
      <w:proofErr w:type="spellEnd"/>
      <w:r w:rsidRPr="007A1C76">
        <w:rPr>
          <w:rFonts w:ascii="Courier New" w:eastAsia="Times New Roman" w:hAnsi="Courier New" w:cs="Courier New"/>
          <w:color w:val="008000"/>
          <w:sz w:val="16"/>
          <w:szCs w:val="16"/>
          <w:lang w:val="en-US" w:eastAsia="de-AT"/>
        </w:rPr>
        <w:t xml:space="preserve"> 'value'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top: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top border of the given 'value'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@return true if the value is within the defined borders, false otherwise or if bottom &gt; top</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lastRenderedPageBreak/>
        <w:t xml:space="preserve">  </w:t>
      </w:r>
      <w:r w:rsidRPr="007A1C76">
        <w:rPr>
          <w:rFonts w:ascii="Courier New" w:eastAsia="Times New Roman" w:hAnsi="Courier New" w:cs="Courier New"/>
          <w:b/>
          <w:bCs/>
          <w:color w:val="0000FF"/>
          <w:sz w:val="16"/>
          <w:szCs w:val="16"/>
          <w:lang w:val="en-US" w:eastAsia="de-AT"/>
        </w:rPr>
        <w:t>FUNCTION</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ValidateRange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value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bottom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top</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BOOLEAN</w:t>
      </w:r>
      <w:r w:rsidRPr="007A1C76">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BEGIN</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ValidateRange</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false</w:t>
      </w:r>
      <w:r w:rsidRPr="00D83E77">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bottom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top</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AND</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value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&gt;=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bottom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AND</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value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top</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ValidateRange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true</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Function to resolve the error message regarding the error code.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code: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code </w:t>
      </w:r>
      <w:proofErr w:type="spellStart"/>
      <w:r w:rsidRPr="007A1C76">
        <w:rPr>
          <w:rFonts w:ascii="Courier New" w:eastAsia="Times New Roman" w:hAnsi="Courier New" w:cs="Courier New"/>
          <w:color w:val="008000"/>
          <w:sz w:val="16"/>
          <w:szCs w:val="16"/>
          <w:lang w:val="en-US" w:eastAsia="de-AT"/>
        </w:rPr>
        <w:t>containg</w:t>
      </w:r>
      <w:proofErr w:type="spellEnd"/>
      <w:r w:rsidRPr="007A1C76">
        <w:rPr>
          <w:rFonts w:ascii="Courier New" w:eastAsia="Times New Roman" w:hAnsi="Courier New" w:cs="Courier New"/>
          <w:color w:val="008000"/>
          <w:sz w:val="16"/>
          <w:szCs w:val="16"/>
          <w:lang w:val="en-US" w:eastAsia="de-AT"/>
        </w:rPr>
        <w:t xml:space="preserve"> the error message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@return the proper error message, 'undefined error </w:t>
      </w:r>
      <w:proofErr w:type="spellStart"/>
      <w:r w:rsidRPr="007A1C76">
        <w:rPr>
          <w:rFonts w:ascii="Courier New" w:eastAsia="Times New Roman" w:hAnsi="Courier New" w:cs="Courier New"/>
          <w:color w:val="008000"/>
          <w:sz w:val="16"/>
          <w:szCs w:val="16"/>
          <w:lang w:val="en-US" w:eastAsia="de-AT"/>
        </w:rPr>
        <w:t>occured</w:t>
      </w:r>
      <w:proofErr w:type="spellEnd"/>
      <w:r w:rsidRPr="007A1C76">
        <w:rPr>
          <w:rFonts w:ascii="Courier New" w:eastAsia="Times New Roman" w:hAnsi="Courier New" w:cs="Courier New"/>
          <w:color w:val="008000"/>
          <w:sz w:val="16"/>
          <w:szCs w:val="16"/>
          <w:lang w:val="en-US" w:eastAsia="de-AT"/>
        </w:rPr>
        <w:t xml:space="preserve">: [UNKNOWN_ERROR_CODE]' if an unknown error </w:t>
      </w:r>
      <w:proofErr w:type="spellStart"/>
      <w:r w:rsidRPr="007A1C76">
        <w:rPr>
          <w:rFonts w:ascii="Courier New" w:eastAsia="Times New Roman" w:hAnsi="Courier New" w:cs="Courier New"/>
          <w:color w:val="008000"/>
          <w:sz w:val="16"/>
          <w:szCs w:val="16"/>
          <w:lang w:val="en-US" w:eastAsia="de-AT"/>
        </w:rPr>
        <w:t>occured</w:t>
      </w:r>
      <w:proofErr w:type="spellEnd"/>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FUNCTION</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STRING</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'undefined error </w:t>
      </w:r>
      <w:proofErr w:type="spellStart"/>
      <w:r w:rsidRPr="007A1C76">
        <w:rPr>
          <w:rFonts w:ascii="Courier New" w:eastAsia="Times New Roman" w:hAnsi="Courier New" w:cs="Courier New"/>
          <w:color w:val="808080"/>
          <w:sz w:val="16"/>
          <w:szCs w:val="16"/>
          <w:lang w:val="en-US" w:eastAsia="de-AT"/>
        </w:rPr>
        <w:t>occured</w:t>
      </w:r>
      <w:proofErr w:type="spellEnd"/>
      <w:r w:rsidRPr="007A1C76">
        <w:rPr>
          <w:rFonts w:ascii="Courier New" w:eastAsia="Times New Roman" w:hAnsi="Courier New" w:cs="Courier New"/>
          <w:color w:val="808080"/>
          <w:sz w:val="16"/>
          <w:szCs w:val="16"/>
          <w:lang w:val="en-US" w:eastAsia="de-AT"/>
        </w:rPr>
        <w:t xml:space="preserve">: '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IF</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code</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invalidSeconds</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'Given seconds are out of range !!! error-code: '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invalidMinutes</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'Given minutes are out of range !!! error-code: '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invalidHours</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'Given hours are out of range !!! error-code: '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Procedure which converts the given seconds to hour, minute and second values.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seconds: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seconds to convert to time representation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@return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hour: the calculated hours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min : the calculated minutes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sec : the calculated seconds which are the rest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PROCEDURE</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VAR</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Calculate the time representation of the given 'seconds' when 'seconds &gt; 0'.</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If 'seconds &lt;= 0' then no calculation is necessary.</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Set error code </w:t>
      </w:r>
      <w:proofErr w:type="spellStart"/>
      <w:r w:rsidRPr="007A1C76">
        <w:rPr>
          <w:rFonts w:ascii="Courier New" w:eastAsia="Times New Roman" w:hAnsi="Courier New" w:cs="Courier New"/>
          <w:color w:val="008000"/>
          <w:sz w:val="16"/>
          <w:szCs w:val="16"/>
          <w:lang w:val="en-US" w:eastAsia="de-AT"/>
        </w:rPr>
        <w:t>invalidSeconds</w:t>
      </w:r>
      <w:proofErr w:type="spellEnd"/>
      <w:r w:rsidRPr="007A1C76">
        <w:rPr>
          <w:rFonts w:ascii="Courier New" w:eastAsia="Times New Roman" w:hAnsi="Courier New" w:cs="Courier New"/>
          <w:color w:val="008000"/>
          <w:sz w:val="16"/>
          <w:szCs w:val="16"/>
          <w:lang w:val="en-US" w:eastAsia="de-AT"/>
        </w:rPr>
        <w:t xml:space="preserve"> if 'sec &lt; 0' to indicate that invalid second value has been detected</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&gt;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DIV</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DIV</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invalidSeconds</w:t>
      </w:r>
      <w:proofErr w:type="spellEnd"/>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Function which calculates the second representation of the given time '</w:t>
      </w:r>
      <w:proofErr w:type="spellStart"/>
      <w:r w:rsidRPr="007A1C76">
        <w:rPr>
          <w:rFonts w:ascii="Courier New" w:eastAsia="Times New Roman" w:hAnsi="Courier New" w:cs="Courier New"/>
          <w:color w:val="008000"/>
          <w:sz w:val="16"/>
          <w:szCs w:val="16"/>
          <w:lang w:val="en-US" w:eastAsia="de-AT"/>
        </w:rPr>
        <w:t>hh:mm:ss</w:t>
      </w:r>
      <w:proofErr w:type="spellEnd"/>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hh</w:t>
      </w:r>
      <w:proofErr w:type="spellEnd"/>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hours to be converted to seconds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mm: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minutes to be </w:t>
      </w:r>
      <w:proofErr w:type="spellStart"/>
      <w:r w:rsidRPr="007A1C76">
        <w:rPr>
          <w:rFonts w:ascii="Courier New" w:eastAsia="Times New Roman" w:hAnsi="Courier New" w:cs="Courier New"/>
          <w:color w:val="008000"/>
          <w:sz w:val="16"/>
          <w:szCs w:val="16"/>
          <w:lang w:val="en-US" w:eastAsia="de-AT"/>
        </w:rPr>
        <w:t>cconverted</w:t>
      </w:r>
      <w:proofErr w:type="spellEnd"/>
      <w:r w:rsidRPr="007A1C76">
        <w:rPr>
          <w:rFonts w:ascii="Courier New" w:eastAsia="Times New Roman" w:hAnsi="Courier New" w:cs="Courier New"/>
          <w:color w:val="008000"/>
          <w:sz w:val="16"/>
          <w:szCs w:val="16"/>
          <w:lang w:val="en-US" w:eastAsia="de-AT"/>
        </w:rPr>
        <w:t xml:space="preserve"> to seconds</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ss</w:t>
      </w:r>
      <w:proofErr w:type="spellEnd"/>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seconds to be added to the converted seconds of 'hour' and 'min'</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@return the seconds representation of the given time.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If there is an invalid time value given e.g.: 123:60:60 then regarding to the first detected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timer part a </w:t>
      </w:r>
      <w:proofErr w:type="spellStart"/>
      <w:r w:rsidRPr="007A1C76">
        <w:rPr>
          <w:rFonts w:ascii="Courier New" w:eastAsia="Times New Roman" w:hAnsi="Courier New" w:cs="Courier New"/>
          <w:color w:val="008000"/>
          <w:sz w:val="16"/>
          <w:szCs w:val="16"/>
          <w:lang w:val="en-US" w:eastAsia="de-AT"/>
        </w:rPr>
        <w:t>constan</w:t>
      </w:r>
      <w:proofErr w:type="spellEnd"/>
      <w:r w:rsidRPr="007A1C76">
        <w:rPr>
          <w:rFonts w:ascii="Courier New" w:eastAsia="Times New Roman" w:hAnsi="Courier New" w:cs="Courier New"/>
          <w:color w:val="008000"/>
          <w:sz w:val="16"/>
          <w:szCs w:val="16"/>
          <w:lang w:val="en-US" w:eastAsia="de-AT"/>
        </w:rPr>
        <w:t xml:space="preserve"> will be returned to indicate where the error </w:t>
      </w:r>
      <w:proofErr w:type="spellStart"/>
      <w:r w:rsidRPr="007A1C76">
        <w:rPr>
          <w:rFonts w:ascii="Courier New" w:eastAsia="Times New Roman" w:hAnsi="Courier New" w:cs="Courier New"/>
          <w:color w:val="008000"/>
          <w:sz w:val="16"/>
          <w:szCs w:val="16"/>
          <w:lang w:val="en-US" w:eastAsia="de-AT"/>
        </w:rPr>
        <w:t>occured</w:t>
      </w:r>
      <w:proofErr w:type="spellEnd"/>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@see </w:t>
      </w:r>
      <w:proofErr w:type="spellStart"/>
      <w:r w:rsidRPr="007A1C76">
        <w:rPr>
          <w:rFonts w:ascii="Courier New" w:eastAsia="Times New Roman" w:hAnsi="Courier New" w:cs="Courier New"/>
          <w:color w:val="008000"/>
          <w:sz w:val="16"/>
          <w:szCs w:val="16"/>
          <w:lang w:val="en-US" w:eastAsia="de-AT"/>
        </w:rPr>
        <w:t>ValidateRange</w:t>
      </w:r>
      <w:proofErr w:type="spellEnd"/>
      <w:r w:rsidRPr="007A1C76">
        <w:rPr>
          <w:rFonts w:ascii="Courier New" w:eastAsia="Times New Roman" w:hAnsi="Courier New" w:cs="Courier New"/>
          <w:color w:val="008000"/>
          <w:sz w:val="16"/>
          <w:szCs w:val="16"/>
          <w:lang w:val="en-US" w:eastAsia="de-AT"/>
        </w:rPr>
        <w:t>(value, range: INTEGER): BOOLEAN;</w:t>
      </w:r>
    </w:p>
    <w:p w:rsidR="007A1C76" w:rsidRPr="00D83E77"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r w:rsidRPr="00D83E77">
        <w:rPr>
          <w:rFonts w:ascii="Courier New" w:eastAsia="Times New Roman" w:hAnsi="Courier New" w:cs="Courier New"/>
          <w:color w:val="008000"/>
          <w:sz w:val="16"/>
          <w:szCs w:val="16"/>
          <w:lang w:val="en-US" w:eastAsia="de-AT"/>
        </w:rPr>
        <w:t>@see CONST at program head</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invalidHours</w:t>
      </w:r>
      <w:proofErr w:type="spellEnd"/>
      <w:r w:rsidRPr="007A1C76">
        <w:rPr>
          <w:rFonts w:ascii="Courier New" w:eastAsia="Times New Roman" w:hAnsi="Courier New" w:cs="Courier New"/>
          <w:color w:val="008000"/>
          <w:sz w:val="16"/>
          <w:szCs w:val="16"/>
          <w:lang w:val="en-US" w:eastAsia="de-AT"/>
        </w:rPr>
        <w:t>: INTEGER = -1;</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invalidMinutes</w:t>
      </w:r>
      <w:proofErr w:type="spellEnd"/>
      <w:r w:rsidRPr="007A1C76">
        <w:rPr>
          <w:rFonts w:ascii="Courier New" w:eastAsia="Times New Roman" w:hAnsi="Courier New" w:cs="Courier New"/>
          <w:color w:val="008000"/>
          <w:sz w:val="16"/>
          <w:szCs w:val="16"/>
          <w:lang w:val="en-US" w:eastAsia="de-AT"/>
        </w:rPr>
        <w:t>: INTEGER = -2;</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invalidSeconds</w:t>
      </w:r>
      <w:proofErr w:type="spellEnd"/>
      <w:r w:rsidRPr="007A1C76">
        <w:rPr>
          <w:rFonts w:ascii="Courier New" w:eastAsia="Times New Roman" w:hAnsi="Courier New" w:cs="Courier New"/>
          <w:color w:val="008000"/>
          <w:sz w:val="16"/>
          <w:szCs w:val="16"/>
          <w:lang w:val="en-US" w:eastAsia="de-AT"/>
        </w:rPr>
        <w:t>: INTEGER = -3;</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lastRenderedPageBreak/>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FUNCTION</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TimeSpanToSeconds</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VAR</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invalidHours</w:t>
      </w:r>
      <w:proofErr w:type="spellEnd"/>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NOT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ValidateRange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invalidMinutes</w:t>
      </w:r>
      <w:proofErr w:type="spellEnd"/>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NOT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ValidateRange</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invalidSeconds</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temp</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minutesPerHour</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secondsPerMinute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TimeSpanToSeconds</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temp</w:t>
      </w:r>
      <w:r w:rsidRPr="00D83E77">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END</w:t>
      </w:r>
      <w:r w:rsidRPr="00D83E77">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Procedure to test the Function </w:t>
      </w:r>
      <w:proofErr w:type="spellStart"/>
      <w:r w:rsidRPr="007A1C76">
        <w:rPr>
          <w:rFonts w:ascii="Courier New" w:eastAsia="Times New Roman" w:hAnsi="Courier New" w:cs="Courier New"/>
          <w:color w:val="008000"/>
          <w:sz w:val="16"/>
          <w:szCs w:val="16"/>
          <w:lang w:val="en-US" w:eastAsia="de-AT"/>
        </w:rPr>
        <w:t>TimeSpanToSeconds</w:t>
      </w:r>
      <w:proofErr w:type="spellEnd"/>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Prints the result or the error to the console.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hh</w:t>
      </w:r>
      <w:proofErr w:type="spellEnd"/>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hours of the time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mm: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minutes of the time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ss</w:t>
      </w:r>
      <w:proofErr w:type="spellEnd"/>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seconds of the time</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PROCEDURE</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VAR</w:t>
      </w:r>
      <w:r w:rsidRPr="00D83E77">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TimeSpanToSeconds</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'Time: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 / '</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ELSE</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'Seconds: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END</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Tests the procedure </w:t>
      </w:r>
      <w:proofErr w:type="spellStart"/>
      <w:r w:rsidRPr="007A1C76">
        <w:rPr>
          <w:rFonts w:ascii="Courier New" w:eastAsia="Times New Roman" w:hAnsi="Courier New" w:cs="Courier New"/>
          <w:color w:val="008000"/>
          <w:sz w:val="16"/>
          <w:szCs w:val="16"/>
          <w:lang w:val="en-US" w:eastAsia="de-AT"/>
        </w:rPr>
        <w:t>SecondsToTimeSpan</w:t>
      </w:r>
      <w:proofErr w:type="spellEnd"/>
      <w:r w:rsidRPr="007A1C76">
        <w:rPr>
          <w:rFonts w:ascii="Courier New" w:eastAsia="Times New Roman" w:hAnsi="Courier New" w:cs="Courier New"/>
          <w:color w:val="00800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Prints the result or the error to the console.</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w:t>
      </w:r>
      <w:proofErr w:type="spellStart"/>
      <w:r w:rsidRPr="007A1C76">
        <w:rPr>
          <w:rFonts w:ascii="Courier New" w:eastAsia="Times New Roman" w:hAnsi="Courier New" w:cs="Courier New"/>
          <w:color w:val="008000"/>
          <w:sz w:val="16"/>
          <w:szCs w:val="16"/>
          <w:lang w:val="en-US" w:eastAsia="de-AT"/>
        </w:rPr>
        <w:t>param</w:t>
      </w:r>
      <w:proofErr w:type="spellEnd"/>
      <w:r w:rsidRPr="007A1C76">
        <w:rPr>
          <w:rFonts w:ascii="Courier New" w:eastAsia="Times New Roman" w:hAnsi="Courier New" w:cs="Courier New"/>
          <w:color w:val="008000"/>
          <w:sz w:val="16"/>
          <w:szCs w:val="16"/>
          <w:lang w:val="en-US" w:eastAsia="de-AT"/>
        </w:rPr>
        <w:t xml:space="preserve"> sec: </w:t>
      </w:r>
    </w:p>
    <w:p w:rsidR="007A1C76" w:rsidRPr="007A1C76" w:rsidRDefault="007A1C76" w:rsidP="007A1C76">
      <w:pPr>
        <w:shd w:val="clear" w:color="auto" w:fill="FFFFFF"/>
        <w:spacing w:line="240" w:lineRule="auto"/>
        <w:rPr>
          <w:rFonts w:ascii="Courier New" w:eastAsia="Times New Roman" w:hAnsi="Courier New" w:cs="Courier New"/>
          <w:color w:val="008000"/>
          <w:sz w:val="16"/>
          <w:szCs w:val="16"/>
          <w:lang w:val="en-US" w:eastAsia="de-AT"/>
        </w:rPr>
      </w:pPr>
      <w:r w:rsidRPr="007A1C76">
        <w:rPr>
          <w:rFonts w:ascii="Courier New" w:eastAsia="Times New Roman" w:hAnsi="Courier New" w:cs="Courier New"/>
          <w:color w:val="008000"/>
          <w:sz w:val="16"/>
          <w:szCs w:val="16"/>
          <w:lang w:val="en-US" w:eastAsia="de-AT"/>
        </w:rPr>
        <w:t xml:space="preserve">             the seconds to convert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00800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PROCEDURE</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VAR</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'Seconds: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sec</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IF</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&lt;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FF"/>
          <w:sz w:val="16"/>
          <w:szCs w:val="16"/>
          <w:lang w:val="en-US" w:eastAsia="de-AT"/>
        </w:rPr>
        <w:t>THEN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GetErrorMessage</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ELSE</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'Time: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hh</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000000"/>
          <w:sz w:val="16"/>
          <w:szCs w:val="16"/>
          <w:lang w:val="en-US" w:eastAsia="de-AT"/>
        </w:rPr>
        <w:t>mm</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Tostring</w:t>
      </w:r>
      <w:proofErr w:type="spellEnd"/>
      <w:r w:rsidRPr="007A1C76">
        <w:rPr>
          <w:rFonts w:ascii="Courier New" w:eastAsia="Times New Roman" w:hAnsi="Courier New" w:cs="Courier New"/>
          <w:b/>
          <w:bCs/>
          <w:color w:val="000080"/>
          <w:sz w:val="16"/>
          <w:szCs w:val="16"/>
          <w:lang w:val="en-US" w:eastAsia="de-AT"/>
        </w:rPr>
        <w:t>(</w:t>
      </w:r>
      <w:proofErr w:type="spellStart"/>
      <w:r w:rsidRPr="007A1C76">
        <w:rPr>
          <w:rFonts w:ascii="Courier New" w:eastAsia="Times New Roman" w:hAnsi="Courier New" w:cs="Courier New"/>
          <w:color w:val="000000"/>
          <w:sz w:val="16"/>
          <w:szCs w:val="16"/>
          <w:lang w:val="en-US" w:eastAsia="de-AT"/>
        </w:rPr>
        <w:t>ss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 / '</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color w:val="000000"/>
          <w:sz w:val="16"/>
          <w:szCs w:val="16"/>
          <w:lang w:val="en-US" w:eastAsia="de-AT"/>
        </w:rPr>
        <w:t>WriteLn</w:t>
      </w:r>
      <w:r w:rsidRPr="00D83E77">
        <w:rPr>
          <w:rFonts w:ascii="Courier New" w:eastAsia="Times New Roman" w:hAnsi="Courier New" w:cs="Courier New"/>
          <w:b/>
          <w:bCs/>
          <w:color w:val="000080"/>
          <w:sz w:val="16"/>
          <w:szCs w:val="16"/>
          <w:lang w:val="en-US" w:eastAsia="de-AT"/>
        </w:rPr>
        <w:t>(</w:t>
      </w:r>
      <w:r w:rsidRPr="00D83E77">
        <w:rPr>
          <w:rFonts w:ascii="Courier New" w:eastAsia="Times New Roman" w:hAnsi="Courier New" w:cs="Courier New"/>
          <w:color w:val="808080"/>
          <w:sz w:val="16"/>
          <w:szCs w:val="16"/>
          <w:lang w:val="en-US" w:eastAsia="de-AT"/>
        </w:rPr>
        <w:t>'-----------------------------------------------------------------------'</w:t>
      </w:r>
      <w:r w:rsidRPr="00D83E77">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r w:rsidRPr="00D83E77">
        <w:rPr>
          <w:rFonts w:ascii="Courier New" w:eastAsia="Times New Roman" w:hAnsi="Courier New" w:cs="Courier New"/>
          <w:b/>
          <w:bCs/>
          <w:color w:val="0000FF"/>
          <w:sz w:val="16"/>
          <w:szCs w:val="16"/>
          <w:lang w:val="en-US" w:eastAsia="de-AT"/>
        </w:rPr>
        <w:t>END</w:t>
      </w:r>
      <w:r w:rsidRPr="00D83E77">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b/>
          <w:bCs/>
          <w:color w:val="0000FF"/>
          <w:sz w:val="16"/>
          <w:szCs w:val="16"/>
          <w:lang w:val="en-US" w:eastAsia="de-AT"/>
        </w:rPr>
        <w:t>VAR</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input</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LONGINT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hours</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minutes</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seconds</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code</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INTEGER</w:t>
      </w:r>
      <w:r w:rsidRPr="007A1C76">
        <w:rPr>
          <w:rFonts w:ascii="Courier New" w:eastAsia="Times New Roman" w:hAnsi="Courier New" w:cs="Courier New"/>
          <w:b/>
          <w:bCs/>
          <w:color w:val="000080"/>
          <w:sz w:val="16"/>
          <w:szCs w:val="16"/>
          <w:lang w:val="en-US" w:eastAsia="de-AT"/>
        </w:rPr>
        <w:t>;</w:t>
      </w:r>
    </w:p>
    <w:p w:rsidR="007A1C76" w:rsidRPr="00D83E77"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D83E77">
        <w:rPr>
          <w:rFonts w:ascii="Courier New" w:eastAsia="Times New Roman" w:hAnsi="Courier New" w:cs="Courier New"/>
          <w:b/>
          <w:bCs/>
          <w:color w:val="0000FF"/>
          <w:sz w:val="16"/>
          <w:szCs w:val="16"/>
          <w:lang w:val="en-US" w:eastAsia="de-AT"/>
        </w:rPr>
        <w:t>BEGIN</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WriteLn</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Tests for </w:t>
      </w:r>
      <w:proofErr w:type="spellStart"/>
      <w:r w:rsidRPr="007A1C76">
        <w:rPr>
          <w:rFonts w:ascii="Courier New" w:eastAsia="Times New Roman" w:hAnsi="Courier New" w:cs="Courier New"/>
          <w:color w:val="808080"/>
          <w:sz w:val="16"/>
          <w:szCs w:val="16"/>
          <w:lang w:val="en-US" w:eastAsia="de-AT"/>
        </w:rPr>
        <w:t>TimeSpanToSeconds</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WriteLn</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lastRenderedPageBreak/>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60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60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25</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59</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59</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TestTimeSpanToSeconds</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25</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59</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59</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WriteLn</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 xml:space="preserve">'#                  Tests for </w:t>
      </w:r>
      <w:proofErr w:type="spellStart"/>
      <w:r w:rsidRPr="007A1C76">
        <w:rPr>
          <w:rFonts w:ascii="Courier New" w:eastAsia="Times New Roman" w:hAnsi="Courier New" w:cs="Courier New"/>
          <w:color w:val="808080"/>
          <w:sz w:val="16"/>
          <w:szCs w:val="16"/>
          <w:lang w:val="en-US" w:eastAsia="de-AT"/>
        </w:rPr>
        <w:t>SecondsToTimeSpan</w:t>
      </w:r>
      <w:proofErr w:type="spellEnd"/>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r w:rsidRPr="007A1C76">
        <w:rPr>
          <w:rFonts w:ascii="Courier New" w:eastAsia="Times New Roman" w:hAnsi="Courier New" w:cs="Courier New"/>
          <w:color w:val="000000"/>
          <w:sz w:val="16"/>
          <w:szCs w:val="16"/>
          <w:lang w:val="en-US" w:eastAsia="de-AT"/>
        </w:rPr>
        <w:t>WriteLn</w:t>
      </w:r>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808080"/>
          <w:sz w:val="16"/>
          <w:szCs w:val="16"/>
          <w:lang w:val="en-US" w:eastAsia="de-AT"/>
        </w:rPr>
        <w:t>'########################################################################'</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WriteLn</w:t>
      </w:r>
      <w:proofErr w:type="spellEnd"/>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1</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59</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60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3559</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Courier New" w:eastAsia="Times New Roman" w:hAnsi="Courier New" w:cs="Courier New"/>
          <w:color w:val="808080"/>
          <w:sz w:val="16"/>
          <w:szCs w:val="16"/>
          <w:lang w:val="en-US" w:eastAsia="de-AT"/>
        </w:rPr>
      </w:pPr>
      <w:r w:rsidRPr="007A1C76">
        <w:rPr>
          <w:rFonts w:ascii="Courier New" w:eastAsia="Times New Roman" w:hAnsi="Courier New" w:cs="Courier New"/>
          <w:color w:val="808080"/>
          <w:sz w:val="16"/>
          <w:szCs w:val="16"/>
          <w:lang w:val="en-US" w:eastAsia="de-AT"/>
        </w:rPr>
        <w:t xml:space="preserve">  </w:t>
      </w:r>
      <w:proofErr w:type="spellStart"/>
      <w:r w:rsidRPr="007A1C76">
        <w:rPr>
          <w:rFonts w:ascii="Courier New" w:eastAsia="Times New Roman" w:hAnsi="Courier New" w:cs="Courier New"/>
          <w:color w:val="000000"/>
          <w:sz w:val="16"/>
          <w:szCs w:val="16"/>
          <w:lang w:val="en-US" w:eastAsia="de-AT"/>
        </w:rPr>
        <w:t>TestSecondsToTimeSpan</w:t>
      </w:r>
      <w:proofErr w:type="spellEnd"/>
      <w:r w:rsidRPr="007A1C76">
        <w:rPr>
          <w:rFonts w:ascii="Courier New" w:eastAsia="Times New Roman" w:hAnsi="Courier New" w:cs="Courier New"/>
          <w:b/>
          <w:bCs/>
          <w:color w:val="000080"/>
          <w:sz w:val="16"/>
          <w:szCs w:val="16"/>
          <w:lang w:val="en-US" w:eastAsia="de-AT"/>
        </w:rPr>
        <w:t>(</w:t>
      </w:r>
      <w:r w:rsidRPr="007A1C76">
        <w:rPr>
          <w:rFonts w:ascii="Courier New" w:eastAsia="Times New Roman" w:hAnsi="Courier New" w:cs="Courier New"/>
          <w:color w:val="FF8000"/>
          <w:sz w:val="16"/>
          <w:szCs w:val="16"/>
          <w:lang w:val="en-US" w:eastAsia="de-AT"/>
        </w:rPr>
        <w:t>3600</w:t>
      </w:r>
      <w:r w:rsidRPr="007A1C76">
        <w:rPr>
          <w:rFonts w:ascii="Courier New" w:eastAsia="Times New Roman" w:hAnsi="Courier New" w:cs="Courier New"/>
          <w:b/>
          <w:bCs/>
          <w:color w:val="000080"/>
          <w:sz w:val="16"/>
          <w:szCs w:val="16"/>
          <w:lang w:val="en-US" w:eastAsia="de-AT"/>
        </w:rPr>
        <w:t>);</w:t>
      </w:r>
    </w:p>
    <w:p w:rsidR="007A1C76" w:rsidRPr="007A1C76" w:rsidRDefault="007A1C76" w:rsidP="007A1C76">
      <w:pPr>
        <w:shd w:val="clear" w:color="auto" w:fill="FFFFFF"/>
        <w:spacing w:line="240" w:lineRule="auto"/>
        <w:rPr>
          <w:rFonts w:ascii="Times New Roman" w:eastAsia="Times New Roman" w:hAnsi="Times New Roman" w:cs="Times New Roman"/>
          <w:sz w:val="16"/>
          <w:szCs w:val="16"/>
          <w:lang w:eastAsia="de-AT"/>
        </w:rPr>
      </w:pPr>
      <w:r w:rsidRPr="007A1C76">
        <w:rPr>
          <w:rFonts w:ascii="Courier New" w:eastAsia="Times New Roman" w:hAnsi="Courier New" w:cs="Courier New"/>
          <w:b/>
          <w:bCs/>
          <w:color w:val="0000FF"/>
          <w:sz w:val="16"/>
          <w:szCs w:val="16"/>
          <w:lang w:eastAsia="de-AT"/>
        </w:rPr>
        <w:t>END</w:t>
      </w:r>
      <w:r w:rsidRPr="007A1C76">
        <w:rPr>
          <w:rFonts w:ascii="Courier New" w:eastAsia="Times New Roman" w:hAnsi="Courier New" w:cs="Courier New"/>
          <w:b/>
          <w:bCs/>
          <w:color w:val="000080"/>
          <w:sz w:val="16"/>
          <w:szCs w:val="16"/>
          <w:lang w:eastAsia="de-AT"/>
        </w:rPr>
        <w:t>.</w:t>
      </w:r>
    </w:p>
    <w:p w:rsidR="00FC3076" w:rsidRDefault="0038072C" w:rsidP="0038072C">
      <w:pPr>
        <w:pStyle w:val="berschrift2"/>
      </w:pPr>
      <w:bookmarkStart w:id="19" w:name="_Toc369249508"/>
      <w:r>
        <w:t>Tests</w:t>
      </w:r>
      <w:bookmarkEnd w:id="19"/>
    </w:p>
    <w:p w:rsidR="00B8059A" w:rsidRPr="00B8059A" w:rsidRDefault="00B8059A" w:rsidP="00B8059A">
      <w:r>
        <w:t xml:space="preserve">Folgend sind die Tests der beiden Algorithmen </w:t>
      </w:r>
      <w:r w:rsidR="007A1C76">
        <w:t>angeführt</w:t>
      </w:r>
      <w:r>
        <w:t>.</w:t>
      </w:r>
    </w:p>
    <w:p w:rsidR="00B8059A" w:rsidRPr="00B8059A" w:rsidRDefault="00B8059A" w:rsidP="0087148D">
      <w:pPr>
        <w:pStyle w:val="berschrift3"/>
      </w:pPr>
      <w:bookmarkStart w:id="20" w:name="_Toc369249509"/>
      <w:proofErr w:type="spellStart"/>
      <w:r>
        <w:t>TimeSpanToSeconds</w:t>
      </w:r>
      <w:bookmarkEnd w:id="20"/>
      <w:proofErr w:type="spellEnd"/>
    </w:p>
    <w:p w:rsidR="0038072C" w:rsidRDefault="0038072C" w:rsidP="0038072C">
      <w:r>
        <w:t xml:space="preserve">Folgend sind die Tests angeführt, welche den Algorithmus für die Konvertierung einer Zeitdarstellung in seine Sekundendarstellung </w:t>
      </w:r>
      <w:r w:rsidR="007320EC">
        <w:t>testen</w:t>
      </w:r>
      <w:r>
        <w:t>.</w:t>
      </w:r>
    </w:p>
    <w:p w:rsidR="00D32EC8" w:rsidRPr="00D32EC8" w:rsidRDefault="00D32EC8" w:rsidP="0038072C">
      <w:pPr>
        <w:rPr>
          <w:u w:val="single"/>
        </w:rPr>
      </w:pPr>
      <w:r>
        <w:rPr>
          <w:u w:val="single"/>
        </w:rPr>
        <w:t>Testszenarien:</w:t>
      </w:r>
    </w:p>
    <w:p w:rsidR="00D32EC8" w:rsidRDefault="00D32EC8" w:rsidP="00911814">
      <w:pPr>
        <w:pStyle w:val="Listenabsatz"/>
        <w:numPr>
          <w:ilvl w:val="0"/>
          <w:numId w:val="10"/>
        </w:numPr>
      </w:pPr>
      <w:r>
        <w:t>Grenzüberschreitungen</w:t>
      </w:r>
    </w:p>
    <w:p w:rsidR="001415AC" w:rsidRPr="00B8059A" w:rsidRDefault="00D32EC8" w:rsidP="001415AC">
      <w:pPr>
        <w:pStyle w:val="Listenabsatz"/>
        <w:numPr>
          <w:ilvl w:val="0"/>
          <w:numId w:val="10"/>
        </w:numPr>
      </w:pPr>
      <w:r>
        <w:t>Gültige Werte</w:t>
      </w:r>
    </w:p>
    <w:p w:rsidR="00D32EC8" w:rsidRPr="001415AC" w:rsidRDefault="00D32EC8" w:rsidP="001415AC">
      <w:pPr>
        <w:rPr>
          <w:b/>
        </w:rPr>
      </w:pPr>
      <w:r w:rsidRPr="001415AC">
        <w:rPr>
          <w:b/>
        </w:rPr>
        <w:t>Gr</w:t>
      </w:r>
      <w:r w:rsidR="00496072">
        <w:rPr>
          <w:b/>
        </w:rPr>
        <w:t>enzüberschreitungen:</w:t>
      </w:r>
    </w:p>
    <w:p w:rsidR="00D32EC8" w:rsidRDefault="00D32EC8" w:rsidP="00D32EC8">
      <w:r>
        <w:t>Folgend sind die Test</w:t>
      </w:r>
      <w:r w:rsidR="00516DE8">
        <w:t>s</w:t>
      </w:r>
      <w:r>
        <w:t xml:space="preserve"> angeführt, die testen wie sich der Algorithmus verhält, wenn ungültige Werte für entweder Stunden, Minuten oder Sekunden auftreten.</w:t>
      </w:r>
    </w:p>
    <w:p w:rsidR="00D32EC8" w:rsidRDefault="007A1C76" w:rsidP="00D32EC8">
      <w:r>
        <w:rPr>
          <w:noProof/>
          <w:lang w:eastAsia="de-AT"/>
        </w:rPr>
        <w:drawing>
          <wp:inline distT="0" distB="0" distL="0" distR="0">
            <wp:extent cx="4232026" cy="1620000"/>
            <wp:effectExtent l="19050" t="0" r="0" b="0"/>
            <wp:docPr id="4" name="Grafik 3" descr="test_time_to_seconds_border_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time_to_seconds_border_overflow.PNG"/>
                    <pic:cNvPicPr/>
                  </pic:nvPicPr>
                  <pic:blipFill>
                    <a:blip r:embed="rId28" cstate="print"/>
                    <a:stretch>
                      <a:fillRect/>
                    </a:stretch>
                  </pic:blipFill>
                  <pic:spPr>
                    <a:xfrm>
                      <a:off x="0" y="0"/>
                      <a:ext cx="4232026" cy="1620000"/>
                    </a:xfrm>
                    <a:prstGeom prst="rect">
                      <a:avLst/>
                    </a:prstGeom>
                  </pic:spPr>
                </pic:pic>
              </a:graphicData>
            </a:graphic>
          </wp:inline>
        </w:drawing>
      </w:r>
    </w:p>
    <w:p w:rsidR="00D32EC8" w:rsidRDefault="00D32EC8" w:rsidP="00D32EC8">
      <w:r>
        <w:t xml:space="preserve">In diesem Fall wird ein Error Code gesetzt, der in weiterer Folge </w:t>
      </w:r>
      <w:r w:rsidR="00516DE8">
        <w:t>in der</w:t>
      </w:r>
      <w:r>
        <w:t xml:space="preserve"> Testprozedur abgefangen und ausgewertet wird.</w:t>
      </w:r>
      <w:r w:rsidR="007A1C76">
        <w:t xml:space="preserve"> Es wird jeweils nur der erste Fehler detektiert egal ob weitere ungültige Fehlereingaben vorhanden sind.</w:t>
      </w:r>
    </w:p>
    <w:p w:rsidR="007A1C76" w:rsidRDefault="007A1C76" w:rsidP="00D32EC8"/>
    <w:p w:rsidR="007A1C76" w:rsidRDefault="007A1C76" w:rsidP="00D32EC8"/>
    <w:p w:rsidR="00D32EC8" w:rsidRPr="001415AC" w:rsidRDefault="00D32EC8" w:rsidP="001415AC">
      <w:pPr>
        <w:rPr>
          <w:b/>
        </w:rPr>
      </w:pPr>
      <w:r w:rsidRPr="001415AC">
        <w:rPr>
          <w:b/>
        </w:rPr>
        <w:lastRenderedPageBreak/>
        <w:t>Gültige Werte</w:t>
      </w:r>
      <w:r w:rsidR="00496072">
        <w:rPr>
          <w:b/>
        </w:rPr>
        <w:t>:</w:t>
      </w:r>
    </w:p>
    <w:p w:rsidR="00D32EC8" w:rsidRDefault="00D32EC8" w:rsidP="00D32EC8">
      <w:r>
        <w:t>Folgend sind die Tests angeführt, welche das erwartende Verhalten des Algorithmus teste</w:t>
      </w:r>
      <w:r w:rsidR="00516DE8">
        <w:t>n</w:t>
      </w:r>
      <w:r>
        <w:t>, wenn nur gültige Werte angegeben werden.</w:t>
      </w:r>
    </w:p>
    <w:p w:rsidR="00D32EC8" w:rsidRDefault="00D32EC8" w:rsidP="00D32EC8">
      <w:r>
        <w:rPr>
          <w:noProof/>
          <w:lang w:eastAsia="de-AT"/>
        </w:rPr>
        <w:drawing>
          <wp:inline distT="0" distB="0" distL="0" distR="0">
            <wp:extent cx="4111148" cy="2160000"/>
            <wp:effectExtent l="19050" t="0" r="3652" b="0"/>
            <wp:docPr id="21" name="Grafik 20" descr="test_time_to_seconds_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time_to_seconds_valid.PNG"/>
                    <pic:cNvPicPr/>
                  </pic:nvPicPr>
                  <pic:blipFill>
                    <a:blip r:embed="rId29" cstate="print"/>
                    <a:stretch>
                      <a:fillRect/>
                    </a:stretch>
                  </pic:blipFill>
                  <pic:spPr>
                    <a:xfrm>
                      <a:off x="0" y="0"/>
                      <a:ext cx="4111148" cy="2160000"/>
                    </a:xfrm>
                    <a:prstGeom prst="rect">
                      <a:avLst/>
                    </a:prstGeom>
                  </pic:spPr>
                </pic:pic>
              </a:graphicData>
            </a:graphic>
          </wp:inline>
        </w:drawing>
      </w:r>
    </w:p>
    <w:p w:rsidR="007320EC" w:rsidRPr="002556E8" w:rsidRDefault="002556E8" w:rsidP="0087148D">
      <w:pPr>
        <w:pStyle w:val="berschrift3"/>
      </w:pPr>
      <w:bookmarkStart w:id="21" w:name="_Toc369249510"/>
      <w:proofErr w:type="spellStart"/>
      <w:r w:rsidRPr="002556E8">
        <w:t>SecondsToTimeSpan</w:t>
      </w:r>
      <w:bookmarkEnd w:id="21"/>
      <w:proofErr w:type="spellEnd"/>
    </w:p>
    <w:p w:rsidR="007320EC" w:rsidRDefault="007320EC" w:rsidP="007320EC">
      <w:r>
        <w:t>Folgend sind die Tests angeführt, welche den Algorithmus für die Konvertierung einer Sekundendarstellung in seine Zeitdarstellung testen.</w:t>
      </w:r>
    </w:p>
    <w:p w:rsidR="007320EC" w:rsidRPr="00D32EC8" w:rsidRDefault="007320EC" w:rsidP="007320EC">
      <w:pPr>
        <w:rPr>
          <w:u w:val="single"/>
        </w:rPr>
      </w:pPr>
      <w:r>
        <w:rPr>
          <w:u w:val="single"/>
        </w:rPr>
        <w:t>Testszenarien:</w:t>
      </w:r>
    </w:p>
    <w:p w:rsidR="007320EC" w:rsidRDefault="007320EC" w:rsidP="00911814">
      <w:pPr>
        <w:pStyle w:val="Listenabsatz"/>
        <w:numPr>
          <w:ilvl w:val="0"/>
          <w:numId w:val="11"/>
        </w:numPr>
      </w:pPr>
      <w:r>
        <w:t>Grenzüberschreitung</w:t>
      </w:r>
    </w:p>
    <w:p w:rsidR="007320EC" w:rsidRDefault="007320EC" w:rsidP="00911814">
      <w:pPr>
        <w:pStyle w:val="Listenabsatz"/>
        <w:numPr>
          <w:ilvl w:val="0"/>
          <w:numId w:val="11"/>
        </w:numPr>
      </w:pPr>
      <w:r>
        <w:t>Gültige Werte</w:t>
      </w:r>
    </w:p>
    <w:p w:rsidR="00DC497F" w:rsidRDefault="00DC497F" w:rsidP="001415AC">
      <w:pPr>
        <w:rPr>
          <w:b/>
        </w:rPr>
      </w:pPr>
    </w:p>
    <w:p w:rsidR="00F26B45" w:rsidRPr="001415AC" w:rsidRDefault="00F26B45" w:rsidP="001415AC">
      <w:pPr>
        <w:rPr>
          <w:b/>
        </w:rPr>
      </w:pPr>
      <w:r w:rsidRPr="001415AC">
        <w:rPr>
          <w:b/>
        </w:rPr>
        <w:t>Grenzüberschreitung</w:t>
      </w:r>
      <w:r w:rsidR="00496072">
        <w:rPr>
          <w:b/>
        </w:rPr>
        <w:t>:</w:t>
      </w:r>
    </w:p>
    <w:p w:rsidR="00F26B45" w:rsidRDefault="00F26B45" w:rsidP="00F26B45">
      <w:r>
        <w:t xml:space="preserve">Folgend </w:t>
      </w:r>
      <w:r w:rsidR="005F715F">
        <w:t>ist der</w:t>
      </w:r>
      <w:r>
        <w:t xml:space="preserve"> Test angeführt, </w:t>
      </w:r>
      <w:r w:rsidR="005F715F">
        <w:t>der</w:t>
      </w:r>
      <w:r>
        <w:t xml:space="preserve"> </w:t>
      </w:r>
      <w:r w:rsidR="005F715F">
        <w:t>testet</w:t>
      </w:r>
      <w:r>
        <w:t xml:space="preserve"> wie sich der Algorithmus verhält, wenn ein ungültiger Wert für die Sekunden angegeben wird.</w:t>
      </w:r>
    </w:p>
    <w:p w:rsidR="00F26B45" w:rsidRDefault="00D27524" w:rsidP="00F26B45">
      <w:r>
        <w:rPr>
          <w:noProof/>
          <w:lang w:eastAsia="de-AT"/>
        </w:rPr>
        <w:drawing>
          <wp:inline distT="0" distB="0" distL="0" distR="0">
            <wp:extent cx="4527446" cy="324000"/>
            <wp:effectExtent l="19050" t="0" r="6454" b="0"/>
            <wp:docPr id="22" name="Grafik 21" descr="test_seconds_to_time_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econds_to_time_invalid.PNG"/>
                    <pic:cNvPicPr/>
                  </pic:nvPicPr>
                  <pic:blipFill>
                    <a:blip r:embed="rId30" cstate="print"/>
                    <a:stretch>
                      <a:fillRect/>
                    </a:stretch>
                  </pic:blipFill>
                  <pic:spPr>
                    <a:xfrm>
                      <a:off x="0" y="0"/>
                      <a:ext cx="4527446" cy="324000"/>
                    </a:xfrm>
                    <a:prstGeom prst="rect">
                      <a:avLst/>
                    </a:prstGeom>
                  </pic:spPr>
                </pic:pic>
              </a:graphicData>
            </a:graphic>
          </wp:inline>
        </w:drawing>
      </w:r>
    </w:p>
    <w:p w:rsidR="001415AC" w:rsidRDefault="00DC497F" w:rsidP="001415AC">
      <w:r>
        <w:t>Hierbei wird der entsprechende Fehlercode gesetzt und in der Testprozedur ausgewertet.</w:t>
      </w:r>
    </w:p>
    <w:p w:rsidR="00DC497F" w:rsidRPr="00DC497F" w:rsidRDefault="00DC497F" w:rsidP="001415AC"/>
    <w:p w:rsidR="00D27524" w:rsidRPr="001415AC" w:rsidRDefault="00D27524" w:rsidP="001415AC">
      <w:pPr>
        <w:rPr>
          <w:b/>
        </w:rPr>
      </w:pPr>
      <w:r w:rsidRPr="001415AC">
        <w:rPr>
          <w:b/>
        </w:rPr>
        <w:t>Gültige Werte</w:t>
      </w:r>
      <w:r w:rsidR="00496072">
        <w:rPr>
          <w:b/>
        </w:rPr>
        <w:t>:</w:t>
      </w:r>
    </w:p>
    <w:p w:rsidR="00D27524" w:rsidRDefault="00D27524" w:rsidP="00D27524">
      <w:r>
        <w:t xml:space="preserve">Folgend sind die Tests angeführt, welche das </w:t>
      </w:r>
      <w:r w:rsidR="00166422">
        <w:t xml:space="preserve">zu </w:t>
      </w:r>
      <w:r>
        <w:t xml:space="preserve">erwartende Verhalten des Algorithmus </w:t>
      </w:r>
      <w:r w:rsidR="00166422">
        <w:t>testen</w:t>
      </w:r>
      <w:r>
        <w:t>, wenn nur gültige Werte für die Sekunden angegeben werden.</w:t>
      </w:r>
    </w:p>
    <w:p w:rsidR="00D27524" w:rsidRDefault="00166422" w:rsidP="00D27524">
      <w:r>
        <w:rPr>
          <w:noProof/>
          <w:lang w:eastAsia="de-AT"/>
        </w:rPr>
        <w:drawing>
          <wp:inline distT="0" distB="0" distL="0" distR="0">
            <wp:extent cx="4264766" cy="1440000"/>
            <wp:effectExtent l="19050" t="0" r="2434" b="0"/>
            <wp:docPr id="31" name="Grafik 30" descr="test_seconds_to_time_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econds_to_time_valid.PNG"/>
                    <pic:cNvPicPr/>
                  </pic:nvPicPr>
                  <pic:blipFill>
                    <a:blip r:embed="rId31" cstate="print"/>
                    <a:stretch>
                      <a:fillRect/>
                    </a:stretch>
                  </pic:blipFill>
                  <pic:spPr>
                    <a:xfrm>
                      <a:off x="0" y="0"/>
                      <a:ext cx="4264766" cy="1440000"/>
                    </a:xfrm>
                    <a:prstGeom prst="rect">
                      <a:avLst/>
                    </a:prstGeom>
                  </pic:spPr>
                </pic:pic>
              </a:graphicData>
            </a:graphic>
          </wp:inline>
        </w:drawing>
      </w:r>
    </w:p>
    <w:sectPr w:rsidR="00D27524" w:rsidSect="00715E33">
      <w:headerReference w:type="even" r:id="rId32"/>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318" w:rsidRDefault="00FE0318" w:rsidP="00854350">
      <w:pPr>
        <w:spacing w:line="240" w:lineRule="auto"/>
      </w:pPr>
      <w:r>
        <w:separator/>
      </w:r>
    </w:p>
  </w:endnote>
  <w:endnote w:type="continuationSeparator" w:id="0">
    <w:p w:rsidR="00FE0318" w:rsidRDefault="00FE0318" w:rsidP="008543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2660"/>
      <w:docPartObj>
        <w:docPartGallery w:val="Page Numbers (Bottom of Page)"/>
        <w:docPartUnique/>
      </w:docPartObj>
    </w:sdtPr>
    <w:sdtContent>
      <w:p w:rsidR="00FF7B52" w:rsidRDefault="006918F5">
        <w:pPr>
          <w:pStyle w:val="Fuzeile"/>
          <w:jc w:val="center"/>
        </w:pPr>
        <w:fldSimple w:instr=" PAGE   \* MERGEFORMAT ">
          <w:r w:rsidR="00D83E77">
            <w:rPr>
              <w:noProof/>
            </w:rPr>
            <w:t>2</w:t>
          </w:r>
        </w:fldSimple>
      </w:p>
    </w:sdtContent>
  </w:sdt>
  <w:p w:rsidR="00FF7B52" w:rsidRDefault="00FF7B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318" w:rsidRDefault="00FE0318" w:rsidP="00854350">
      <w:pPr>
        <w:spacing w:line="240" w:lineRule="auto"/>
      </w:pPr>
      <w:r>
        <w:separator/>
      </w:r>
    </w:p>
  </w:footnote>
  <w:footnote w:type="continuationSeparator" w:id="0">
    <w:p w:rsidR="00FE0318" w:rsidRDefault="00FE0318" w:rsidP="008543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B52" w:rsidRDefault="00FF7B52">
    <w:pPr>
      <w:pStyle w:val="Kopfzeile"/>
    </w:pPr>
    <w:r>
      <w:rPr>
        <w:noProof/>
        <w:lang w:eastAsia="de-AT"/>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B52" w:rsidRPr="00854350" w:rsidRDefault="00FF7B52">
    <w:pPr>
      <w:pStyle w:val="Kopfzeile"/>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004732CF">
      <w:rPr>
        <w:lang w:val="en-US"/>
      </w:rPr>
      <w:t xml:space="preserve">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7AD"/>
    <w:multiLevelType w:val="hybridMultilevel"/>
    <w:tmpl w:val="79B6C44A"/>
    <w:lvl w:ilvl="0" w:tplc="809C66F6">
      <w:start w:val="1"/>
      <w:numFmt w:val="decimal"/>
      <w:lvlText w:val="%1."/>
      <w:lvlJc w:val="left"/>
      <w:pPr>
        <w:ind w:left="720" w:hanging="360"/>
      </w:pPr>
      <w:rPr>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84B43FD"/>
    <w:multiLevelType w:val="hybridMultilevel"/>
    <w:tmpl w:val="688C1C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0EE3FF2"/>
    <w:multiLevelType w:val="hybridMultilevel"/>
    <w:tmpl w:val="F2D0BF38"/>
    <w:lvl w:ilvl="0" w:tplc="7D3E1B9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8CF62EA"/>
    <w:multiLevelType w:val="multilevel"/>
    <w:tmpl w:val="6A3629C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rPr>
        <w:i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B152796"/>
    <w:multiLevelType w:val="hybridMultilevel"/>
    <w:tmpl w:val="A86E379A"/>
    <w:lvl w:ilvl="0" w:tplc="7D3E1B9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932110F"/>
    <w:multiLevelType w:val="hybridMultilevel"/>
    <w:tmpl w:val="B2088B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B2C2278"/>
    <w:multiLevelType w:val="hybridMultilevel"/>
    <w:tmpl w:val="AB5C66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AAF22A0"/>
    <w:multiLevelType w:val="hybridMultilevel"/>
    <w:tmpl w:val="098487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A871505"/>
    <w:multiLevelType w:val="hybridMultilevel"/>
    <w:tmpl w:val="79B6C44A"/>
    <w:lvl w:ilvl="0" w:tplc="809C66F6">
      <w:start w:val="1"/>
      <w:numFmt w:val="decimal"/>
      <w:lvlText w:val="%1."/>
      <w:lvlJc w:val="left"/>
      <w:pPr>
        <w:ind w:left="720" w:hanging="360"/>
      </w:pPr>
      <w:rPr>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EF61743"/>
    <w:multiLevelType w:val="multilevel"/>
    <w:tmpl w:val="FF90D94A"/>
    <w:lvl w:ilvl="0">
      <w:start w:val="1"/>
      <w:numFmt w:val="decimal"/>
      <w:lvlText w:val="%1."/>
      <w:lvlJc w:val="left"/>
      <w:pPr>
        <w:ind w:left="1068" w:hanging="360"/>
      </w:pPr>
      <w:rPr>
        <w:rFonts w:hint="default"/>
        <w:b w:val="0"/>
        <w:i w:val="0"/>
        <w:color w:val="auto"/>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nsid w:val="7A4B71C9"/>
    <w:multiLevelType w:val="multilevel"/>
    <w:tmpl w:val="C89A5084"/>
    <w:lvl w:ilvl="0">
      <w:start w:val="1"/>
      <w:numFmt w:val="ordinal"/>
      <w:lvlText w:val="Step %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0"/>
  </w:num>
  <w:num w:numId="3">
    <w:abstractNumId w:val="0"/>
  </w:num>
  <w:num w:numId="4">
    <w:abstractNumId w:val="5"/>
  </w:num>
  <w:num w:numId="5">
    <w:abstractNumId w:val="6"/>
  </w:num>
  <w:num w:numId="6">
    <w:abstractNumId w:val="1"/>
  </w:num>
  <w:num w:numId="7">
    <w:abstractNumId w:val="7"/>
  </w:num>
  <w:num w:numId="8">
    <w:abstractNumId w:val="9"/>
  </w:num>
  <w:num w:numId="9">
    <w:abstractNumId w:val="8"/>
  </w:num>
  <w:num w:numId="10">
    <w:abstractNumId w:val="2"/>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6B1D"/>
    <w:rsid w:val="00001EA1"/>
    <w:rsid w:val="00002683"/>
    <w:rsid w:val="0001168E"/>
    <w:rsid w:val="00017C11"/>
    <w:rsid w:val="00020CE0"/>
    <w:rsid w:val="00023A57"/>
    <w:rsid w:val="00031B21"/>
    <w:rsid w:val="000350FD"/>
    <w:rsid w:val="00044F30"/>
    <w:rsid w:val="000570C8"/>
    <w:rsid w:val="00061F46"/>
    <w:rsid w:val="000672A3"/>
    <w:rsid w:val="00071574"/>
    <w:rsid w:val="0007295D"/>
    <w:rsid w:val="00073B13"/>
    <w:rsid w:val="00077013"/>
    <w:rsid w:val="00090691"/>
    <w:rsid w:val="00093BDD"/>
    <w:rsid w:val="000A1A22"/>
    <w:rsid w:val="000B7A26"/>
    <w:rsid w:val="000C0C60"/>
    <w:rsid w:val="000C4A0D"/>
    <w:rsid w:val="000E1D34"/>
    <w:rsid w:val="000E39F2"/>
    <w:rsid w:val="000E7236"/>
    <w:rsid w:val="000F43CE"/>
    <w:rsid w:val="000F7843"/>
    <w:rsid w:val="00102F86"/>
    <w:rsid w:val="001176BF"/>
    <w:rsid w:val="001218C7"/>
    <w:rsid w:val="001246B4"/>
    <w:rsid w:val="001308B3"/>
    <w:rsid w:val="00132D61"/>
    <w:rsid w:val="001415AC"/>
    <w:rsid w:val="00145D20"/>
    <w:rsid w:val="001468FC"/>
    <w:rsid w:val="00152376"/>
    <w:rsid w:val="00152FFF"/>
    <w:rsid w:val="00165F14"/>
    <w:rsid w:val="00166422"/>
    <w:rsid w:val="00167945"/>
    <w:rsid w:val="0017559B"/>
    <w:rsid w:val="001836A5"/>
    <w:rsid w:val="00183862"/>
    <w:rsid w:val="00186101"/>
    <w:rsid w:val="001870C1"/>
    <w:rsid w:val="00190476"/>
    <w:rsid w:val="00192DA9"/>
    <w:rsid w:val="001A1CB0"/>
    <w:rsid w:val="001A66B7"/>
    <w:rsid w:val="001C03AA"/>
    <w:rsid w:val="001D681A"/>
    <w:rsid w:val="001D713D"/>
    <w:rsid w:val="001E1DFC"/>
    <w:rsid w:val="001F3A3B"/>
    <w:rsid w:val="002001D0"/>
    <w:rsid w:val="0020027F"/>
    <w:rsid w:val="0020676F"/>
    <w:rsid w:val="00206A6F"/>
    <w:rsid w:val="0020712F"/>
    <w:rsid w:val="00207EE5"/>
    <w:rsid w:val="002155AF"/>
    <w:rsid w:val="00220484"/>
    <w:rsid w:val="00222429"/>
    <w:rsid w:val="00223FBB"/>
    <w:rsid w:val="00233C82"/>
    <w:rsid w:val="00243E5E"/>
    <w:rsid w:val="00246A56"/>
    <w:rsid w:val="002513A8"/>
    <w:rsid w:val="002556E8"/>
    <w:rsid w:val="00265819"/>
    <w:rsid w:val="00271E6E"/>
    <w:rsid w:val="0027277F"/>
    <w:rsid w:val="00273270"/>
    <w:rsid w:val="00274AB9"/>
    <w:rsid w:val="00282D0E"/>
    <w:rsid w:val="00283E62"/>
    <w:rsid w:val="0028500D"/>
    <w:rsid w:val="002903FE"/>
    <w:rsid w:val="00290DEF"/>
    <w:rsid w:val="002A3E14"/>
    <w:rsid w:val="002A508B"/>
    <w:rsid w:val="002B15CB"/>
    <w:rsid w:val="002B4A4F"/>
    <w:rsid w:val="002E3A8D"/>
    <w:rsid w:val="002E3F19"/>
    <w:rsid w:val="002E4EBF"/>
    <w:rsid w:val="002E54B5"/>
    <w:rsid w:val="002E67E5"/>
    <w:rsid w:val="002F0D89"/>
    <w:rsid w:val="002F4C7D"/>
    <w:rsid w:val="002F7EB8"/>
    <w:rsid w:val="00305184"/>
    <w:rsid w:val="00311664"/>
    <w:rsid w:val="00312E4A"/>
    <w:rsid w:val="0031305B"/>
    <w:rsid w:val="00321D76"/>
    <w:rsid w:val="00322DE7"/>
    <w:rsid w:val="003253EE"/>
    <w:rsid w:val="00331FF2"/>
    <w:rsid w:val="00335B3C"/>
    <w:rsid w:val="00335F42"/>
    <w:rsid w:val="0033760F"/>
    <w:rsid w:val="00340C81"/>
    <w:rsid w:val="003413DF"/>
    <w:rsid w:val="00350BE1"/>
    <w:rsid w:val="00352579"/>
    <w:rsid w:val="00363548"/>
    <w:rsid w:val="00365E78"/>
    <w:rsid w:val="0038072C"/>
    <w:rsid w:val="00380F9F"/>
    <w:rsid w:val="00381B93"/>
    <w:rsid w:val="00385920"/>
    <w:rsid w:val="00386853"/>
    <w:rsid w:val="00391C6D"/>
    <w:rsid w:val="003A1E24"/>
    <w:rsid w:val="003A3BAB"/>
    <w:rsid w:val="003A62C1"/>
    <w:rsid w:val="003B1D20"/>
    <w:rsid w:val="003B2391"/>
    <w:rsid w:val="003B2666"/>
    <w:rsid w:val="003C1649"/>
    <w:rsid w:val="003C2487"/>
    <w:rsid w:val="003C4971"/>
    <w:rsid w:val="003D5E89"/>
    <w:rsid w:val="003E4327"/>
    <w:rsid w:val="003F6B7A"/>
    <w:rsid w:val="0040153B"/>
    <w:rsid w:val="00401880"/>
    <w:rsid w:val="00404200"/>
    <w:rsid w:val="00414D6C"/>
    <w:rsid w:val="0041703E"/>
    <w:rsid w:val="0042048C"/>
    <w:rsid w:val="00431C00"/>
    <w:rsid w:val="0043372E"/>
    <w:rsid w:val="00463F28"/>
    <w:rsid w:val="00466B57"/>
    <w:rsid w:val="00467C5E"/>
    <w:rsid w:val="00471477"/>
    <w:rsid w:val="004732CF"/>
    <w:rsid w:val="00481D30"/>
    <w:rsid w:val="004842CD"/>
    <w:rsid w:val="004847C4"/>
    <w:rsid w:val="0049003B"/>
    <w:rsid w:val="00492AE3"/>
    <w:rsid w:val="00496072"/>
    <w:rsid w:val="004A0C6C"/>
    <w:rsid w:val="004A0C89"/>
    <w:rsid w:val="004B0677"/>
    <w:rsid w:val="004B23AF"/>
    <w:rsid w:val="004B3005"/>
    <w:rsid w:val="004C1EEA"/>
    <w:rsid w:val="004C786B"/>
    <w:rsid w:val="004E04B1"/>
    <w:rsid w:val="004E1DD6"/>
    <w:rsid w:val="004E50C1"/>
    <w:rsid w:val="004F402C"/>
    <w:rsid w:val="005024E7"/>
    <w:rsid w:val="0050312A"/>
    <w:rsid w:val="00503832"/>
    <w:rsid w:val="00503AB0"/>
    <w:rsid w:val="0050478C"/>
    <w:rsid w:val="00515407"/>
    <w:rsid w:val="00516DE8"/>
    <w:rsid w:val="005170F3"/>
    <w:rsid w:val="005216E5"/>
    <w:rsid w:val="00525260"/>
    <w:rsid w:val="005426C3"/>
    <w:rsid w:val="00542E75"/>
    <w:rsid w:val="005452AA"/>
    <w:rsid w:val="00557992"/>
    <w:rsid w:val="00563A20"/>
    <w:rsid w:val="005641D6"/>
    <w:rsid w:val="00565AC5"/>
    <w:rsid w:val="00567378"/>
    <w:rsid w:val="0057184E"/>
    <w:rsid w:val="005910FF"/>
    <w:rsid w:val="00592CC5"/>
    <w:rsid w:val="005965C4"/>
    <w:rsid w:val="005A2247"/>
    <w:rsid w:val="005A5C2E"/>
    <w:rsid w:val="005A70A9"/>
    <w:rsid w:val="005A7824"/>
    <w:rsid w:val="005B4D42"/>
    <w:rsid w:val="005B55F1"/>
    <w:rsid w:val="005C469E"/>
    <w:rsid w:val="005D0812"/>
    <w:rsid w:val="005D5D17"/>
    <w:rsid w:val="005D5ED6"/>
    <w:rsid w:val="005D6E46"/>
    <w:rsid w:val="005E012F"/>
    <w:rsid w:val="005F14D6"/>
    <w:rsid w:val="005F715F"/>
    <w:rsid w:val="00602D8E"/>
    <w:rsid w:val="006077B0"/>
    <w:rsid w:val="006107AE"/>
    <w:rsid w:val="00620971"/>
    <w:rsid w:val="006378F7"/>
    <w:rsid w:val="006402A7"/>
    <w:rsid w:val="006437F5"/>
    <w:rsid w:val="00643E9A"/>
    <w:rsid w:val="00644CBD"/>
    <w:rsid w:val="00645A15"/>
    <w:rsid w:val="00663C74"/>
    <w:rsid w:val="00663E55"/>
    <w:rsid w:val="006700BA"/>
    <w:rsid w:val="00670FDB"/>
    <w:rsid w:val="00680B68"/>
    <w:rsid w:val="006840D3"/>
    <w:rsid w:val="00687AFC"/>
    <w:rsid w:val="006918F5"/>
    <w:rsid w:val="00693A96"/>
    <w:rsid w:val="006A4DBA"/>
    <w:rsid w:val="006B1A64"/>
    <w:rsid w:val="006B259C"/>
    <w:rsid w:val="006C1F58"/>
    <w:rsid w:val="006C249C"/>
    <w:rsid w:val="006C26C4"/>
    <w:rsid w:val="006C59F8"/>
    <w:rsid w:val="006D2EEE"/>
    <w:rsid w:val="006D6C50"/>
    <w:rsid w:val="006D7500"/>
    <w:rsid w:val="006E2A2E"/>
    <w:rsid w:val="006F2B12"/>
    <w:rsid w:val="00701D6B"/>
    <w:rsid w:val="00715E33"/>
    <w:rsid w:val="0072134C"/>
    <w:rsid w:val="007213CF"/>
    <w:rsid w:val="00726031"/>
    <w:rsid w:val="00727255"/>
    <w:rsid w:val="007320EC"/>
    <w:rsid w:val="00735FF9"/>
    <w:rsid w:val="00736BBD"/>
    <w:rsid w:val="007474FB"/>
    <w:rsid w:val="00761D11"/>
    <w:rsid w:val="00763A50"/>
    <w:rsid w:val="0076580E"/>
    <w:rsid w:val="00766E78"/>
    <w:rsid w:val="00770808"/>
    <w:rsid w:val="00774E5E"/>
    <w:rsid w:val="007754E6"/>
    <w:rsid w:val="00776C77"/>
    <w:rsid w:val="0078082A"/>
    <w:rsid w:val="00780FC8"/>
    <w:rsid w:val="007911C2"/>
    <w:rsid w:val="007971AB"/>
    <w:rsid w:val="00797DFF"/>
    <w:rsid w:val="007A1C76"/>
    <w:rsid w:val="007A29B6"/>
    <w:rsid w:val="007A4F9F"/>
    <w:rsid w:val="007B032E"/>
    <w:rsid w:val="007B434E"/>
    <w:rsid w:val="007C396B"/>
    <w:rsid w:val="007D61F6"/>
    <w:rsid w:val="007D74A6"/>
    <w:rsid w:val="007E1781"/>
    <w:rsid w:val="007F1BFA"/>
    <w:rsid w:val="007F3197"/>
    <w:rsid w:val="007F55FD"/>
    <w:rsid w:val="00812A89"/>
    <w:rsid w:val="0081631D"/>
    <w:rsid w:val="00821575"/>
    <w:rsid w:val="00822D02"/>
    <w:rsid w:val="008235E8"/>
    <w:rsid w:val="00823C4A"/>
    <w:rsid w:val="00840BC4"/>
    <w:rsid w:val="0084371D"/>
    <w:rsid w:val="00853341"/>
    <w:rsid w:val="00853B66"/>
    <w:rsid w:val="00854350"/>
    <w:rsid w:val="00856B68"/>
    <w:rsid w:val="00863EB6"/>
    <w:rsid w:val="008649D6"/>
    <w:rsid w:val="00871476"/>
    <w:rsid w:val="0087148D"/>
    <w:rsid w:val="00873E47"/>
    <w:rsid w:val="00875A94"/>
    <w:rsid w:val="00877C89"/>
    <w:rsid w:val="00880B82"/>
    <w:rsid w:val="0088378E"/>
    <w:rsid w:val="00892164"/>
    <w:rsid w:val="008964C5"/>
    <w:rsid w:val="008A382B"/>
    <w:rsid w:val="008C2F0B"/>
    <w:rsid w:val="008C33EE"/>
    <w:rsid w:val="008C642B"/>
    <w:rsid w:val="008C6CB2"/>
    <w:rsid w:val="008D23D7"/>
    <w:rsid w:val="008D48CE"/>
    <w:rsid w:val="008E4382"/>
    <w:rsid w:val="008E4E28"/>
    <w:rsid w:val="008F1A77"/>
    <w:rsid w:val="008F2FA9"/>
    <w:rsid w:val="00900B31"/>
    <w:rsid w:val="0090241F"/>
    <w:rsid w:val="00907A90"/>
    <w:rsid w:val="00910D94"/>
    <w:rsid w:val="00911814"/>
    <w:rsid w:val="00914109"/>
    <w:rsid w:val="00914A44"/>
    <w:rsid w:val="00914F55"/>
    <w:rsid w:val="00916081"/>
    <w:rsid w:val="00917F30"/>
    <w:rsid w:val="00924695"/>
    <w:rsid w:val="00925B3D"/>
    <w:rsid w:val="00927D0B"/>
    <w:rsid w:val="009318E4"/>
    <w:rsid w:val="009352D7"/>
    <w:rsid w:val="00935357"/>
    <w:rsid w:val="00942F8E"/>
    <w:rsid w:val="0094446D"/>
    <w:rsid w:val="0094544D"/>
    <w:rsid w:val="009475D8"/>
    <w:rsid w:val="00960D53"/>
    <w:rsid w:val="0096199F"/>
    <w:rsid w:val="00961DD6"/>
    <w:rsid w:val="00963C4B"/>
    <w:rsid w:val="00967FF3"/>
    <w:rsid w:val="00970DAE"/>
    <w:rsid w:val="009721F9"/>
    <w:rsid w:val="009727E2"/>
    <w:rsid w:val="00974CEA"/>
    <w:rsid w:val="00982374"/>
    <w:rsid w:val="00982BE5"/>
    <w:rsid w:val="009A248A"/>
    <w:rsid w:val="009A71B5"/>
    <w:rsid w:val="009B11C5"/>
    <w:rsid w:val="009C5A81"/>
    <w:rsid w:val="009C60E7"/>
    <w:rsid w:val="009D233D"/>
    <w:rsid w:val="009E054A"/>
    <w:rsid w:val="009E0C5E"/>
    <w:rsid w:val="009E422E"/>
    <w:rsid w:val="009E4BF7"/>
    <w:rsid w:val="009F0CD6"/>
    <w:rsid w:val="009F1002"/>
    <w:rsid w:val="009F3FB6"/>
    <w:rsid w:val="009F7AF7"/>
    <w:rsid w:val="00A05279"/>
    <w:rsid w:val="00A05321"/>
    <w:rsid w:val="00A06785"/>
    <w:rsid w:val="00A06BF7"/>
    <w:rsid w:val="00A15EF3"/>
    <w:rsid w:val="00A22242"/>
    <w:rsid w:val="00A243AF"/>
    <w:rsid w:val="00A34616"/>
    <w:rsid w:val="00A35E4F"/>
    <w:rsid w:val="00A3728F"/>
    <w:rsid w:val="00A417D9"/>
    <w:rsid w:val="00A41A9E"/>
    <w:rsid w:val="00A4475C"/>
    <w:rsid w:val="00A4546F"/>
    <w:rsid w:val="00A47CB5"/>
    <w:rsid w:val="00A56899"/>
    <w:rsid w:val="00A60006"/>
    <w:rsid w:val="00A7221A"/>
    <w:rsid w:val="00A81B00"/>
    <w:rsid w:val="00AA09D8"/>
    <w:rsid w:val="00AB4A40"/>
    <w:rsid w:val="00AB7708"/>
    <w:rsid w:val="00AC2253"/>
    <w:rsid w:val="00AE2865"/>
    <w:rsid w:val="00AE47F4"/>
    <w:rsid w:val="00B05B83"/>
    <w:rsid w:val="00B10DC9"/>
    <w:rsid w:val="00B16E6F"/>
    <w:rsid w:val="00B24028"/>
    <w:rsid w:val="00B25107"/>
    <w:rsid w:val="00B27E4D"/>
    <w:rsid w:val="00B3516A"/>
    <w:rsid w:val="00B372DD"/>
    <w:rsid w:val="00B545B4"/>
    <w:rsid w:val="00B65A0B"/>
    <w:rsid w:val="00B66055"/>
    <w:rsid w:val="00B70773"/>
    <w:rsid w:val="00B804BB"/>
    <w:rsid w:val="00B8059A"/>
    <w:rsid w:val="00B828E7"/>
    <w:rsid w:val="00B84218"/>
    <w:rsid w:val="00B84E99"/>
    <w:rsid w:val="00B850B3"/>
    <w:rsid w:val="00B91D15"/>
    <w:rsid w:val="00BA4F24"/>
    <w:rsid w:val="00BA5FBA"/>
    <w:rsid w:val="00BB00CD"/>
    <w:rsid w:val="00BB2C9E"/>
    <w:rsid w:val="00BB563A"/>
    <w:rsid w:val="00BB7884"/>
    <w:rsid w:val="00BC403E"/>
    <w:rsid w:val="00BC415E"/>
    <w:rsid w:val="00BD47F6"/>
    <w:rsid w:val="00BD5003"/>
    <w:rsid w:val="00BD5CB4"/>
    <w:rsid w:val="00BF7CAD"/>
    <w:rsid w:val="00C024A2"/>
    <w:rsid w:val="00C054BC"/>
    <w:rsid w:val="00C06605"/>
    <w:rsid w:val="00C24258"/>
    <w:rsid w:val="00C3309B"/>
    <w:rsid w:val="00C331FE"/>
    <w:rsid w:val="00C41941"/>
    <w:rsid w:val="00C43EAB"/>
    <w:rsid w:val="00C44E4A"/>
    <w:rsid w:val="00C5253D"/>
    <w:rsid w:val="00C56929"/>
    <w:rsid w:val="00C61E73"/>
    <w:rsid w:val="00C639BC"/>
    <w:rsid w:val="00C66E5F"/>
    <w:rsid w:val="00C67E7E"/>
    <w:rsid w:val="00C74BDA"/>
    <w:rsid w:val="00C81176"/>
    <w:rsid w:val="00C81DCB"/>
    <w:rsid w:val="00C85BB2"/>
    <w:rsid w:val="00C86AB3"/>
    <w:rsid w:val="00C91321"/>
    <w:rsid w:val="00C913D1"/>
    <w:rsid w:val="00C94EF0"/>
    <w:rsid w:val="00CA1542"/>
    <w:rsid w:val="00CA1783"/>
    <w:rsid w:val="00CB0D1C"/>
    <w:rsid w:val="00CB62C2"/>
    <w:rsid w:val="00CC00D6"/>
    <w:rsid w:val="00CC20DA"/>
    <w:rsid w:val="00CC34E1"/>
    <w:rsid w:val="00CC5360"/>
    <w:rsid w:val="00CC60AE"/>
    <w:rsid w:val="00CD3E9F"/>
    <w:rsid w:val="00CD7202"/>
    <w:rsid w:val="00CE0032"/>
    <w:rsid w:val="00CE1380"/>
    <w:rsid w:val="00CE43AB"/>
    <w:rsid w:val="00D05A57"/>
    <w:rsid w:val="00D13B27"/>
    <w:rsid w:val="00D163E9"/>
    <w:rsid w:val="00D17605"/>
    <w:rsid w:val="00D24B4A"/>
    <w:rsid w:val="00D27244"/>
    <w:rsid w:val="00D27524"/>
    <w:rsid w:val="00D30BAA"/>
    <w:rsid w:val="00D32EC8"/>
    <w:rsid w:val="00D33C56"/>
    <w:rsid w:val="00D36FFF"/>
    <w:rsid w:val="00D57CC4"/>
    <w:rsid w:val="00D60E13"/>
    <w:rsid w:val="00D73164"/>
    <w:rsid w:val="00D80E0E"/>
    <w:rsid w:val="00D82404"/>
    <w:rsid w:val="00D83E77"/>
    <w:rsid w:val="00D84C55"/>
    <w:rsid w:val="00D97798"/>
    <w:rsid w:val="00D97BC4"/>
    <w:rsid w:val="00DA35EA"/>
    <w:rsid w:val="00DB169A"/>
    <w:rsid w:val="00DB17C0"/>
    <w:rsid w:val="00DB1982"/>
    <w:rsid w:val="00DB2491"/>
    <w:rsid w:val="00DB4346"/>
    <w:rsid w:val="00DC0E19"/>
    <w:rsid w:val="00DC1AE7"/>
    <w:rsid w:val="00DC2B19"/>
    <w:rsid w:val="00DC3B7D"/>
    <w:rsid w:val="00DC497F"/>
    <w:rsid w:val="00DC4DDD"/>
    <w:rsid w:val="00DC5911"/>
    <w:rsid w:val="00DC746E"/>
    <w:rsid w:val="00DD0321"/>
    <w:rsid w:val="00DD0374"/>
    <w:rsid w:val="00DD5450"/>
    <w:rsid w:val="00DE20B0"/>
    <w:rsid w:val="00DE2C92"/>
    <w:rsid w:val="00DE5CDF"/>
    <w:rsid w:val="00DE79E6"/>
    <w:rsid w:val="00DF14F3"/>
    <w:rsid w:val="00DF1AFC"/>
    <w:rsid w:val="00DF2FD2"/>
    <w:rsid w:val="00E0325A"/>
    <w:rsid w:val="00E06B1D"/>
    <w:rsid w:val="00E0741F"/>
    <w:rsid w:val="00E24F68"/>
    <w:rsid w:val="00E25536"/>
    <w:rsid w:val="00E2797A"/>
    <w:rsid w:val="00E30AA0"/>
    <w:rsid w:val="00E321C8"/>
    <w:rsid w:val="00E34FBC"/>
    <w:rsid w:val="00E36149"/>
    <w:rsid w:val="00E43A43"/>
    <w:rsid w:val="00E45C09"/>
    <w:rsid w:val="00E461CD"/>
    <w:rsid w:val="00E46537"/>
    <w:rsid w:val="00E4678C"/>
    <w:rsid w:val="00E53D65"/>
    <w:rsid w:val="00E541E5"/>
    <w:rsid w:val="00E56CC5"/>
    <w:rsid w:val="00E61317"/>
    <w:rsid w:val="00E83E52"/>
    <w:rsid w:val="00E91D3A"/>
    <w:rsid w:val="00EA0C88"/>
    <w:rsid w:val="00EA50F9"/>
    <w:rsid w:val="00EA5272"/>
    <w:rsid w:val="00EA52E6"/>
    <w:rsid w:val="00EB6815"/>
    <w:rsid w:val="00EB7C40"/>
    <w:rsid w:val="00EC28DD"/>
    <w:rsid w:val="00EC4A54"/>
    <w:rsid w:val="00EC57AA"/>
    <w:rsid w:val="00ED0A91"/>
    <w:rsid w:val="00ED481D"/>
    <w:rsid w:val="00ED6371"/>
    <w:rsid w:val="00F030D7"/>
    <w:rsid w:val="00F05673"/>
    <w:rsid w:val="00F12EF6"/>
    <w:rsid w:val="00F13ACA"/>
    <w:rsid w:val="00F23155"/>
    <w:rsid w:val="00F2463F"/>
    <w:rsid w:val="00F26B45"/>
    <w:rsid w:val="00F305DB"/>
    <w:rsid w:val="00F30BA3"/>
    <w:rsid w:val="00F345F7"/>
    <w:rsid w:val="00F37338"/>
    <w:rsid w:val="00F54216"/>
    <w:rsid w:val="00F577D1"/>
    <w:rsid w:val="00F66B57"/>
    <w:rsid w:val="00F716C7"/>
    <w:rsid w:val="00F74356"/>
    <w:rsid w:val="00F809D2"/>
    <w:rsid w:val="00F84BDD"/>
    <w:rsid w:val="00F908A0"/>
    <w:rsid w:val="00FA0C85"/>
    <w:rsid w:val="00FA4208"/>
    <w:rsid w:val="00FB1314"/>
    <w:rsid w:val="00FB266B"/>
    <w:rsid w:val="00FB266D"/>
    <w:rsid w:val="00FC3076"/>
    <w:rsid w:val="00FC55AA"/>
    <w:rsid w:val="00FD10DC"/>
    <w:rsid w:val="00FD5605"/>
    <w:rsid w:val="00FD7DE6"/>
    <w:rsid w:val="00FE0318"/>
    <w:rsid w:val="00FE12D7"/>
    <w:rsid w:val="00FE331E"/>
    <w:rsid w:val="00FF1873"/>
    <w:rsid w:val="00FF28DC"/>
    <w:rsid w:val="00FF2F4B"/>
    <w:rsid w:val="00FF7B5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4216"/>
    <w:pPr>
      <w:spacing w:after="0" w:line="360" w:lineRule="auto"/>
    </w:pPr>
  </w:style>
  <w:style w:type="paragraph" w:styleId="berschrift1">
    <w:name w:val="heading 1"/>
    <w:basedOn w:val="Standard"/>
    <w:next w:val="Standard"/>
    <w:link w:val="berschrift1Zchn"/>
    <w:autoRedefine/>
    <w:uiPriority w:val="9"/>
    <w:qFormat/>
    <w:rsid w:val="00E06B1D"/>
    <w:pPr>
      <w:keepNext/>
      <w:keepLines/>
      <w:pageBreakBefore/>
      <w:numPr>
        <w:numId w:val="1"/>
      </w:numPr>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243E5E"/>
    <w:pPr>
      <w:keepNext/>
      <w:keepLines/>
      <w:numPr>
        <w:ilvl w:val="1"/>
        <w:numId w:val="1"/>
      </w:numPr>
      <w:spacing w:before="200"/>
      <w:ind w:right="284"/>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8235E8"/>
    <w:pPr>
      <w:keepNext/>
      <w:keepLines/>
      <w:numPr>
        <w:ilvl w:val="2"/>
        <w:numId w:val="1"/>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autoRedefine/>
    <w:uiPriority w:val="9"/>
    <w:unhideWhenUsed/>
    <w:qFormat/>
    <w:rsid w:val="00FD7DE6"/>
    <w:pPr>
      <w:keepNext/>
      <w:keepLines/>
      <w:numPr>
        <w:ilvl w:val="3"/>
        <w:numId w:val="1"/>
      </w:numPr>
      <w:spacing w:before="20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qFormat/>
    <w:rsid w:val="00A052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052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052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052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052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B1D"/>
    <w:rPr>
      <w:rFonts w:asciiTheme="majorHAnsi" w:eastAsiaTheme="majorEastAsia" w:hAnsiTheme="majorHAnsi" w:cstheme="majorBidi"/>
      <w:b/>
      <w:bCs/>
      <w:sz w:val="28"/>
      <w:szCs w:val="28"/>
    </w:rPr>
  </w:style>
  <w:style w:type="paragraph" w:styleId="IntensivesAnfhrungszeichen">
    <w:name w:val="Intense Quote"/>
    <w:aliases w:val="Header"/>
    <w:basedOn w:val="Standard"/>
    <w:next w:val="Standard"/>
    <w:link w:val="IntensivesAnfhrungszeichen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AnfhrungszeichenZchn">
    <w:name w:val="Intensives Anführungszeichen Zchn"/>
    <w:aliases w:val="Header Zchn"/>
    <w:basedOn w:val="Absatz-Standardschriftart"/>
    <w:link w:val="IntensivesAnfhrungszeichen"/>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243E5E"/>
    <w:rPr>
      <w:rFonts w:asciiTheme="majorHAnsi" w:eastAsiaTheme="majorEastAsia" w:hAnsiTheme="majorHAnsi" w:cstheme="majorBidi"/>
      <w:b/>
      <w:bCs/>
      <w:sz w:val="26"/>
      <w:szCs w:val="26"/>
    </w:rPr>
  </w:style>
  <w:style w:type="paragraph" w:styleId="Kopfzeile">
    <w:name w:val="header"/>
    <w:basedOn w:val="Standard"/>
    <w:link w:val="KopfzeileZchn"/>
    <w:uiPriority w:val="99"/>
    <w:semiHidden/>
    <w:unhideWhenUsed/>
    <w:rsid w:val="00854350"/>
    <w:pPr>
      <w:tabs>
        <w:tab w:val="center" w:pos="4513"/>
        <w:tab w:val="right" w:pos="9026"/>
      </w:tabs>
    </w:pPr>
  </w:style>
  <w:style w:type="character" w:customStyle="1" w:styleId="KopfzeileZchn">
    <w:name w:val="Kopfzeile Zchn"/>
    <w:basedOn w:val="Absatz-Standardschriftart"/>
    <w:link w:val="Kopfzeile"/>
    <w:uiPriority w:val="99"/>
    <w:semiHidden/>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rsid w:val="008235E8"/>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FD7DE6"/>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gitternetz">
    <w:name w:val="Table Grid"/>
    <w:basedOn w:val="NormaleTabelle"/>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5216E5"/>
    <w:pPr>
      <w:spacing w:after="100"/>
      <w:ind w:left="440"/>
    </w:pPr>
  </w:style>
  <w:style w:type="paragraph" w:styleId="Verzeichnis4">
    <w:name w:val="toc 4"/>
    <w:basedOn w:val="Standard"/>
    <w:next w:val="Standard"/>
    <w:autoRedefine/>
    <w:uiPriority w:val="39"/>
    <w:unhideWhenUsed/>
    <w:rsid w:val="005216E5"/>
    <w:pPr>
      <w:spacing w:after="100"/>
      <w:ind w:left="660"/>
    </w:pPr>
  </w:style>
</w:styles>
</file>

<file path=word/webSettings.xml><?xml version="1.0" encoding="utf-8"?>
<w:webSettings xmlns:r="http://schemas.openxmlformats.org/officeDocument/2006/relationships" xmlns:w="http://schemas.openxmlformats.org/wordprocessingml/2006/main">
  <w:divs>
    <w:div w:id="92286163">
      <w:bodyDiv w:val="1"/>
      <w:marLeft w:val="0"/>
      <w:marRight w:val="0"/>
      <w:marTop w:val="0"/>
      <w:marBottom w:val="0"/>
      <w:divBdr>
        <w:top w:val="none" w:sz="0" w:space="0" w:color="auto"/>
        <w:left w:val="none" w:sz="0" w:space="0" w:color="auto"/>
        <w:bottom w:val="none" w:sz="0" w:space="0" w:color="auto"/>
        <w:right w:val="none" w:sz="0" w:space="0" w:color="auto"/>
      </w:divBdr>
      <w:divsChild>
        <w:div w:id="465778085">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460419965">
      <w:bodyDiv w:val="1"/>
      <w:marLeft w:val="0"/>
      <w:marRight w:val="0"/>
      <w:marTop w:val="0"/>
      <w:marBottom w:val="0"/>
      <w:divBdr>
        <w:top w:val="none" w:sz="0" w:space="0" w:color="auto"/>
        <w:left w:val="none" w:sz="0" w:space="0" w:color="auto"/>
        <w:bottom w:val="none" w:sz="0" w:space="0" w:color="auto"/>
        <w:right w:val="none" w:sz="0" w:space="0" w:color="auto"/>
      </w:divBdr>
      <w:divsChild>
        <w:div w:id="687218234">
          <w:marLeft w:val="0"/>
          <w:marRight w:val="0"/>
          <w:marTop w:val="0"/>
          <w:marBottom w:val="0"/>
          <w:divBdr>
            <w:top w:val="none" w:sz="0" w:space="0" w:color="auto"/>
            <w:left w:val="none" w:sz="0" w:space="0" w:color="auto"/>
            <w:bottom w:val="none" w:sz="0" w:space="0" w:color="auto"/>
            <w:right w:val="none" w:sz="0" w:space="0" w:color="auto"/>
          </w:divBdr>
        </w:div>
      </w:divsChild>
    </w:div>
    <w:div w:id="738401014">
      <w:bodyDiv w:val="1"/>
      <w:marLeft w:val="0"/>
      <w:marRight w:val="0"/>
      <w:marTop w:val="0"/>
      <w:marBottom w:val="0"/>
      <w:divBdr>
        <w:top w:val="none" w:sz="0" w:space="0" w:color="auto"/>
        <w:left w:val="none" w:sz="0" w:space="0" w:color="auto"/>
        <w:bottom w:val="none" w:sz="0" w:space="0" w:color="auto"/>
        <w:right w:val="none" w:sz="0" w:space="0" w:color="auto"/>
      </w:divBdr>
      <w:divsChild>
        <w:div w:id="293105339">
          <w:marLeft w:val="0"/>
          <w:marRight w:val="0"/>
          <w:marTop w:val="0"/>
          <w:marBottom w:val="0"/>
          <w:divBdr>
            <w:top w:val="none" w:sz="0" w:space="0" w:color="auto"/>
            <w:left w:val="none" w:sz="0" w:space="0" w:color="auto"/>
            <w:bottom w:val="none" w:sz="0" w:space="0" w:color="auto"/>
            <w:right w:val="none" w:sz="0" w:space="0" w:color="auto"/>
          </w:divBdr>
        </w:div>
      </w:divsChild>
    </w:div>
    <w:div w:id="1272590269">
      <w:bodyDiv w:val="1"/>
      <w:marLeft w:val="0"/>
      <w:marRight w:val="0"/>
      <w:marTop w:val="0"/>
      <w:marBottom w:val="0"/>
      <w:divBdr>
        <w:top w:val="none" w:sz="0" w:space="0" w:color="auto"/>
        <w:left w:val="none" w:sz="0" w:space="0" w:color="auto"/>
        <w:bottom w:val="none" w:sz="0" w:space="0" w:color="auto"/>
        <w:right w:val="none" w:sz="0" w:space="0" w:color="auto"/>
      </w:divBdr>
      <w:divsChild>
        <w:div w:id="548304472">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701083677">
      <w:bodyDiv w:val="1"/>
      <w:marLeft w:val="0"/>
      <w:marRight w:val="0"/>
      <w:marTop w:val="0"/>
      <w:marBottom w:val="0"/>
      <w:divBdr>
        <w:top w:val="none" w:sz="0" w:space="0" w:color="auto"/>
        <w:left w:val="none" w:sz="0" w:space="0" w:color="auto"/>
        <w:bottom w:val="none" w:sz="0" w:space="0" w:color="auto"/>
        <w:right w:val="none" w:sz="0" w:space="0" w:color="auto"/>
      </w:divBdr>
      <w:divsChild>
        <w:div w:id="195848365">
          <w:marLeft w:val="0"/>
          <w:marRight w:val="0"/>
          <w:marTop w:val="0"/>
          <w:marBottom w:val="0"/>
          <w:divBdr>
            <w:top w:val="none" w:sz="0" w:space="0" w:color="auto"/>
            <w:left w:val="none" w:sz="0" w:space="0" w:color="auto"/>
            <w:bottom w:val="none" w:sz="0" w:space="0" w:color="auto"/>
            <w:right w:val="none" w:sz="0" w:space="0" w:color="auto"/>
          </w:divBdr>
        </w:div>
      </w:divsChild>
    </w:div>
    <w:div w:id="1834762473">
      <w:bodyDiv w:val="1"/>
      <w:marLeft w:val="0"/>
      <w:marRight w:val="0"/>
      <w:marTop w:val="0"/>
      <w:marBottom w:val="0"/>
      <w:divBdr>
        <w:top w:val="none" w:sz="0" w:space="0" w:color="auto"/>
        <w:left w:val="none" w:sz="0" w:space="0" w:color="auto"/>
        <w:bottom w:val="none" w:sz="0" w:space="0" w:color="auto"/>
        <w:right w:val="none" w:sz="0" w:space="0" w:color="auto"/>
      </w:divBdr>
      <w:divsChild>
        <w:div w:id="948272753">
          <w:marLeft w:val="0"/>
          <w:marRight w:val="0"/>
          <w:marTop w:val="0"/>
          <w:marBottom w:val="0"/>
          <w:divBdr>
            <w:top w:val="none" w:sz="0" w:space="0" w:color="auto"/>
            <w:left w:val="none" w:sz="0" w:space="0" w:color="auto"/>
            <w:bottom w:val="none" w:sz="0" w:space="0" w:color="auto"/>
            <w:right w:val="none" w:sz="0" w:space="0" w:color="auto"/>
          </w:divBdr>
        </w:div>
      </w:divsChild>
    </w:div>
    <w:div w:id="1867131976">
      <w:bodyDiv w:val="1"/>
      <w:marLeft w:val="0"/>
      <w:marRight w:val="0"/>
      <w:marTop w:val="0"/>
      <w:marBottom w:val="0"/>
      <w:divBdr>
        <w:top w:val="none" w:sz="0" w:space="0" w:color="auto"/>
        <w:left w:val="none" w:sz="0" w:space="0" w:color="auto"/>
        <w:bottom w:val="none" w:sz="0" w:space="0" w:color="auto"/>
        <w:right w:val="none" w:sz="0" w:space="0" w:color="auto"/>
      </w:divBdr>
      <w:divsChild>
        <w:div w:id="105416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FH-Hagenaberg\Semester%201\ADE\Ue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LCID>0</b:LC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2644F-6F85-40F6-9CBB-F86A25F5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24</Pages>
  <Words>4790</Words>
  <Characters>30177</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cchet</cp:lastModifiedBy>
  <cp:revision>285</cp:revision>
  <cp:lastPrinted>2013-10-11T08:46:00Z</cp:lastPrinted>
  <dcterms:created xsi:type="dcterms:W3CDTF">2013-10-06T13:46:00Z</dcterms:created>
  <dcterms:modified xsi:type="dcterms:W3CDTF">2013-10-11T08:47:00Z</dcterms:modified>
</cp:coreProperties>
</file>